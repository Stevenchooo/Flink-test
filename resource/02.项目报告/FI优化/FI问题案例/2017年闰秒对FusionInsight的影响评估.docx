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473" w:type="dxa"/>
        <w:tblCellMar>
          <w:left w:w="0" w:type="dxa"/>
          <w:right w:w="0" w:type="dxa"/>
        </w:tblCellMar>
        <w:tblLook w:val="01E0"/>
      </w:tblPr>
      <w:tblGrid>
        <w:gridCol w:w="1488"/>
        <w:gridCol w:w="1244"/>
        <w:gridCol w:w="6766"/>
        <w:gridCol w:w="1530"/>
        <w:gridCol w:w="1445"/>
      </w:tblGrid>
      <w:tr w:rsidR="00E4270D" w:rsidTr="002A3A9F">
        <w:trPr>
          <w:trHeight w:val="1486"/>
        </w:trPr>
        <w:tc>
          <w:tcPr>
            <w:tcW w:w="1488" w:type="dxa"/>
            <w:vMerge w:val="restart"/>
            <w:vAlign w:val="bottom"/>
          </w:tcPr>
          <w:p w:rsidR="00E4270D" w:rsidRDefault="00E80C6E" w:rsidP="00D7199E">
            <w:pPr>
              <w:spacing w:after="0"/>
              <w:jc w:val="both"/>
            </w:pPr>
            <w:r>
              <w:rPr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2051" type="#_x0000_t74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">
                  <w10:anchorlock/>
                </v:shape>
              </w:pict>
            </w:r>
          </w:p>
        </w:tc>
        <w:tc>
          <w:tcPr>
            <w:tcW w:w="9540" w:type="dxa"/>
            <w:gridSpan w:val="3"/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  <w:tc>
          <w:tcPr>
            <w:tcW w:w="1445" w:type="dxa"/>
            <w:vMerge w:val="restart"/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</w:tr>
      <w:tr w:rsidR="00E4270D" w:rsidTr="002A3A9F">
        <w:trPr>
          <w:trHeight w:val="1486"/>
        </w:trPr>
        <w:tc>
          <w:tcPr>
            <w:tcW w:w="1488" w:type="dxa"/>
            <w:vMerge/>
            <w:shd w:val="clear" w:color="auto" w:fill="auto"/>
            <w:vAlign w:val="center"/>
          </w:tcPr>
          <w:p w:rsidR="00E4270D" w:rsidRDefault="00E4270D" w:rsidP="00D7199E">
            <w:pPr>
              <w:pStyle w:val="Cover1"/>
              <w:widowControl w:val="0"/>
            </w:pPr>
          </w:p>
        </w:tc>
        <w:tc>
          <w:tcPr>
            <w:tcW w:w="9540" w:type="dxa"/>
            <w:gridSpan w:val="3"/>
            <w:shd w:val="clear" w:color="auto" w:fill="auto"/>
            <w:vAlign w:val="center"/>
          </w:tcPr>
          <w:p w:rsidR="00E4270D" w:rsidRPr="001658F4" w:rsidRDefault="00E4270D" w:rsidP="00D7199E">
            <w:pPr>
              <w:pStyle w:val="Cover2"/>
              <w:widowControl w:val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45" w:type="dxa"/>
            <w:vMerge/>
            <w:vAlign w:val="bottom"/>
          </w:tcPr>
          <w:p w:rsidR="00E4270D" w:rsidRDefault="00E4270D" w:rsidP="00D7199E">
            <w:pPr>
              <w:pStyle w:val="Cover1"/>
              <w:widowControl w:val="0"/>
              <w:jc w:val="both"/>
            </w:pPr>
          </w:p>
        </w:tc>
      </w:tr>
      <w:tr w:rsidR="00E4270D" w:rsidTr="002A3A9F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  <w:tc>
          <w:tcPr>
            <w:tcW w:w="1445" w:type="dxa"/>
            <w:vMerge/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</w:tr>
      <w:tr w:rsidR="00E4270D" w:rsidTr="002A3A9F">
        <w:trPr>
          <w:trHeight w:val="5190"/>
        </w:trPr>
        <w:tc>
          <w:tcPr>
            <w:tcW w:w="110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E4270D" w:rsidRDefault="00E4270D" w:rsidP="00D7199E">
            <w:pPr>
              <w:spacing w:after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6598920" cy="3284220"/>
                  <wp:effectExtent l="19050" t="0" r="0" b="0"/>
                  <wp:docPr id="2" name="图片 2" descr="方圆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方圆o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8920" cy="3284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5" w:type="dxa"/>
            <w:vMerge/>
            <w:tcBorders>
              <w:bottom w:val="nil"/>
            </w:tcBorders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</w:tr>
      <w:tr w:rsidR="00E4270D" w:rsidTr="002A3A9F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E4270D" w:rsidRPr="005C7353" w:rsidRDefault="00E4270D" w:rsidP="00D7199E">
            <w:pPr>
              <w:spacing w:after="0"/>
              <w:jc w:val="both"/>
              <w:rPr>
                <w:rFonts w:ascii="Arial" w:eastAsia="黑体" w:hAnsi="Arial"/>
                <w:b/>
                <w:bCs/>
                <w:noProof/>
                <w:sz w:val="48"/>
                <w:szCs w:val="48"/>
              </w:rPr>
            </w:pPr>
          </w:p>
        </w:tc>
        <w:tc>
          <w:tcPr>
            <w:tcW w:w="8010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4270D" w:rsidRPr="00073999" w:rsidRDefault="00627305" w:rsidP="00825C83">
            <w:pPr>
              <w:spacing w:after="0"/>
              <w:rPr>
                <w:rFonts w:ascii="Arial" w:eastAsia="黑体" w:hAnsi="Arial"/>
                <w:b/>
                <w:bCs/>
                <w:noProof/>
                <w:sz w:val="44"/>
                <w:szCs w:val="44"/>
              </w:rPr>
            </w:pPr>
            <w:r>
              <w:rPr>
                <w:rFonts w:ascii="Arial" w:eastAsia="黑体" w:hAnsi="Arial" w:hint="eastAsia"/>
                <w:b/>
                <w:bCs/>
                <w:noProof/>
                <w:sz w:val="44"/>
                <w:szCs w:val="44"/>
              </w:rPr>
              <w:t>201</w:t>
            </w:r>
            <w:r w:rsidR="00825C83">
              <w:rPr>
                <w:rFonts w:ascii="Arial" w:eastAsia="黑体" w:hAnsi="Arial" w:hint="eastAsia"/>
                <w:b/>
                <w:bCs/>
                <w:noProof/>
                <w:sz w:val="44"/>
                <w:szCs w:val="44"/>
              </w:rPr>
              <w:t>7</w:t>
            </w:r>
            <w:r w:rsidR="00E835F6">
              <w:rPr>
                <w:rFonts w:ascii="Arial" w:eastAsia="黑体" w:hAnsi="Arial" w:hint="eastAsia"/>
                <w:b/>
                <w:bCs/>
                <w:noProof/>
                <w:sz w:val="44"/>
                <w:szCs w:val="44"/>
              </w:rPr>
              <w:t>年</w:t>
            </w:r>
            <w:r w:rsidR="00073999" w:rsidRPr="00073999">
              <w:rPr>
                <w:rFonts w:ascii="Arial" w:eastAsia="黑体" w:hAnsi="Arial" w:hint="eastAsia"/>
                <w:b/>
                <w:bCs/>
                <w:noProof/>
                <w:sz w:val="44"/>
                <w:szCs w:val="44"/>
              </w:rPr>
              <w:t>闰秒对</w:t>
            </w:r>
            <w:r w:rsidR="00073999" w:rsidRPr="00073999">
              <w:rPr>
                <w:rFonts w:ascii="Arial" w:eastAsia="黑体" w:hAnsi="Arial" w:hint="eastAsia"/>
                <w:b/>
                <w:bCs/>
                <w:noProof/>
                <w:sz w:val="44"/>
                <w:szCs w:val="44"/>
              </w:rPr>
              <w:t>FusionInsight</w:t>
            </w:r>
            <w:r w:rsidR="00073999" w:rsidRPr="00073999">
              <w:rPr>
                <w:rFonts w:ascii="Arial" w:eastAsia="黑体" w:hAnsi="Arial" w:hint="eastAsia"/>
                <w:b/>
                <w:bCs/>
                <w:noProof/>
                <w:sz w:val="44"/>
                <w:szCs w:val="44"/>
              </w:rPr>
              <w:t>的影响</w:t>
            </w:r>
            <w:r w:rsidR="007F2D61">
              <w:rPr>
                <w:rFonts w:ascii="Arial" w:eastAsia="黑体" w:hAnsi="Arial" w:hint="eastAsia"/>
                <w:b/>
                <w:bCs/>
                <w:noProof/>
                <w:sz w:val="44"/>
                <w:szCs w:val="44"/>
              </w:rPr>
              <w:t>评估</w:t>
            </w:r>
          </w:p>
        </w:tc>
        <w:tc>
          <w:tcPr>
            <w:tcW w:w="1530" w:type="dxa"/>
            <w:vMerge w:val="restart"/>
            <w:tcBorders>
              <w:bottom w:val="nil"/>
            </w:tcBorders>
            <w:vAlign w:val="bottom"/>
          </w:tcPr>
          <w:p w:rsidR="00E4270D" w:rsidRDefault="00E4270D" w:rsidP="00D7199E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944880" cy="914400"/>
                  <wp:effectExtent l="19050" t="0" r="7620" b="0"/>
                  <wp:docPr id="3" name="图片 3" descr="附件1-16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附件1-16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5" w:type="dxa"/>
            <w:vMerge/>
            <w:tcBorders>
              <w:bottom w:val="nil"/>
            </w:tcBorders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</w:tr>
      <w:tr w:rsidR="00E4270D" w:rsidTr="002A3A9F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  <w:tc>
          <w:tcPr>
            <w:tcW w:w="8010" w:type="dxa"/>
            <w:gridSpan w:val="2"/>
            <w:shd w:val="clear" w:color="auto" w:fill="auto"/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  <w:tc>
          <w:tcPr>
            <w:tcW w:w="1530" w:type="dxa"/>
            <w:vMerge/>
            <w:vAlign w:val="bottom"/>
          </w:tcPr>
          <w:p w:rsidR="00E4270D" w:rsidRDefault="00E4270D" w:rsidP="00D7199E">
            <w:pPr>
              <w:jc w:val="both"/>
            </w:pPr>
          </w:p>
        </w:tc>
        <w:tc>
          <w:tcPr>
            <w:tcW w:w="1445" w:type="dxa"/>
            <w:vMerge/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</w:tr>
      <w:tr w:rsidR="00E4270D" w:rsidTr="002A3A9F">
        <w:trPr>
          <w:trHeight w:val="372"/>
        </w:trPr>
        <w:tc>
          <w:tcPr>
            <w:tcW w:w="1488" w:type="dxa"/>
            <w:vMerge/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  <w:tc>
          <w:tcPr>
            <w:tcW w:w="1244" w:type="dxa"/>
            <w:vAlign w:val="bottom"/>
          </w:tcPr>
          <w:p w:rsidR="00E4270D" w:rsidRPr="001658F4" w:rsidRDefault="00CE1ADF" w:rsidP="00D7199E">
            <w:pPr>
              <w:pStyle w:val="Cover5"/>
              <w:jc w:val="both"/>
              <w:rPr>
                <w:rFonts w:ascii="宋体" w:hAnsi="宋体"/>
                <w:b/>
              </w:rPr>
            </w:pPr>
            <w:r w:rsidRPr="001658F4">
              <w:rPr>
                <w:rFonts w:ascii="宋体" w:hAnsi="宋体" w:hint="eastAsia"/>
                <w:b/>
              </w:rPr>
              <w:t>文档版本</w:t>
            </w:r>
          </w:p>
        </w:tc>
        <w:tc>
          <w:tcPr>
            <w:tcW w:w="6766" w:type="dxa"/>
            <w:vAlign w:val="bottom"/>
          </w:tcPr>
          <w:p w:rsidR="00E4270D" w:rsidRPr="001658F4" w:rsidRDefault="00CE1ADF" w:rsidP="00D7199E">
            <w:pPr>
              <w:pStyle w:val="Cover5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01</w:t>
            </w:r>
          </w:p>
        </w:tc>
        <w:tc>
          <w:tcPr>
            <w:tcW w:w="1530" w:type="dxa"/>
            <w:vMerge/>
            <w:vAlign w:val="bottom"/>
          </w:tcPr>
          <w:p w:rsidR="00E4270D" w:rsidRDefault="00E4270D" w:rsidP="00D7199E">
            <w:pPr>
              <w:jc w:val="both"/>
            </w:pPr>
          </w:p>
        </w:tc>
        <w:tc>
          <w:tcPr>
            <w:tcW w:w="1445" w:type="dxa"/>
            <w:vMerge/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</w:tr>
      <w:tr w:rsidR="00E4270D" w:rsidTr="002A3A9F">
        <w:trPr>
          <w:trHeight w:val="371"/>
        </w:trPr>
        <w:tc>
          <w:tcPr>
            <w:tcW w:w="1488" w:type="dxa"/>
            <w:vMerge/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  <w:tc>
          <w:tcPr>
            <w:tcW w:w="1244" w:type="dxa"/>
            <w:vAlign w:val="bottom"/>
          </w:tcPr>
          <w:p w:rsidR="00E4270D" w:rsidRPr="001658F4" w:rsidRDefault="00CE1ADF" w:rsidP="00D7199E">
            <w:pPr>
              <w:pStyle w:val="Cover5"/>
              <w:jc w:val="both"/>
              <w:rPr>
                <w:rFonts w:ascii="宋体" w:hAnsi="宋体"/>
                <w:b/>
              </w:rPr>
            </w:pPr>
            <w:r w:rsidRPr="001658F4">
              <w:rPr>
                <w:rFonts w:ascii="宋体" w:hAnsi="宋体" w:hint="eastAsia"/>
                <w:b/>
              </w:rPr>
              <w:t>发布尔日期</w:t>
            </w:r>
          </w:p>
        </w:tc>
        <w:tc>
          <w:tcPr>
            <w:tcW w:w="6766" w:type="dxa"/>
            <w:vAlign w:val="bottom"/>
          </w:tcPr>
          <w:p w:rsidR="00E4270D" w:rsidRPr="001658F4" w:rsidRDefault="00CE1ADF" w:rsidP="00790719">
            <w:pPr>
              <w:pStyle w:val="Cover5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2015-0</w:t>
            </w:r>
            <w:r w:rsidR="00790719">
              <w:rPr>
                <w:rFonts w:ascii="Arial" w:hAnsi="Arial" w:hint="eastAsia"/>
                <w:b/>
              </w:rPr>
              <w:t>6</w:t>
            </w:r>
            <w:r>
              <w:rPr>
                <w:rFonts w:ascii="Arial" w:hAnsi="Arial"/>
                <w:b/>
              </w:rPr>
              <w:t>-</w:t>
            </w:r>
            <w:r w:rsidR="00073999">
              <w:rPr>
                <w:rFonts w:ascii="Arial" w:hAnsi="Arial" w:hint="eastAsia"/>
                <w:b/>
              </w:rPr>
              <w:t>10</w:t>
            </w:r>
          </w:p>
        </w:tc>
        <w:tc>
          <w:tcPr>
            <w:tcW w:w="1530" w:type="dxa"/>
            <w:vMerge/>
            <w:vAlign w:val="bottom"/>
          </w:tcPr>
          <w:p w:rsidR="00E4270D" w:rsidRDefault="00E4270D" w:rsidP="00D7199E">
            <w:pPr>
              <w:jc w:val="both"/>
            </w:pPr>
          </w:p>
        </w:tc>
        <w:tc>
          <w:tcPr>
            <w:tcW w:w="1445" w:type="dxa"/>
            <w:vMerge/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</w:tr>
      <w:tr w:rsidR="00E4270D" w:rsidTr="002A3A9F">
        <w:trPr>
          <w:trHeight w:val="750"/>
        </w:trPr>
        <w:tc>
          <w:tcPr>
            <w:tcW w:w="1488" w:type="dxa"/>
            <w:vMerge/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  <w:tc>
          <w:tcPr>
            <w:tcW w:w="8010" w:type="dxa"/>
            <w:gridSpan w:val="2"/>
            <w:vAlign w:val="bottom"/>
          </w:tcPr>
          <w:p w:rsidR="00E4270D" w:rsidRPr="006745CB" w:rsidRDefault="00E80C6E" w:rsidP="00D7199E">
            <w:pPr>
              <w:pStyle w:val="Cover5"/>
              <w:jc w:val="both"/>
            </w:pPr>
            <w:r w:rsidRPr="001658F4">
              <w:rPr>
                <w:caps/>
              </w:rPr>
              <w:fldChar w:fldCharType="begin"/>
            </w:r>
            <w:r w:rsidR="00E4270D" w:rsidRPr="001658F4">
              <w:rPr>
                <w:caps/>
              </w:rPr>
              <w:instrText xml:space="preserve"> </w:instrText>
            </w:r>
            <w:r w:rsidR="00E4270D" w:rsidRPr="001658F4">
              <w:rPr>
                <w:rFonts w:hint="eastAsia"/>
                <w:caps/>
              </w:rPr>
              <w:instrText>DOCPROPERTY  Confidential</w:instrText>
            </w:r>
            <w:r w:rsidR="00E4270D" w:rsidRPr="001658F4">
              <w:rPr>
                <w:caps/>
              </w:rPr>
              <w:instrText xml:space="preserve"> </w:instrText>
            </w:r>
            <w:r w:rsidRPr="001658F4">
              <w:rPr>
                <w:caps/>
              </w:rPr>
              <w:fldChar w:fldCharType="end"/>
            </w:r>
          </w:p>
        </w:tc>
        <w:tc>
          <w:tcPr>
            <w:tcW w:w="1530" w:type="dxa"/>
            <w:vMerge/>
            <w:vAlign w:val="bottom"/>
          </w:tcPr>
          <w:p w:rsidR="00E4270D" w:rsidRDefault="00E4270D" w:rsidP="00D7199E">
            <w:pPr>
              <w:jc w:val="both"/>
            </w:pPr>
          </w:p>
        </w:tc>
        <w:tc>
          <w:tcPr>
            <w:tcW w:w="1445" w:type="dxa"/>
            <w:vMerge/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</w:tr>
      <w:tr w:rsidR="00E4270D" w:rsidTr="002A3A9F">
        <w:trPr>
          <w:trHeight w:val="2610"/>
        </w:trPr>
        <w:tc>
          <w:tcPr>
            <w:tcW w:w="1488" w:type="dxa"/>
            <w:vMerge/>
            <w:tcBorders>
              <w:bottom w:val="nil"/>
            </w:tcBorders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  <w:tc>
          <w:tcPr>
            <w:tcW w:w="8010" w:type="dxa"/>
            <w:gridSpan w:val="2"/>
            <w:vAlign w:val="bottom"/>
          </w:tcPr>
          <w:p w:rsidR="00E4270D" w:rsidRPr="001658F4" w:rsidRDefault="00CE1ADF" w:rsidP="00D7199E">
            <w:pPr>
              <w:pStyle w:val="Cover4"/>
              <w:rPr>
                <w:rFonts w:ascii="宋体" w:eastAsia="宋体" w:hAnsi="宋体"/>
              </w:rPr>
            </w:pPr>
            <w:r w:rsidRPr="001658F4">
              <w:rPr>
                <w:rFonts w:ascii="宋体" w:eastAsia="宋体" w:hAnsi="宋体" w:hint="eastAsia"/>
              </w:rPr>
              <w:t>华为技术有限公司</w:t>
            </w:r>
          </w:p>
        </w:tc>
        <w:tc>
          <w:tcPr>
            <w:tcW w:w="1530" w:type="dxa"/>
            <w:vMerge/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  <w:tc>
          <w:tcPr>
            <w:tcW w:w="1445" w:type="dxa"/>
            <w:vMerge/>
            <w:tcBorders>
              <w:bottom w:val="nil"/>
            </w:tcBorders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</w:tr>
      <w:tr w:rsidR="00E4270D" w:rsidTr="002A3A9F">
        <w:trPr>
          <w:trHeight w:val="371"/>
        </w:trPr>
        <w:tc>
          <w:tcPr>
            <w:tcW w:w="1488" w:type="dxa"/>
            <w:vMerge/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  <w:tc>
          <w:tcPr>
            <w:tcW w:w="9540" w:type="dxa"/>
            <w:gridSpan w:val="3"/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  <w:tc>
          <w:tcPr>
            <w:tcW w:w="1445" w:type="dxa"/>
            <w:vMerge/>
            <w:vAlign w:val="bottom"/>
          </w:tcPr>
          <w:p w:rsidR="00E4270D" w:rsidRDefault="00E4270D" w:rsidP="00D7199E">
            <w:pPr>
              <w:spacing w:after="0"/>
              <w:jc w:val="both"/>
            </w:pPr>
          </w:p>
        </w:tc>
      </w:tr>
    </w:tbl>
    <w:p w:rsidR="00E4270D" w:rsidRDefault="00E4270D" w:rsidP="00E4270D">
      <w:pPr>
        <w:sectPr w:rsidR="00E4270D" w:rsidSect="001E0BF8">
          <w:headerReference w:type="even" r:id="rId10"/>
          <w:footerReference w:type="even" r:id="rId11"/>
          <w:headerReference w:type="first" r:id="rId12"/>
          <w:pgSz w:w="11907" w:h="16840" w:code="9"/>
          <w:pgMar w:top="0" w:right="0" w:bottom="0" w:left="0" w:header="0" w:footer="0" w:gutter="0"/>
          <w:pgNumType w:fmt="lowerRoman"/>
          <w:cols w:space="425"/>
          <w:docGrid w:linePitch="312"/>
        </w:sectPr>
      </w:pPr>
    </w:p>
    <w:p w:rsidR="00E4270D" w:rsidRDefault="00E4270D" w:rsidP="00E4270D"/>
    <w:tbl>
      <w:tblPr>
        <w:tblW w:w="0" w:type="auto"/>
        <w:tblInd w:w="113" w:type="dxa"/>
        <w:tblLook w:val="01E0"/>
      </w:tblPr>
      <w:tblGrid>
        <w:gridCol w:w="9129"/>
      </w:tblGrid>
      <w:tr w:rsidR="00E4270D" w:rsidTr="00D7199E">
        <w:trPr>
          <w:trHeight w:val="4799"/>
        </w:trPr>
        <w:tc>
          <w:tcPr>
            <w:tcW w:w="9655" w:type="dxa"/>
          </w:tcPr>
          <w:p w:rsidR="00E4270D" w:rsidRPr="00024424" w:rsidRDefault="00CE1ADF" w:rsidP="00D7199E">
            <w:pPr>
              <w:pStyle w:val="Cover3"/>
              <w:jc w:val="both"/>
            </w:pPr>
            <w:r w:rsidRPr="00024424">
              <w:rPr>
                <w:rFonts w:hint="eastAsia"/>
              </w:rPr>
              <w:t>版权所有</w:t>
            </w:r>
            <w:r w:rsidRPr="00024424">
              <w:t xml:space="preserve"> © </w:t>
            </w:r>
            <w:r w:rsidRPr="00024424">
              <w:rPr>
                <w:rFonts w:hint="eastAsia"/>
              </w:rPr>
              <w:t>华为技术有限公司</w:t>
            </w:r>
            <w:r w:rsidRPr="00024424">
              <w:t xml:space="preserve"> 20</w:t>
            </w:r>
            <w:r>
              <w:t>1</w:t>
            </w:r>
            <w:r w:rsidR="00790719">
              <w:rPr>
                <w:rFonts w:hint="eastAsia"/>
              </w:rPr>
              <w:t>5</w:t>
            </w:r>
            <w:r w:rsidRPr="00024424">
              <w:rPr>
                <w:rFonts w:hint="eastAsia"/>
              </w:rPr>
              <w:t>。</w:t>
            </w:r>
            <w:r w:rsidRPr="00024424">
              <w:t xml:space="preserve"> </w:t>
            </w:r>
            <w:r w:rsidRPr="00024424">
              <w:rPr>
                <w:rFonts w:hint="eastAsia"/>
              </w:rPr>
              <w:t>保留一切权利。</w:t>
            </w:r>
          </w:p>
          <w:p w:rsidR="00E4270D" w:rsidRPr="00814A49" w:rsidRDefault="00CE1ADF" w:rsidP="00D7199E">
            <w:pPr>
              <w:pStyle w:val="CoverText"/>
              <w:widowControl w:val="0"/>
            </w:pPr>
            <w:r w:rsidRPr="00814A49"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E4270D" w:rsidRPr="00024424" w:rsidRDefault="00E4270D" w:rsidP="00D7199E">
            <w:pPr>
              <w:pStyle w:val="Cover3"/>
              <w:jc w:val="both"/>
            </w:pPr>
          </w:p>
          <w:p w:rsidR="00E4270D" w:rsidRPr="00024424" w:rsidRDefault="00CE1ADF" w:rsidP="00D7199E">
            <w:pPr>
              <w:pStyle w:val="Cover3"/>
              <w:jc w:val="both"/>
            </w:pPr>
            <w:r w:rsidRPr="00024424">
              <w:rPr>
                <w:rFonts w:hint="eastAsia"/>
              </w:rPr>
              <w:t>商标声明</w:t>
            </w:r>
          </w:p>
          <w:p w:rsidR="00E4270D" w:rsidRPr="00814A49" w:rsidRDefault="00E4270D" w:rsidP="00D7199E">
            <w:pPr>
              <w:pStyle w:val="CoverText"/>
              <w:widowControl w:val="0"/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>
                  <wp:extent cx="289560" cy="281940"/>
                  <wp:effectExtent l="19050" t="0" r="0" b="0"/>
                  <wp:docPr id="4" name="图片 4" descr="附件3-版权声明页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附件3-版权声明页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E1ADF" w:rsidRPr="00814A49">
              <w:rPr>
                <w:rFonts w:hint="eastAsia"/>
              </w:rPr>
              <w:t>和其他华为商标均为华为技术有限公司的商标。</w:t>
            </w:r>
          </w:p>
          <w:p w:rsidR="00E4270D" w:rsidRPr="00814A49" w:rsidRDefault="00CE1ADF" w:rsidP="00D7199E">
            <w:pPr>
              <w:pStyle w:val="CoverText"/>
              <w:widowControl w:val="0"/>
            </w:pPr>
            <w:r w:rsidRPr="00814A49">
              <w:rPr>
                <w:rFonts w:hint="eastAsia"/>
              </w:rPr>
              <w:t>本文档提及的其他所有商标或注册商标，由各自的所有人拥有。</w:t>
            </w:r>
          </w:p>
          <w:p w:rsidR="00E4270D" w:rsidRPr="00024424" w:rsidRDefault="00E4270D" w:rsidP="00D7199E">
            <w:pPr>
              <w:pStyle w:val="Cover3"/>
              <w:jc w:val="both"/>
            </w:pPr>
          </w:p>
          <w:p w:rsidR="00E4270D" w:rsidRPr="00024424" w:rsidRDefault="00CE1ADF" w:rsidP="00D7199E">
            <w:pPr>
              <w:pStyle w:val="Cover3"/>
              <w:jc w:val="both"/>
            </w:pPr>
            <w:r w:rsidRPr="00024424">
              <w:rPr>
                <w:rFonts w:hint="eastAsia"/>
              </w:rPr>
              <w:t>注意</w:t>
            </w:r>
          </w:p>
          <w:p w:rsidR="00E4270D" w:rsidRDefault="00CE1ADF" w:rsidP="00D7199E">
            <w:pPr>
              <w:pStyle w:val="CoverText"/>
              <w:widowControl w:val="0"/>
            </w:pPr>
            <w:r w:rsidRPr="00CB12DB">
              <w:rPr>
                <w:rFonts w:hint="eastAsia"/>
              </w:rPr>
              <w:t>您购买的产品、服务或特性等</w:t>
            </w:r>
            <w:proofErr w:type="gramStart"/>
            <w:r w:rsidRPr="00CB12DB">
              <w:rPr>
                <w:rFonts w:hint="eastAsia"/>
              </w:rPr>
              <w:t>应受华为</w:t>
            </w:r>
            <w:proofErr w:type="gramEnd"/>
            <w:r w:rsidRPr="00CB12DB">
              <w:rPr>
                <w:rFonts w:hint="eastAsia"/>
              </w:rPr>
              <w:t>公司商业合同和条款的约束，本文档中描述的全部或部分产品、服务或特性可能</w:t>
            </w:r>
            <w:proofErr w:type="gramStart"/>
            <w:r w:rsidRPr="00CB12DB">
              <w:rPr>
                <w:rFonts w:hint="eastAsia"/>
              </w:rPr>
              <w:t>不在您</w:t>
            </w:r>
            <w:proofErr w:type="gramEnd"/>
            <w:r w:rsidRPr="00CB12DB">
              <w:rPr>
                <w:rFonts w:hint="eastAsia"/>
              </w:rPr>
              <w:t>的购买或使用范围之内。除非合同另有约定，华为公司对本文档内容不做任何明示或默示的声明或保证。</w:t>
            </w:r>
          </w:p>
          <w:p w:rsidR="00E4270D" w:rsidRPr="00007BAF" w:rsidRDefault="00CE1ADF" w:rsidP="00D7199E">
            <w:pPr>
              <w:pStyle w:val="CoverText"/>
              <w:widowControl w:val="0"/>
            </w:pPr>
            <w:r w:rsidRPr="00814A49"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E4270D" w:rsidRDefault="00E4270D" w:rsidP="00E4270D">
      <w:pPr>
        <w:pStyle w:val="TableText"/>
      </w:pPr>
    </w:p>
    <w:p w:rsidR="00E4270D" w:rsidRDefault="00E4270D" w:rsidP="00E4270D">
      <w:pPr>
        <w:pStyle w:val="TableText"/>
      </w:pPr>
    </w:p>
    <w:p w:rsidR="00E4270D" w:rsidRDefault="00E4270D" w:rsidP="00E4270D">
      <w:pPr>
        <w:pStyle w:val="TableText"/>
      </w:pPr>
    </w:p>
    <w:p w:rsidR="00E4270D" w:rsidRDefault="00E4270D" w:rsidP="00E4270D">
      <w:pPr>
        <w:pStyle w:val="TableText"/>
      </w:pPr>
    </w:p>
    <w:p w:rsidR="00E4270D" w:rsidRDefault="00E4270D" w:rsidP="00E4270D">
      <w:pPr>
        <w:pStyle w:val="TableText"/>
      </w:pPr>
    </w:p>
    <w:p w:rsidR="00E4270D" w:rsidRDefault="00E4270D" w:rsidP="00E4270D">
      <w:pPr>
        <w:pStyle w:val="TableText"/>
      </w:pPr>
    </w:p>
    <w:p w:rsidR="00E4270D" w:rsidRPr="001459F0" w:rsidRDefault="00E4270D" w:rsidP="00E4270D">
      <w:pPr>
        <w:pStyle w:val="TableText"/>
      </w:pPr>
    </w:p>
    <w:p w:rsidR="00E4270D" w:rsidRDefault="00E4270D" w:rsidP="00E4270D">
      <w:pPr>
        <w:pStyle w:val="TableText"/>
      </w:pPr>
    </w:p>
    <w:tbl>
      <w:tblPr>
        <w:tblW w:w="0" w:type="auto"/>
        <w:tblInd w:w="113" w:type="dxa"/>
        <w:tblLook w:val="01E0"/>
      </w:tblPr>
      <w:tblGrid>
        <w:gridCol w:w="1595"/>
        <w:gridCol w:w="7534"/>
      </w:tblGrid>
      <w:tr w:rsidR="00E4270D" w:rsidRPr="001658F4" w:rsidTr="00D7199E">
        <w:trPr>
          <w:trHeight w:val="634"/>
        </w:trPr>
        <w:tc>
          <w:tcPr>
            <w:tcW w:w="9640" w:type="dxa"/>
            <w:gridSpan w:val="2"/>
          </w:tcPr>
          <w:p w:rsidR="00E4270D" w:rsidRPr="003E514A" w:rsidRDefault="00CE1ADF" w:rsidP="00D7199E">
            <w:pPr>
              <w:pStyle w:val="Cover2"/>
              <w:widowControl w:val="0"/>
              <w:jc w:val="both"/>
            </w:pPr>
            <w:r w:rsidRPr="003E514A">
              <w:rPr>
                <w:rFonts w:hint="eastAsia"/>
                <w:lang w:eastAsia="zh-CN"/>
              </w:rPr>
              <w:t>华为技术有限公司</w:t>
            </w:r>
          </w:p>
        </w:tc>
      </w:tr>
      <w:tr w:rsidR="00E4270D" w:rsidRPr="001658F4" w:rsidTr="00D7199E">
        <w:trPr>
          <w:trHeight w:val="371"/>
        </w:trPr>
        <w:tc>
          <w:tcPr>
            <w:tcW w:w="1675" w:type="dxa"/>
          </w:tcPr>
          <w:p w:rsidR="00E4270D" w:rsidRPr="003E514A" w:rsidRDefault="00CE1ADF" w:rsidP="00D7199E">
            <w:pPr>
              <w:pStyle w:val="CoverText"/>
              <w:widowControl w:val="0"/>
            </w:pPr>
            <w:r w:rsidRPr="003E514A">
              <w:rPr>
                <w:rFonts w:hint="eastAsia"/>
              </w:rPr>
              <w:t>地址：</w:t>
            </w:r>
          </w:p>
        </w:tc>
        <w:tc>
          <w:tcPr>
            <w:tcW w:w="7965" w:type="dxa"/>
          </w:tcPr>
          <w:p w:rsidR="00E4270D" w:rsidRPr="003E514A" w:rsidRDefault="00CE1ADF" w:rsidP="00D7199E">
            <w:pPr>
              <w:pStyle w:val="CoverText"/>
              <w:widowControl w:val="0"/>
            </w:pPr>
            <w:r w:rsidRPr="003E514A">
              <w:rPr>
                <w:rFonts w:hint="eastAsia"/>
              </w:rPr>
              <w:t>深圳市龙岗区</w:t>
            </w:r>
            <w:proofErr w:type="gramStart"/>
            <w:r w:rsidRPr="003E514A">
              <w:rPr>
                <w:rFonts w:hint="eastAsia"/>
              </w:rPr>
              <w:t>坂</w:t>
            </w:r>
            <w:proofErr w:type="gramEnd"/>
            <w:r w:rsidRPr="003E514A">
              <w:rPr>
                <w:rFonts w:hint="eastAsia"/>
              </w:rPr>
              <w:t>田华为总部办公楼</w:t>
            </w:r>
            <w:r w:rsidRPr="003E514A">
              <w:t xml:space="preserve">     </w:t>
            </w:r>
            <w:r w:rsidRPr="003E514A">
              <w:rPr>
                <w:rFonts w:hint="eastAsia"/>
              </w:rPr>
              <w:t>邮编：</w:t>
            </w:r>
            <w:r w:rsidRPr="003E514A">
              <w:t>518129</w:t>
            </w:r>
          </w:p>
        </w:tc>
      </w:tr>
      <w:tr w:rsidR="00E4270D" w:rsidRPr="001658F4" w:rsidTr="00D7199E">
        <w:trPr>
          <w:trHeight w:val="337"/>
        </w:trPr>
        <w:tc>
          <w:tcPr>
            <w:tcW w:w="1675" w:type="dxa"/>
          </w:tcPr>
          <w:p w:rsidR="00E4270D" w:rsidRPr="003E514A" w:rsidRDefault="00CE1ADF" w:rsidP="00D7199E">
            <w:pPr>
              <w:pStyle w:val="CoverText"/>
              <w:widowControl w:val="0"/>
            </w:pPr>
            <w:r w:rsidRPr="003E514A">
              <w:rPr>
                <w:rFonts w:hint="eastAsia"/>
              </w:rPr>
              <w:t>网址：</w:t>
            </w:r>
          </w:p>
        </w:tc>
        <w:tc>
          <w:tcPr>
            <w:tcW w:w="7965" w:type="dxa"/>
          </w:tcPr>
          <w:p w:rsidR="00E4270D" w:rsidRDefault="00E80C6E" w:rsidP="00D7199E">
            <w:pPr>
              <w:pStyle w:val="CoverText"/>
              <w:widowControl w:val="0"/>
            </w:pPr>
            <w:hyperlink r:id="rId14" w:history="1">
              <w:r w:rsidR="00E4270D" w:rsidRPr="001658F4">
                <w:rPr>
                  <w:rStyle w:val="ad"/>
                  <w:lang w:val="pt-BR"/>
                </w:rPr>
                <w:t>http://www.huawei.com</w:t>
              </w:r>
            </w:hyperlink>
          </w:p>
        </w:tc>
      </w:tr>
      <w:tr w:rsidR="00E4270D" w:rsidTr="00D7199E">
        <w:trPr>
          <w:trHeight w:val="240"/>
        </w:trPr>
        <w:tc>
          <w:tcPr>
            <w:tcW w:w="1675" w:type="dxa"/>
          </w:tcPr>
          <w:p w:rsidR="00E4270D" w:rsidRPr="00814A49" w:rsidRDefault="00CE1ADF" w:rsidP="00D7199E">
            <w:pPr>
              <w:pStyle w:val="CoverText"/>
              <w:widowControl w:val="0"/>
            </w:pPr>
            <w:r w:rsidRPr="00814A49">
              <w:rPr>
                <w:rFonts w:hint="eastAsia"/>
              </w:rPr>
              <w:t>客户服务邮箱：</w:t>
            </w:r>
          </w:p>
        </w:tc>
        <w:bookmarkStart w:id="0" w:name="OLE_LINK2"/>
        <w:tc>
          <w:tcPr>
            <w:tcW w:w="7965" w:type="dxa"/>
          </w:tcPr>
          <w:p w:rsidR="00E4270D" w:rsidRDefault="00E80C6E" w:rsidP="00D7199E">
            <w:pPr>
              <w:pStyle w:val="CoverText"/>
              <w:widowControl w:val="0"/>
            </w:pPr>
            <w:r>
              <w:fldChar w:fldCharType="begin"/>
            </w:r>
            <w:r w:rsidR="00E4270D">
              <w:instrText xml:space="preserve"> HYPERLINK "mailto:Support@huawei.com" </w:instrText>
            </w:r>
            <w:r>
              <w:fldChar w:fldCharType="separate"/>
            </w:r>
            <w:r w:rsidR="00CE1ADF">
              <w:rPr>
                <w:rStyle w:val="ad"/>
              </w:rPr>
              <w:t>support@huawei.</w:t>
            </w:r>
            <w:bookmarkEnd w:id="0"/>
            <w:r w:rsidR="00CE1ADF">
              <w:rPr>
                <w:rStyle w:val="ad"/>
              </w:rPr>
              <w:t>com</w:t>
            </w:r>
            <w:r>
              <w:fldChar w:fldCharType="end"/>
            </w:r>
          </w:p>
        </w:tc>
      </w:tr>
      <w:tr w:rsidR="00E4270D" w:rsidRPr="001658F4" w:rsidTr="00D7199E">
        <w:trPr>
          <w:trHeight w:val="337"/>
        </w:trPr>
        <w:tc>
          <w:tcPr>
            <w:tcW w:w="1675" w:type="dxa"/>
          </w:tcPr>
          <w:p w:rsidR="00E4270D" w:rsidRPr="00814A49" w:rsidRDefault="00CE1ADF" w:rsidP="00D7199E">
            <w:pPr>
              <w:pStyle w:val="CoverText"/>
              <w:widowControl w:val="0"/>
            </w:pPr>
            <w:r w:rsidRPr="00814A49">
              <w:rPr>
                <w:rFonts w:hint="eastAsia"/>
              </w:rPr>
              <w:t>客户服务电话：</w:t>
            </w:r>
          </w:p>
        </w:tc>
        <w:tc>
          <w:tcPr>
            <w:tcW w:w="7965" w:type="dxa"/>
          </w:tcPr>
          <w:p w:rsidR="00E4270D" w:rsidRPr="00814A49" w:rsidRDefault="00CE1ADF" w:rsidP="00D7199E">
            <w:pPr>
              <w:pStyle w:val="CoverText"/>
              <w:widowControl w:val="0"/>
            </w:pPr>
            <w:r>
              <w:t>4</w:t>
            </w:r>
            <w:r w:rsidRPr="00814A49">
              <w:t>008302118</w:t>
            </w:r>
          </w:p>
        </w:tc>
      </w:tr>
    </w:tbl>
    <w:p w:rsidR="00E4270D" w:rsidRDefault="00E4270D" w:rsidP="00E4270D"/>
    <w:p w:rsidR="00E4270D" w:rsidRDefault="00E4270D" w:rsidP="00062962">
      <w:pPr>
        <w:pStyle w:val="DocumentTitle"/>
      </w:pPr>
    </w:p>
    <w:p w:rsidR="00E4270D" w:rsidRDefault="00E4270D">
      <w:pPr>
        <w:widowControl/>
        <w:autoSpaceDE/>
        <w:autoSpaceDN/>
        <w:adjustRightInd/>
        <w:spacing w:after="0"/>
      </w:pPr>
      <w:r>
        <w:br w:type="page"/>
      </w:r>
    </w:p>
    <w:p w:rsidR="00E4270D" w:rsidRPr="00E4270D" w:rsidRDefault="00E4270D" w:rsidP="00E4270D"/>
    <w:p w:rsidR="00487D24" w:rsidRDefault="00CE1ADF" w:rsidP="00062962">
      <w:pPr>
        <w:pStyle w:val="DocumentTitle"/>
      </w:pPr>
      <w:r w:rsidRPr="00DC4666">
        <w:rPr>
          <w:rFonts w:hint="eastAsia"/>
        </w:rPr>
        <w:t>目</w:t>
      </w:r>
      <w:r w:rsidRPr="00DC4666">
        <w:t xml:space="preserve">  </w:t>
      </w:r>
      <w:r w:rsidRPr="00DC4666">
        <w:rPr>
          <w:rFonts w:hint="eastAsia"/>
        </w:rPr>
        <w:t>录</w:t>
      </w:r>
    </w:p>
    <w:p w:rsidR="00D222BD" w:rsidRDefault="00E80C6E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r w:rsidRPr="00E80C6E">
        <w:rPr>
          <w:b w:val="0"/>
          <w:bCs w:val="0"/>
          <w:i w:val="0"/>
          <w:caps/>
        </w:rPr>
        <w:fldChar w:fldCharType="begin"/>
      </w:r>
      <w:r w:rsidR="00487D24" w:rsidRPr="006219F9">
        <w:rPr>
          <w:b w:val="0"/>
          <w:bCs w:val="0"/>
          <w:i w:val="0"/>
          <w:caps/>
        </w:rPr>
        <w:instrText xml:space="preserve"> TOC \o "1-3" \h \z </w:instrText>
      </w:r>
      <w:r w:rsidRPr="00E80C6E">
        <w:rPr>
          <w:b w:val="0"/>
          <w:bCs w:val="0"/>
          <w:i w:val="0"/>
          <w:caps/>
        </w:rPr>
        <w:fldChar w:fldCharType="separate"/>
      </w:r>
      <w:hyperlink w:anchor="_Toc423103885" w:history="1">
        <w:r w:rsidR="00D222BD" w:rsidRPr="005F4D15">
          <w:rPr>
            <w:rStyle w:val="ad"/>
            <w:rFonts w:ascii="Book Antiqua" w:eastAsia="黑体" w:hAnsi="Book Antiqua" w:cs="Book Antiqua"/>
            <w:noProof/>
          </w:rPr>
          <w:t>1</w:t>
        </w:r>
        <w:r w:rsidR="00D222BD" w:rsidRPr="005F4D15">
          <w:rPr>
            <w:rStyle w:val="ad"/>
            <w:rFonts w:ascii="黑体" w:eastAsia="黑体" w:hAnsi="黑体" w:hint="eastAsia"/>
            <w:noProof/>
          </w:rPr>
          <w:t xml:space="preserve"> 背景</w:t>
        </w:r>
        <w:r w:rsidR="00D22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2BD">
          <w:rPr>
            <w:noProof/>
            <w:webHidden/>
          </w:rPr>
          <w:instrText xml:space="preserve"> PAGEREF _Toc423103885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2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22BD" w:rsidRDefault="00E80C6E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23103886" w:history="1">
        <w:r w:rsidR="00D222BD" w:rsidRPr="005F4D15">
          <w:rPr>
            <w:rStyle w:val="ad"/>
            <w:rFonts w:ascii="Book Antiqua" w:eastAsia="黑体" w:hAnsi="Book Antiqua" w:cs="Book Antiqua"/>
            <w:noProof/>
            <w:snapToGrid w:val="0"/>
          </w:rPr>
          <w:t>1.1</w:t>
        </w:r>
        <w:r w:rsidR="00D222BD" w:rsidRPr="005F4D15">
          <w:rPr>
            <w:rStyle w:val="ad"/>
            <w:rFonts w:ascii="黑体" w:eastAsia="黑体" w:hAnsi="黑体" w:hint="eastAsia"/>
            <w:noProof/>
          </w:rPr>
          <w:t xml:space="preserve"> 目的</w:t>
        </w:r>
        <w:r w:rsidR="00D22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2BD">
          <w:rPr>
            <w:noProof/>
            <w:webHidden/>
          </w:rPr>
          <w:instrText xml:space="preserve"> PAGEREF _Toc423103886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2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22BD" w:rsidRDefault="00E80C6E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23103887" w:history="1">
        <w:r w:rsidR="00D222BD" w:rsidRPr="005F4D15">
          <w:rPr>
            <w:rStyle w:val="ad"/>
            <w:rFonts w:ascii="Book Antiqua" w:eastAsia="黑体" w:hAnsi="Book Antiqua" w:cs="Book Antiqua"/>
            <w:noProof/>
            <w:snapToGrid w:val="0"/>
          </w:rPr>
          <w:t>1.2</w:t>
        </w:r>
        <w:r w:rsidR="00D222BD" w:rsidRPr="005F4D15">
          <w:rPr>
            <w:rStyle w:val="ad"/>
            <w:rFonts w:ascii="黑体" w:eastAsia="黑体" w:hAnsi="黑体" w:hint="eastAsia"/>
            <w:noProof/>
          </w:rPr>
          <w:t xml:space="preserve"> 背景</w:t>
        </w:r>
        <w:r w:rsidR="00D22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2BD">
          <w:rPr>
            <w:noProof/>
            <w:webHidden/>
          </w:rPr>
          <w:instrText xml:space="preserve"> PAGEREF _Toc423103887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2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22BD" w:rsidRDefault="00E80C6E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423103888" w:history="1">
        <w:r w:rsidR="00D222BD" w:rsidRPr="005F4D15">
          <w:rPr>
            <w:rStyle w:val="ad"/>
            <w:rFonts w:ascii="Book Antiqua" w:eastAsia="黑体" w:hAnsi="Book Antiqua" w:cs="Book Antiqua"/>
            <w:noProof/>
          </w:rPr>
          <w:t>2</w:t>
        </w:r>
        <w:r w:rsidR="00D222BD" w:rsidRPr="005F4D15">
          <w:rPr>
            <w:rStyle w:val="ad"/>
            <w:rFonts w:ascii="黑体" w:eastAsia="黑体" w:hAnsi="黑体"/>
            <w:noProof/>
          </w:rPr>
          <w:t xml:space="preserve"> SuSE</w:t>
        </w:r>
        <w:r w:rsidR="00D222BD" w:rsidRPr="005F4D15">
          <w:rPr>
            <w:rStyle w:val="ad"/>
            <w:rFonts w:ascii="黑体" w:eastAsia="黑体" w:hAnsi="黑体" w:hint="eastAsia"/>
            <w:noProof/>
          </w:rPr>
          <w:t>与闰秒</w:t>
        </w:r>
        <w:r w:rsidR="00D22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2BD">
          <w:rPr>
            <w:noProof/>
            <w:webHidden/>
          </w:rPr>
          <w:instrText xml:space="preserve"> PAGEREF _Toc423103888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2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22BD" w:rsidRDefault="00E80C6E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23103889" w:history="1">
        <w:r w:rsidR="00D222BD" w:rsidRPr="005F4D15">
          <w:rPr>
            <w:rStyle w:val="ad"/>
            <w:rFonts w:ascii="Book Antiqua" w:eastAsia="黑体" w:hAnsi="Book Antiqua" w:cs="Book Antiqua"/>
            <w:noProof/>
            <w:snapToGrid w:val="0"/>
          </w:rPr>
          <w:t>2.1</w:t>
        </w:r>
        <w:r w:rsidR="00D222BD" w:rsidRPr="005F4D15">
          <w:rPr>
            <w:rStyle w:val="ad"/>
            <w:rFonts w:ascii="黑体" w:eastAsia="黑体" w:hAnsi="黑体" w:hint="eastAsia"/>
            <w:noProof/>
          </w:rPr>
          <w:t xml:space="preserve"> 配置且运行</w:t>
        </w:r>
        <w:r w:rsidR="00D222BD" w:rsidRPr="005F4D15">
          <w:rPr>
            <w:rStyle w:val="ad"/>
            <w:rFonts w:ascii="黑体" w:eastAsia="黑体" w:hAnsi="黑体"/>
            <w:noProof/>
          </w:rPr>
          <w:t>NTP</w:t>
        </w:r>
        <w:r w:rsidR="00D222BD" w:rsidRPr="005F4D15">
          <w:rPr>
            <w:rStyle w:val="ad"/>
            <w:rFonts w:ascii="黑体" w:eastAsia="黑体" w:hAnsi="黑体" w:hint="eastAsia"/>
            <w:noProof/>
          </w:rPr>
          <w:t>的系统</w:t>
        </w:r>
        <w:r w:rsidR="00D22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2BD">
          <w:rPr>
            <w:noProof/>
            <w:webHidden/>
          </w:rPr>
          <w:instrText xml:space="preserve"> PAGEREF _Toc423103889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2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22BD" w:rsidRDefault="00E80C6E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23103890" w:history="1">
        <w:r w:rsidR="00D222BD" w:rsidRPr="005F4D15">
          <w:rPr>
            <w:rStyle w:val="ad"/>
            <w:rFonts w:ascii="Book Antiqua" w:eastAsia="黑体" w:hAnsi="Book Antiqua" w:cs="Book Antiqua"/>
            <w:noProof/>
            <w:snapToGrid w:val="0"/>
          </w:rPr>
          <w:t>2.2</w:t>
        </w:r>
        <w:r w:rsidR="00D222BD" w:rsidRPr="005F4D15">
          <w:rPr>
            <w:rStyle w:val="ad"/>
            <w:rFonts w:ascii="黑体" w:eastAsia="黑体" w:hAnsi="黑体" w:hint="eastAsia"/>
            <w:noProof/>
          </w:rPr>
          <w:t xml:space="preserve"> 没配置使用</w:t>
        </w:r>
        <w:r w:rsidR="00D222BD" w:rsidRPr="005F4D15">
          <w:rPr>
            <w:rStyle w:val="ad"/>
            <w:rFonts w:ascii="黑体" w:eastAsia="黑体" w:hAnsi="黑体"/>
            <w:noProof/>
          </w:rPr>
          <w:t>NTP</w:t>
        </w:r>
        <w:r w:rsidR="00D222BD" w:rsidRPr="005F4D15">
          <w:rPr>
            <w:rStyle w:val="ad"/>
            <w:rFonts w:ascii="黑体" w:eastAsia="黑体" w:hAnsi="黑体" w:hint="eastAsia"/>
            <w:noProof/>
          </w:rPr>
          <w:t>的系统</w:t>
        </w:r>
        <w:r w:rsidR="00D22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2BD">
          <w:rPr>
            <w:noProof/>
            <w:webHidden/>
          </w:rPr>
          <w:instrText xml:space="preserve"> PAGEREF _Toc423103890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2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22BD" w:rsidRDefault="00E80C6E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23103891" w:history="1">
        <w:r w:rsidR="00D222BD" w:rsidRPr="005F4D15">
          <w:rPr>
            <w:rStyle w:val="ad"/>
            <w:rFonts w:ascii="Book Antiqua" w:eastAsia="黑体" w:hAnsi="Book Antiqua" w:cs="Book Antiqua"/>
            <w:noProof/>
            <w:snapToGrid w:val="0"/>
          </w:rPr>
          <w:t>2.3</w:t>
        </w:r>
        <w:r w:rsidR="00D222BD" w:rsidRPr="005F4D15">
          <w:rPr>
            <w:rStyle w:val="ad"/>
            <w:rFonts w:ascii="黑体" w:eastAsia="黑体" w:hAnsi="黑体"/>
            <w:noProof/>
          </w:rPr>
          <w:t xml:space="preserve"> Linux</w:t>
        </w:r>
        <w:r w:rsidR="00D222BD" w:rsidRPr="005F4D15">
          <w:rPr>
            <w:rStyle w:val="ad"/>
            <w:rFonts w:ascii="黑体" w:eastAsia="黑体" w:hAnsi="黑体" w:hint="eastAsia"/>
            <w:noProof/>
          </w:rPr>
          <w:t>内核</w:t>
        </w:r>
        <w:r w:rsidR="00D222BD" w:rsidRPr="005F4D15">
          <w:rPr>
            <w:rStyle w:val="ad"/>
            <w:rFonts w:ascii="黑体" w:eastAsia="黑体" w:hAnsi="黑体"/>
            <w:noProof/>
          </w:rPr>
          <w:t>Bug</w:t>
        </w:r>
        <w:r w:rsidR="00D222BD" w:rsidRPr="005F4D15">
          <w:rPr>
            <w:rStyle w:val="ad"/>
            <w:rFonts w:ascii="黑体" w:eastAsia="黑体" w:hAnsi="黑体" w:hint="eastAsia"/>
            <w:noProof/>
          </w:rPr>
          <w:t>与闰秒的关系</w:t>
        </w:r>
        <w:r w:rsidR="00D22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2BD">
          <w:rPr>
            <w:noProof/>
            <w:webHidden/>
          </w:rPr>
          <w:instrText xml:space="preserve"> PAGEREF _Toc423103891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2B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22BD" w:rsidRDefault="00E80C6E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23103892" w:history="1">
        <w:r w:rsidR="00D222BD" w:rsidRPr="005F4D15">
          <w:rPr>
            <w:rStyle w:val="ad"/>
            <w:rFonts w:ascii="Book Antiqua" w:eastAsia="黑体" w:hAnsi="Book Antiqua" w:cs="Book Antiqua"/>
            <w:noProof/>
            <w:snapToGrid w:val="0"/>
          </w:rPr>
          <w:t>2.4</w:t>
        </w:r>
        <w:r w:rsidR="00D222BD" w:rsidRPr="005F4D15">
          <w:rPr>
            <w:rStyle w:val="ad"/>
            <w:rFonts w:ascii="黑体" w:eastAsia="黑体" w:hAnsi="黑体"/>
            <w:noProof/>
          </w:rPr>
          <w:t xml:space="preserve"> Linux</w:t>
        </w:r>
        <w:r w:rsidR="00D222BD" w:rsidRPr="005F4D15">
          <w:rPr>
            <w:rStyle w:val="ad"/>
            <w:rFonts w:ascii="黑体" w:eastAsia="黑体" w:hAnsi="黑体" w:hint="eastAsia"/>
            <w:noProof/>
          </w:rPr>
          <w:t>内核受闰秒影响的情况</w:t>
        </w:r>
        <w:r w:rsidR="00D22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2BD">
          <w:rPr>
            <w:noProof/>
            <w:webHidden/>
          </w:rPr>
          <w:instrText xml:space="preserve"> PAGEREF _Toc423103892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2B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22BD" w:rsidRDefault="00E80C6E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23103893" w:history="1">
        <w:r w:rsidR="00D222BD" w:rsidRPr="005F4D15">
          <w:rPr>
            <w:rStyle w:val="ad"/>
            <w:rFonts w:ascii="Book Antiqua" w:eastAsia="黑体" w:hAnsi="Book Antiqua" w:cs="Book Antiqua"/>
            <w:noProof/>
            <w:snapToGrid w:val="0"/>
          </w:rPr>
          <w:t>2.5</w:t>
        </w:r>
        <w:r w:rsidR="00D222BD" w:rsidRPr="005F4D15">
          <w:rPr>
            <w:rStyle w:val="ad"/>
            <w:rFonts w:ascii="黑体" w:eastAsia="黑体" w:hAnsi="黑体"/>
            <w:noProof/>
          </w:rPr>
          <w:t xml:space="preserve"> Workaround</w:t>
        </w:r>
        <w:r w:rsidR="00D22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2BD">
          <w:rPr>
            <w:noProof/>
            <w:webHidden/>
          </w:rPr>
          <w:instrText xml:space="preserve"> PAGEREF _Toc423103893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2B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22BD" w:rsidRDefault="00E80C6E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423103894" w:history="1">
        <w:r w:rsidR="00D222BD" w:rsidRPr="005F4D15">
          <w:rPr>
            <w:rStyle w:val="ad"/>
            <w:rFonts w:ascii="Book Antiqua" w:eastAsia="黑体" w:hAnsi="Book Antiqua" w:cs="Book Antiqua"/>
            <w:noProof/>
          </w:rPr>
          <w:t>3</w:t>
        </w:r>
        <w:r w:rsidR="00D222BD" w:rsidRPr="005F4D15">
          <w:rPr>
            <w:rStyle w:val="ad"/>
            <w:rFonts w:ascii="黑体" w:eastAsia="黑体" w:hAnsi="黑体"/>
            <w:noProof/>
          </w:rPr>
          <w:t xml:space="preserve"> RedHat</w:t>
        </w:r>
        <w:r w:rsidR="00D222BD" w:rsidRPr="005F4D15">
          <w:rPr>
            <w:rStyle w:val="ad"/>
            <w:rFonts w:ascii="黑体" w:eastAsia="黑体" w:hAnsi="黑体" w:hint="eastAsia"/>
            <w:noProof/>
          </w:rPr>
          <w:t>与闰秒</w:t>
        </w:r>
        <w:r w:rsidR="00D22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2BD">
          <w:rPr>
            <w:noProof/>
            <w:webHidden/>
          </w:rPr>
          <w:instrText xml:space="preserve"> PAGEREF _Toc423103894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2B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22BD" w:rsidRDefault="00E80C6E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23103895" w:history="1">
        <w:r w:rsidR="00D222BD" w:rsidRPr="005F4D15">
          <w:rPr>
            <w:rStyle w:val="ad"/>
            <w:rFonts w:ascii="Book Antiqua" w:eastAsia="黑体" w:hAnsi="Book Antiqua" w:cs="Book Antiqua"/>
            <w:noProof/>
            <w:snapToGrid w:val="0"/>
          </w:rPr>
          <w:t>3.1</w:t>
        </w:r>
        <w:r w:rsidR="00D222BD" w:rsidRPr="005F4D15">
          <w:rPr>
            <w:rStyle w:val="ad"/>
            <w:rFonts w:hint="eastAsia"/>
            <w:noProof/>
          </w:rPr>
          <w:t xml:space="preserve"> </w:t>
        </w:r>
        <w:r w:rsidR="00D222BD" w:rsidRPr="005F4D15">
          <w:rPr>
            <w:rStyle w:val="ad"/>
            <w:rFonts w:hint="eastAsia"/>
            <w:noProof/>
          </w:rPr>
          <w:t>综述</w:t>
        </w:r>
        <w:r w:rsidR="00D22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2BD">
          <w:rPr>
            <w:noProof/>
            <w:webHidden/>
          </w:rPr>
          <w:instrText xml:space="preserve"> PAGEREF _Toc423103895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2B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22BD" w:rsidRDefault="00E80C6E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23103896" w:history="1">
        <w:r w:rsidR="00D222BD" w:rsidRPr="005F4D15">
          <w:rPr>
            <w:rStyle w:val="ad"/>
            <w:rFonts w:ascii="Book Antiqua" w:eastAsia="黑体" w:hAnsi="Book Antiqua" w:cs="Book Antiqua"/>
            <w:noProof/>
            <w:snapToGrid w:val="0"/>
          </w:rPr>
          <w:t>3.2</w:t>
        </w:r>
        <w:r w:rsidR="00D222BD" w:rsidRPr="005F4D15">
          <w:rPr>
            <w:rStyle w:val="ad"/>
            <w:rFonts w:hint="eastAsia"/>
            <w:noProof/>
          </w:rPr>
          <w:t xml:space="preserve"> </w:t>
        </w:r>
        <w:r w:rsidR="00D222BD" w:rsidRPr="005F4D15">
          <w:rPr>
            <w:rStyle w:val="ad"/>
            <w:rFonts w:hint="eastAsia"/>
            <w:noProof/>
          </w:rPr>
          <w:t>受影响的版本</w:t>
        </w:r>
        <w:r w:rsidR="00D22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2BD">
          <w:rPr>
            <w:noProof/>
            <w:webHidden/>
          </w:rPr>
          <w:instrText xml:space="preserve"> PAGEREF _Toc423103896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2B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22BD" w:rsidRDefault="00E80C6E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23103897" w:history="1">
        <w:r w:rsidR="00D222BD" w:rsidRPr="005F4D15">
          <w:rPr>
            <w:rStyle w:val="ad"/>
            <w:rFonts w:ascii="Book Antiqua" w:eastAsia="黑体" w:hAnsi="Book Antiqua" w:cs="Book Antiqua"/>
            <w:noProof/>
            <w:snapToGrid w:val="0"/>
          </w:rPr>
          <w:t>3.3</w:t>
        </w:r>
        <w:r w:rsidR="00D222BD" w:rsidRPr="005F4D15">
          <w:rPr>
            <w:rStyle w:val="ad"/>
            <w:rFonts w:hint="eastAsia"/>
            <w:noProof/>
          </w:rPr>
          <w:t xml:space="preserve"> </w:t>
        </w:r>
        <w:r w:rsidR="00D222BD" w:rsidRPr="005F4D15">
          <w:rPr>
            <w:rStyle w:val="ad"/>
            <w:rFonts w:hint="eastAsia"/>
            <w:noProof/>
          </w:rPr>
          <w:t>解决方案</w:t>
        </w:r>
        <w:r w:rsidR="00D22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2BD">
          <w:rPr>
            <w:noProof/>
            <w:webHidden/>
          </w:rPr>
          <w:instrText xml:space="preserve"> PAGEREF _Toc423103897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2B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22BD" w:rsidRDefault="00E80C6E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423103898" w:history="1">
        <w:r w:rsidR="00D222BD" w:rsidRPr="005F4D15">
          <w:rPr>
            <w:rStyle w:val="ad"/>
            <w:rFonts w:ascii="Book Antiqua" w:eastAsia="黑体" w:hAnsi="Book Antiqua" w:cs="Book Antiqua"/>
            <w:noProof/>
          </w:rPr>
          <w:t>4</w:t>
        </w:r>
        <w:r w:rsidR="00D222BD" w:rsidRPr="005F4D15">
          <w:rPr>
            <w:rStyle w:val="ad"/>
            <w:rFonts w:ascii="黑体" w:eastAsia="黑体" w:hAnsi="黑体" w:hint="eastAsia"/>
            <w:noProof/>
          </w:rPr>
          <w:t xml:space="preserve"> 闰秒对</w:t>
        </w:r>
        <w:r w:rsidR="00D222BD" w:rsidRPr="005F4D15">
          <w:rPr>
            <w:rStyle w:val="ad"/>
            <w:rFonts w:ascii="黑体" w:eastAsia="黑体" w:hAnsi="黑体"/>
            <w:noProof/>
          </w:rPr>
          <w:t>FusionInsight</w:t>
        </w:r>
        <w:r w:rsidR="00D222BD" w:rsidRPr="005F4D15">
          <w:rPr>
            <w:rStyle w:val="ad"/>
            <w:rFonts w:ascii="黑体" w:eastAsia="黑体" w:hAnsi="黑体" w:hint="eastAsia"/>
            <w:noProof/>
          </w:rPr>
          <w:t>的影响</w:t>
        </w:r>
        <w:r w:rsidR="00D22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2BD">
          <w:rPr>
            <w:noProof/>
            <w:webHidden/>
          </w:rPr>
          <w:instrText xml:space="preserve"> PAGEREF _Toc423103898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2B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222BD" w:rsidRDefault="00E80C6E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23103899" w:history="1">
        <w:r w:rsidR="00D222BD" w:rsidRPr="005F4D15">
          <w:rPr>
            <w:rStyle w:val="ad"/>
            <w:rFonts w:ascii="Book Antiqua" w:eastAsia="黑体" w:hAnsi="Book Antiqua" w:cs="Book Antiqua"/>
            <w:noProof/>
            <w:snapToGrid w:val="0"/>
          </w:rPr>
          <w:t>4.1</w:t>
        </w:r>
        <w:r w:rsidR="00D222BD" w:rsidRPr="005F4D15">
          <w:rPr>
            <w:rStyle w:val="ad"/>
            <w:rFonts w:ascii="黑体" w:eastAsia="黑体" w:hAnsi="黑体" w:hint="eastAsia"/>
            <w:noProof/>
          </w:rPr>
          <w:t xml:space="preserve"> 当前状态</w:t>
        </w:r>
        <w:r w:rsidR="00D22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2BD">
          <w:rPr>
            <w:noProof/>
            <w:webHidden/>
          </w:rPr>
          <w:instrText xml:space="preserve"> PAGEREF _Toc423103899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2B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222BD" w:rsidRDefault="00E80C6E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23103900" w:history="1">
        <w:r w:rsidR="00D222BD" w:rsidRPr="005F4D15">
          <w:rPr>
            <w:rStyle w:val="ad"/>
            <w:rFonts w:ascii="Book Antiqua" w:eastAsia="黑体" w:hAnsi="Book Antiqua" w:cs="Book Antiqua"/>
            <w:noProof/>
            <w:snapToGrid w:val="0"/>
          </w:rPr>
          <w:t>4.2</w:t>
        </w:r>
        <w:r w:rsidR="00D222BD" w:rsidRPr="005F4D15">
          <w:rPr>
            <w:rStyle w:val="ad"/>
            <w:rFonts w:ascii="黑体" w:eastAsia="黑体" w:hAnsi="黑体" w:hint="eastAsia"/>
            <w:noProof/>
          </w:rPr>
          <w:t xml:space="preserve"> 影响</w:t>
        </w:r>
        <w:r w:rsidR="00D22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2BD">
          <w:rPr>
            <w:noProof/>
            <w:webHidden/>
          </w:rPr>
          <w:instrText xml:space="preserve"> PAGEREF _Toc423103900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2B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222BD" w:rsidRDefault="00E80C6E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23103901" w:history="1">
        <w:r w:rsidR="00D222BD" w:rsidRPr="005F4D15">
          <w:rPr>
            <w:rStyle w:val="ad"/>
            <w:rFonts w:ascii="Book Antiqua" w:eastAsia="黑体" w:hAnsi="Book Antiqua" w:cs="Book Antiqua"/>
            <w:noProof/>
            <w:snapToGrid w:val="0"/>
          </w:rPr>
          <w:t>4.3</w:t>
        </w:r>
        <w:r w:rsidR="00D222BD" w:rsidRPr="005F4D15">
          <w:rPr>
            <w:rStyle w:val="ad"/>
            <w:rFonts w:ascii="黑体" w:eastAsia="黑体" w:hAnsi="黑体" w:hint="eastAsia"/>
            <w:noProof/>
          </w:rPr>
          <w:t xml:space="preserve"> 结论</w:t>
        </w:r>
        <w:r w:rsidR="00D22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2BD">
          <w:rPr>
            <w:noProof/>
            <w:webHidden/>
          </w:rPr>
          <w:instrText xml:space="preserve"> PAGEREF _Toc423103901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2B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87D24" w:rsidRPr="00E4270D" w:rsidRDefault="00E80C6E" w:rsidP="00062962">
      <w:pPr>
        <w:spacing w:line="360" w:lineRule="auto"/>
      </w:pPr>
      <w:r w:rsidRPr="006219F9">
        <w:rPr>
          <w:bCs/>
          <w:caps/>
          <w:sz w:val="20"/>
        </w:rPr>
        <w:fldChar w:fldCharType="end"/>
      </w:r>
    </w:p>
    <w:p w:rsidR="00242B36" w:rsidRPr="00716AE9" w:rsidRDefault="00487D24" w:rsidP="00716AE9">
      <w:pPr>
        <w:pStyle w:val="1"/>
        <w:keepNext/>
        <w:widowControl/>
        <w:pBdr>
          <w:bottom w:val="single" w:sz="12" w:space="1" w:color="auto"/>
        </w:pBdr>
        <w:topLinePunct/>
        <w:adjustRightInd w:val="0"/>
        <w:snapToGrid w:val="0"/>
        <w:spacing w:before="1600" w:after="800" w:line="240" w:lineRule="atLeast"/>
        <w:jc w:val="right"/>
      </w:pPr>
      <w:r>
        <w:br w:type="page"/>
      </w:r>
      <w:bookmarkStart w:id="1" w:name="_Toc423103885"/>
      <w:bookmarkStart w:id="2" w:name="_Toc322350486"/>
      <w:r w:rsidR="003A7ED4">
        <w:rPr>
          <w:rFonts w:ascii="黑体" w:eastAsia="黑体" w:hAnsi="黑体" w:hint="eastAsia"/>
          <w:sz w:val="44"/>
          <w:szCs w:val="44"/>
        </w:rPr>
        <w:lastRenderedPageBreak/>
        <w:t>背景</w:t>
      </w:r>
      <w:bookmarkEnd w:id="1"/>
    </w:p>
    <w:p w:rsidR="00FD001B" w:rsidRDefault="00CE1ADF" w:rsidP="00374E67">
      <w:pPr>
        <w:pStyle w:val="2"/>
        <w:ind w:leftChars="50" w:left="105" w:firstLineChars="10" w:firstLine="36"/>
        <w:rPr>
          <w:rFonts w:ascii="黑体" w:eastAsia="黑体" w:hAnsi="黑体"/>
          <w:sz w:val="36"/>
          <w:szCs w:val="36"/>
        </w:rPr>
      </w:pPr>
      <w:bookmarkStart w:id="3" w:name="_Toc423103886"/>
      <w:r>
        <w:rPr>
          <w:rFonts w:ascii="黑体" w:eastAsia="黑体" w:hAnsi="黑体" w:hint="eastAsia"/>
          <w:sz w:val="36"/>
          <w:szCs w:val="36"/>
        </w:rPr>
        <w:t>目的</w:t>
      </w:r>
      <w:bookmarkEnd w:id="3"/>
    </w:p>
    <w:p w:rsidR="006E2C86" w:rsidRDefault="00CE1ADF" w:rsidP="006E2C86">
      <w:pPr>
        <w:pStyle w:val="a4"/>
        <w:spacing w:line="360" w:lineRule="auto"/>
      </w:pPr>
      <w:r w:rsidRPr="00684D97">
        <w:rPr>
          <w:rFonts w:hint="eastAsia"/>
        </w:rPr>
        <w:t>本手册</w:t>
      </w:r>
      <w:r w:rsidR="003225B7">
        <w:rPr>
          <w:rFonts w:hint="eastAsia"/>
        </w:rPr>
        <w:t>主要阐述</w:t>
      </w:r>
      <w:r w:rsidR="003225B7">
        <w:rPr>
          <w:rFonts w:hint="eastAsia"/>
        </w:rPr>
        <w:t>201</w:t>
      </w:r>
      <w:r w:rsidR="00825C83">
        <w:rPr>
          <w:rFonts w:hint="eastAsia"/>
        </w:rPr>
        <w:t>7</w:t>
      </w:r>
      <w:r w:rsidR="003225B7">
        <w:rPr>
          <w:rFonts w:hint="eastAsia"/>
        </w:rPr>
        <w:t>年闰秒</w:t>
      </w:r>
      <w:r w:rsidR="00DD1379">
        <w:rPr>
          <w:rFonts w:hint="eastAsia"/>
        </w:rPr>
        <w:t>对</w:t>
      </w:r>
      <w:r w:rsidR="003225B7">
        <w:rPr>
          <w:rFonts w:hint="eastAsia"/>
        </w:rPr>
        <w:t>FusionInsight</w:t>
      </w:r>
      <w:r w:rsidR="003225B7">
        <w:rPr>
          <w:rFonts w:hint="eastAsia"/>
        </w:rPr>
        <w:t>产品的影响以及解决办法</w:t>
      </w:r>
      <w:r w:rsidRPr="00684D97">
        <w:rPr>
          <w:rFonts w:hint="eastAsia"/>
        </w:rPr>
        <w:t>。</w:t>
      </w:r>
    </w:p>
    <w:p w:rsidR="00E54AEF" w:rsidRPr="0065063D" w:rsidRDefault="003225B7" w:rsidP="00374E67">
      <w:pPr>
        <w:pStyle w:val="2"/>
        <w:ind w:leftChars="50" w:left="105" w:firstLineChars="10" w:firstLine="36"/>
        <w:rPr>
          <w:rFonts w:ascii="黑体" w:eastAsia="黑体" w:hAnsi="黑体"/>
          <w:sz w:val="36"/>
          <w:szCs w:val="36"/>
        </w:rPr>
      </w:pPr>
      <w:bookmarkStart w:id="4" w:name="_Toc423103887"/>
      <w:r>
        <w:rPr>
          <w:rFonts w:ascii="黑体" w:eastAsia="黑体" w:hAnsi="黑体" w:hint="eastAsia"/>
          <w:sz w:val="36"/>
          <w:szCs w:val="36"/>
        </w:rPr>
        <w:t>背景</w:t>
      </w:r>
      <w:bookmarkEnd w:id="4"/>
    </w:p>
    <w:p w:rsidR="00B42307" w:rsidRDefault="003225B7" w:rsidP="00881D7F">
      <w:pPr>
        <w:pStyle w:val="a4"/>
        <w:spacing w:line="360" w:lineRule="auto"/>
      </w:pPr>
      <w:bookmarkStart w:id="5" w:name="OLE_LINK4"/>
      <w:r w:rsidRPr="003225B7">
        <w:rPr>
          <w:rFonts w:hint="eastAsia"/>
        </w:rPr>
        <w:t>201</w:t>
      </w:r>
      <w:r w:rsidR="00825C83">
        <w:rPr>
          <w:rFonts w:hint="eastAsia"/>
        </w:rPr>
        <w:t>7</w:t>
      </w:r>
      <w:r w:rsidRPr="003225B7">
        <w:rPr>
          <w:rFonts w:hint="eastAsia"/>
        </w:rPr>
        <w:t>年</w:t>
      </w:r>
      <w:r w:rsidR="00825C83">
        <w:rPr>
          <w:rFonts w:hint="eastAsia"/>
        </w:rPr>
        <w:t>1</w:t>
      </w:r>
      <w:r w:rsidRPr="003225B7">
        <w:rPr>
          <w:rFonts w:hint="eastAsia"/>
        </w:rPr>
        <w:t>月</w:t>
      </w:r>
      <w:r w:rsidRPr="003225B7">
        <w:rPr>
          <w:rFonts w:hint="eastAsia"/>
        </w:rPr>
        <w:t>1</w:t>
      </w:r>
      <w:r w:rsidRPr="003225B7">
        <w:rPr>
          <w:rFonts w:hint="eastAsia"/>
        </w:rPr>
        <w:t>日</w:t>
      </w:r>
      <w:r w:rsidR="00825C83">
        <w:rPr>
          <w:rFonts w:hint="eastAsia"/>
        </w:rPr>
        <w:t>0</w:t>
      </w:r>
      <w:r w:rsidR="00825C83">
        <w:rPr>
          <w:rFonts w:hint="eastAsia"/>
        </w:rPr>
        <w:t>时</w:t>
      </w:r>
      <w:r w:rsidRPr="003225B7">
        <w:rPr>
          <w:rFonts w:hint="eastAsia"/>
        </w:rPr>
        <w:t>将出现闰秒，对计算机系统正常运行造成影响</w:t>
      </w:r>
      <w:r w:rsidR="00881D7F">
        <w:rPr>
          <w:rFonts w:hint="eastAsia"/>
        </w:rPr>
        <w:t>。</w:t>
      </w:r>
      <w:bookmarkEnd w:id="5"/>
    </w:p>
    <w:p w:rsidR="00FA6C2F" w:rsidRDefault="00B42307" w:rsidP="00881D7F">
      <w:pPr>
        <w:pStyle w:val="a4"/>
        <w:spacing w:line="360" w:lineRule="auto"/>
      </w:pPr>
      <w:r>
        <w:rPr>
          <w:rFonts w:hint="eastAsia"/>
        </w:rPr>
        <w:t>由于</w:t>
      </w:r>
      <w:r>
        <w:rPr>
          <w:rFonts w:hint="eastAsia"/>
        </w:rPr>
        <w:t>SuSE11.X</w:t>
      </w:r>
      <w:r>
        <w:rPr>
          <w:rFonts w:hint="eastAsia"/>
        </w:rPr>
        <w:t>版本的操作系统内核存在</w:t>
      </w:r>
      <w:r>
        <w:rPr>
          <w:rFonts w:hint="eastAsia"/>
        </w:rPr>
        <w:t>Bug</w:t>
      </w:r>
      <w:r>
        <w:rPr>
          <w:rFonts w:hint="eastAsia"/>
        </w:rPr>
        <w:t>，导致了配置了</w:t>
      </w:r>
      <w:proofErr w:type="spellStart"/>
      <w:r w:rsidR="00A05A83">
        <w:rPr>
          <w:rFonts w:hint="eastAsia"/>
        </w:rPr>
        <w:t>ntp</w:t>
      </w:r>
      <w:proofErr w:type="spellEnd"/>
      <w:r>
        <w:rPr>
          <w:rFonts w:hint="eastAsia"/>
        </w:rPr>
        <w:t>时钟同步的</w:t>
      </w:r>
      <w:r w:rsidRPr="00B42307">
        <w:t>SUSE11</w:t>
      </w:r>
      <w:r>
        <w:rPr>
          <w:rFonts w:hint="eastAsia"/>
        </w:rPr>
        <w:t>操作系统在出现了闰秒的时候将有可能出现</w:t>
      </w:r>
      <w:r w:rsidRPr="00B42307">
        <w:t>deadlock</w:t>
      </w:r>
      <w:r>
        <w:rPr>
          <w:rFonts w:hint="eastAsia"/>
        </w:rPr>
        <w:t>死锁的情况，可能导致操作系统夯或</w:t>
      </w:r>
      <w:r w:rsidRPr="00B42307">
        <w:t>CPU</w:t>
      </w:r>
      <w:r>
        <w:rPr>
          <w:rFonts w:hint="eastAsia"/>
        </w:rPr>
        <w:t>使用近</w:t>
      </w:r>
      <w:r w:rsidRPr="00B42307">
        <w:t>100%</w:t>
      </w:r>
    </w:p>
    <w:p w:rsidR="0062304D" w:rsidRDefault="0062304D" w:rsidP="00881D7F">
      <w:pPr>
        <w:pStyle w:val="a4"/>
        <w:spacing w:line="360" w:lineRule="auto"/>
      </w:pPr>
    </w:p>
    <w:p w:rsidR="0062304D" w:rsidRDefault="0062304D">
      <w:pPr>
        <w:widowControl/>
        <w:autoSpaceDE/>
        <w:autoSpaceDN/>
        <w:adjustRightInd/>
        <w:spacing w:after="0"/>
      </w:pPr>
      <w:r>
        <w:br w:type="page"/>
      </w:r>
    </w:p>
    <w:p w:rsidR="00E94F15" w:rsidRDefault="00E94F15">
      <w:pPr>
        <w:widowControl/>
        <w:autoSpaceDE/>
        <w:autoSpaceDN/>
        <w:adjustRightInd/>
        <w:spacing w:after="0"/>
      </w:pPr>
    </w:p>
    <w:p w:rsidR="00631707" w:rsidRPr="0062304D" w:rsidRDefault="00631707" w:rsidP="0062304D">
      <w:pPr>
        <w:pStyle w:val="1"/>
        <w:keepNext/>
        <w:widowControl/>
        <w:pBdr>
          <w:bottom w:val="single" w:sz="12" w:space="1" w:color="auto"/>
        </w:pBdr>
        <w:topLinePunct/>
        <w:adjustRightInd w:val="0"/>
        <w:snapToGrid w:val="0"/>
        <w:spacing w:before="1600" w:after="800" w:line="240" w:lineRule="atLeast"/>
        <w:jc w:val="right"/>
        <w:rPr>
          <w:rFonts w:ascii="黑体" w:eastAsia="黑体" w:hAnsi="黑体"/>
          <w:sz w:val="44"/>
          <w:szCs w:val="44"/>
        </w:rPr>
      </w:pPr>
      <w:bookmarkStart w:id="6" w:name="_Toc423103888"/>
      <w:proofErr w:type="spellStart"/>
      <w:r w:rsidRPr="0062304D">
        <w:rPr>
          <w:rFonts w:ascii="黑体" w:eastAsia="黑体" w:hAnsi="黑体" w:hint="eastAsia"/>
          <w:sz w:val="44"/>
          <w:szCs w:val="44"/>
        </w:rPr>
        <w:t>SuSE</w:t>
      </w:r>
      <w:proofErr w:type="spellEnd"/>
      <w:r w:rsidR="00895036" w:rsidRPr="0062304D">
        <w:rPr>
          <w:rFonts w:ascii="黑体" w:eastAsia="黑体" w:hAnsi="黑体" w:hint="eastAsia"/>
          <w:sz w:val="44"/>
          <w:szCs w:val="44"/>
        </w:rPr>
        <w:t>与</w:t>
      </w:r>
      <w:r w:rsidR="0062304D" w:rsidRPr="0062304D">
        <w:rPr>
          <w:rFonts w:ascii="黑体" w:eastAsia="黑体" w:hAnsi="黑体" w:hint="eastAsia"/>
          <w:sz w:val="44"/>
          <w:szCs w:val="44"/>
        </w:rPr>
        <w:t>闰秒</w:t>
      </w:r>
      <w:bookmarkEnd w:id="6"/>
    </w:p>
    <w:p w:rsidR="003225B7" w:rsidRDefault="00B42307" w:rsidP="00B42307">
      <w:pPr>
        <w:pStyle w:val="a4"/>
        <w:spacing w:line="360" w:lineRule="auto"/>
      </w:pPr>
      <w:proofErr w:type="spellStart"/>
      <w:r w:rsidRPr="00B42307">
        <w:rPr>
          <w:rFonts w:hint="eastAsia"/>
        </w:rPr>
        <w:t>SuSE</w:t>
      </w:r>
      <w:proofErr w:type="spellEnd"/>
      <w:r w:rsidRPr="00B42307">
        <w:rPr>
          <w:rFonts w:hint="eastAsia"/>
        </w:rPr>
        <w:t>对于闰秒的处理，应该分为以下两种情况</w:t>
      </w:r>
      <w:r w:rsidR="00986D63">
        <w:rPr>
          <w:rFonts w:hint="eastAsia"/>
        </w:rPr>
        <w:t>：</w:t>
      </w:r>
    </w:p>
    <w:p w:rsidR="00986D63" w:rsidRPr="0062304D" w:rsidRDefault="00986D63" w:rsidP="0062304D">
      <w:pPr>
        <w:pStyle w:val="2"/>
        <w:ind w:leftChars="50" w:left="105" w:firstLineChars="10" w:firstLine="36"/>
        <w:rPr>
          <w:rFonts w:ascii="黑体" w:eastAsia="黑体" w:hAnsi="黑体"/>
          <w:sz w:val="36"/>
          <w:szCs w:val="36"/>
        </w:rPr>
      </w:pPr>
      <w:bookmarkStart w:id="7" w:name="_Toc423103889"/>
      <w:r w:rsidRPr="0062304D">
        <w:rPr>
          <w:rFonts w:ascii="黑体" w:eastAsia="黑体" w:hAnsi="黑体" w:hint="eastAsia"/>
          <w:sz w:val="36"/>
          <w:szCs w:val="36"/>
        </w:rPr>
        <w:t>配置且运行NTP的系统</w:t>
      </w:r>
      <w:bookmarkEnd w:id="7"/>
    </w:p>
    <w:p w:rsidR="00316CEA" w:rsidRDefault="00316CEA" w:rsidP="00316CEA">
      <w:pPr>
        <w:pStyle w:val="a4"/>
        <w:spacing w:line="360" w:lineRule="auto"/>
      </w:pPr>
      <w:r>
        <w:rPr>
          <w:rFonts w:hint="eastAsia"/>
        </w:rPr>
        <w:t>在任何</w:t>
      </w:r>
      <w:proofErr w:type="spellStart"/>
      <w:r>
        <w:rPr>
          <w:rFonts w:hint="eastAsia"/>
        </w:rPr>
        <w:t>SuSE</w:t>
      </w:r>
      <w:proofErr w:type="spellEnd"/>
      <w:r>
        <w:rPr>
          <w:rFonts w:hint="eastAsia"/>
        </w:rPr>
        <w:t xml:space="preserve"> Linux </w:t>
      </w:r>
      <w:r>
        <w:rPr>
          <w:rFonts w:hint="eastAsia"/>
        </w:rPr>
        <w:t>环境上，如果正确配置</w:t>
      </w:r>
      <w:r>
        <w:rPr>
          <w:rFonts w:hint="eastAsia"/>
        </w:rPr>
        <w:t>NTP</w:t>
      </w:r>
      <w:r>
        <w:rPr>
          <w:rFonts w:hint="eastAsia"/>
        </w:rPr>
        <w:t>，作为</w:t>
      </w:r>
      <w:r>
        <w:rPr>
          <w:rFonts w:hint="eastAsia"/>
        </w:rPr>
        <w:t>NTP</w:t>
      </w:r>
      <w:r>
        <w:rPr>
          <w:rFonts w:hint="eastAsia"/>
        </w:rPr>
        <w:t>客户端，使用</w:t>
      </w:r>
      <w:r>
        <w:rPr>
          <w:rFonts w:hint="eastAsia"/>
        </w:rPr>
        <w:t>NTP</w:t>
      </w:r>
      <w:r>
        <w:rPr>
          <w:rFonts w:hint="eastAsia"/>
        </w:rPr>
        <w:t>守护进程来同步本地的时间与</w:t>
      </w:r>
      <w:r>
        <w:rPr>
          <w:rFonts w:hint="eastAsia"/>
        </w:rPr>
        <w:t>NTP</w:t>
      </w:r>
      <w:r>
        <w:rPr>
          <w:rFonts w:hint="eastAsia"/>
        </w:rPr>
        <w:t>服务器的情况，</w:t>
      </w:r>
      <w:proofErr w:type="spellStart"/>
      <w:r>
        <w:rPr>
          <w:rFonts w:hint="eastAsia"/>
        </w:rPr>
        <w:t>SuSE</w:t>
      </w:r>
      <w:proofErr w:type="spellEnd"/>
      <w:r>
        <w:rPr>
          <w:rFonts w:hint="eastAsia"/>
        </w:rPr>
        <w:t xml:space="preserve"> Linux</w:t>
      </w:r>
      <w:r>
        <w:rPr>
          <w:rFonts w:hint="eastAsia"/>
        </w:rPr>
        <w:t>的内核会自动考虑到闰秒所带来的影响。在闰秒修正前的最后一天，</w:t>
      </w:r>
      <w:r>
        <w:rPr>
          <w:rFonts w:hint="eastAsia"/>
        </w:rPr>
        <w:t>NTP</w:t>
      </w:r>
      <w:r>
        <w:rPr>
          <w:rFonts w:hint="eastAsia"/>
        </w:rPr>
        <w:t>服务器会通知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客户端，在时间</w:t>
      </w:r>
      <w:r>
        <w:rPr>
          <w:rFonts w:hint="eastAsia"/>
        </w:rPr>
        <w:t>23:59:59 UTC</w:t>
      </w:r>
      <w:r>
        <w:rPr>
          <w:rFonts w:hint="eastAsia"/>
        </w:rPr>
        <w:t>将会有一个闰秒发生，内核会对这额外的一秒进行删除操作，并且在内核打印如下</w:t>
      </w:r>
      <w:r>
        <w:rPr>
          <w:rFonts w:hint="eastAsia"/>
        </w:rPr>
        <w:t>log</w:t>
      </w:r>
      <w:r>
        <w:rPr>
          <w:rFonts w:hint="eastAsia"/>
        </w:rPr>
        <w:t>：</w:t>
      </w:r>
    </w:p>
    <w:p w:rsidR="00316CEA" w:rsidRDefault="00316CEA" w:rsidP="00316CEA">
      <w:pPr>
        <w:pStyle w:val="a4"/>
        <w:spacing w:line="360" w:lineRule="auto"/>
      </w:pPr>
      <w:r>
        <w:t>"Clock: inserting leap second 23: 59: 60 UTC".</w:t>
      </w:r>
    </w:p>
    <w:p w:rsidR="00316CEA" w:rsidRDefault="00316CEA" w:rsidP="00316CEA">
      <w:pPr>
        <w:pStyle w:val="a4"/>
        <w:spacing w:line="360" w:lineRule="auto"/>
      </w:pPr>
      <w:r>
        <w:rPr>
          <w:rFonts w:hint="eastAsia"/>
        </w:rPr>
        <w:t>内核对闰秒进行正常处理之后，系统的计算时钟应该如下，内核将会出现两次</w:t>
      </w:r>
      <w:r>
        <w:rPr>
          <w:rFonts w:hint="eastAsia"/>
        </w:rPr>
        <w:t>59</w:t>
      </w:r>
      <w:r>
        <w:rPr>
          <w:rFonts w:hint="eastAsia"/>
        </w:rPr>
        <w:t>秒。</w:t>
      </w:r>
    </w:p>
    <w:p w:rsidR="0062304D" w:rsidRPr="00316CEA" w:rsidRDefault="0062304D" w:rsidP="00316CEA">
      <w:pPr>
        <w:pStyle w:val="a4"/>
        <w:spacing w:line="360" w:lineRule="auto"/>
      </w:pPr>
    </w:p>
    <w:p w:rsidR="003225B7" w:rsidRPr="0062304D" w:rsidRDefault="00316CEA" w:rsidP="0062304D">
      <w:pPr>
        <w:pStyle w:val="2"/>
        <w:ind w:leftChars="50" w:left="105" w:firstLineChars="10" w:firstLine="36"/>
        <w:rPr>
          <w:rFonts w:ascii="黑体" w:eastAsia="黑体" w:hAnsi="黑体"/>
          <w:sz w:val="36"/>
          <w:szCs w:val="36"/>
        </w:rPr>
      </w:pPr>
      <w:bookmarkStart w:id="8" w:name="_Toc423103890"/>
      <w:r w:rsidRPr="0062304D">
        <w:rPr>
          <w:rFonts w:ascii="黑体" w:eastAsia="黑体" w:hAnsi="黑体" w:hint="eastAsia"/>
          <w:sz w:val="36"/>
          <w:szCs w:val="36"/>
        </w:rPr>
        <w:t>没配置使用NTP的系统</w:t>
      </w:r>
      <w:bookmarkEnd w:id="8"/>
    </w:p>
    <w:p w:rsidR="00316CEA" w:rsidRDefault="00316CEA" w:rsidP="00316CEA">
      <w:pPr>
        <w:pStyle w:val="a4"/>
        <w:spacing w:line="360" w:lineRule="auto"/>
      </w:pPr>
      <w:r>
        <w:rPr>
          <w:rFonts w:hint="eastAsia"/>
        </w:rPr>
        <w:t>默认情况，如果没有配置</w:t>
      </w:r>
      <w:r>
        <w:rPr>
          <w:rFonts w:hint="eastAsia"/>
        </w:rPr>
        <w:t>NTP</w:t>
      </w:r>
      <w:r>
        <w:rPr>
          <w:rFonts w:hint="eastAsia"/>
        </w:rPr>
        <w:t>，并且使用</w:t>
      </w:r>
      <w:r>
        <w:rPr>
          <w:rFonts w:hint="eastAsia"/>
        </w:rPr>
        <w:t>NTP</w:t>
      </w:r>
      <w:r>
        <w:rPr>
          <w:rFonts w:hint="eastAsia"/>
        </w:rPr>
        <w:t>进行时间同步的系统，是不会自动修正闰秒的误差的，这将会造成系统时间比</w:t>
      </w:r>
      <w:r>
        <w:rPr>
          <w:rFonts w:hint="eastAsia"/>
        </w:rPr>
        <w:t>UTC</w:t>
      </w:r>
      <w:r>
        <w:rPr>
          <w:rFonts w:hint="eastAsia"/>
        </w:rPr>
        <w:t>时间快一秒。（注：</w:t>
      </w:r>
      <w:r>
        <w:rPr>
          <w:rFonts w:hint="eastAsia"/>
        </w:rPr>
        <w:t xml:space="preserve"> </w:t>
      </w:r>
      <w:r>
        <w:rPr>
          <w:rFonts w:hint="eastAsia"/>
        </w:rPr>
        <w:t>对于使用硬件时钟的系统，由于硬件时钟的准确性差，所以是否会修正闰秒，没有实际的意义。）</w:t>
      </w:r>
    </w:p>
    <w:p w:rsidR="00316CEA" w:rsidRDefault="00316CEA" w:rsidP="00316CEA">
      <w:pPr>
        <w:pStyle w:val="a4"/>
        <w:spacing w:line="360" w:lineRule="auto"/>
      </w:pPr>
      <w:r>
        <w:rPr>
          <w:rFonts w:hint="eastAsia"/>
        </w:rPr>
        <w:t>对于这种系统，如果你期望也能正常修正系统的闰秒，可以采用以下方案：将系统的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>更新到包括</w:t>
      </w:r>
      <w:r>
        <w:rPr>
          <w:rFonts w:hint="eastAsia"/>
        </w:rPr>
        <w:t>201</w:t>
      </w:r>
      <w:r w:rsidR="00825C83">
        <w:rPr>
          <w:rFonts w:hint="eastAsia"/>
        </w:rPr>
        <w:t>5</w:t>
      </w:r>
      <w:r>
        <w:rPr>
          <w:rFonts w:hint="eastAsia"/>
        </w:rPr>
        <w:t>闰秒处理的最新版本。</w:t>
      </w:r>
    </w:p>
    <w:p w:rsidR="00316CEA" w:rsidRDefault="00316CEA" w:rsidP="00316CEA">
      <w:pPr>
        <w:pStyle w:val="a4"/>
        <w:spacing w:line="360" w:lineRule="auto"/>
      </w:pPr>
      <w:r>
        <w:rPr>
          <w:rFonts w:hint="eastAsia"/>
        </w:rPr>
        <w:lastRenderedPageBreak/>
        <w:t>首先，复制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zoneinfo</w:t>
      </w:r>
      <w:proofErr w:type="spellEnd"/>
      <w:r>
        <w:rPr>
          <w:rFonts w:hint="eastAsia"/>
        </w:rPr>
        <w:t>/right</w:t>
      </w:r>
      <w:r>
        <w:rPr>
          <w:rFonts w:hint="eastAsia"/>
        </w:rPr>
        <w:t>目录下相应的文件到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，然后，重新设定时钟到正确的本地时间。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zoneinfo</w:t>
      </w:r>
      <w:proofErr w:type="spellEnd"/>
      <w:r>
        <w:rPr>
          <w:rFonts w:hint="eastAsia"/>
        </w:rPr>
        <w:t>/right</w:t>
      </w:r>
      <w:r>
        <w:rPr>
          <w:rFonts w:hint="eastAsia"/>
        </w:rPr>
        <w:t>目录下包含所有自大纪元对</w:t>
      </w:r>
      <w:r>
        <w:rPr>
          <w:rFonts w:hint="eastAsia"/>
        </w:rPr>
        <w:t xml:space="preserve">1970-01-01 00:00:00 UTC </w:t>
      </w:r>
      <w:r>
        <w:rPr>
          <w:rFonts w:hint="eastAsia"/>
        </w:rPr>
        <w:t>开始以来发生的闰秒纠正本地时间信息。而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zoneinfo</w:t>
      </w:r>
      <w:proofErr w:type="spellEnd"/>
      <w:r>
        <w:rPr>
          <w:rFonts w:hint="eastAsia"/>
        </w:rPr>
        <w:t>目录下他时区文件没有闰秒修正补充。</w:t>
      </w:r>
    </w:p>
    <w:p w:rsidR="00316CEA" w:rsidRDefault="00316CEA" w:rsidP="00316CEA">
      <w:pPr>
        <w:pStyle w:val="a4"/>
        <w:spacing w:line="360" w:lineRule="auto"/>
      </w:pPr>
      <w:r>
        <w:rPr>
          <w:rFonts w:hint="eastAsia"/>
        </w:rPr>
        <w:t>举个例子，如果一个系统是在美国</w:t>
      </w: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Los_Angeles</w:t>
      </w:r>
      <w:proofErr w:type="spellEnd"/>
      <w:r>
        <w:rPr>
          <w:rFonts w:hint="eastAsia"/>
        </w:rPr>
        <w:t>（美国太平洋）时区，你可以重新配置系统，通过运行以下命令，重新设定时钟太平洋时间报告闰秒校正时间：</w:t>
      </w:r>
    </w:p>
    <w:p w:rsidR="00316CEA" w:rsidRDefault="00316CEA" w:rsidP="00316CEA">
      <w:pPr>
        <w:pStyle w:val="a4"/>
        <w:spacing w:line="360" w:lineRule="auto"/>
      </w:pPr>
      <w:proofErr w:type="gramStart"/>
      <w:r w:rsidRPr="00316CEA">
        <w:rPr>
          <w:shd w:val="pct15" w:color="auto" w:fill="FFFFFF"/>
        </w:rPr>
        <w:t>cp</w:t>
      </w:r>
      <w:proofErr w:type="gramEnd"/>
      <w:r w:rsidRPr="00316CEA">
        <w:rPr>
          <w:shd w:val="pct15" w:color="auto" w:fill="FFFFFF"/>
        </w:rPr>
        <w:t xml:space="preserve"> /</w:t>
      </w:r>
      <w:proofErr w:type="spellStart"/>
      <w:r w:rsidRPr="00316CEA">
        <w:rPr>
          <w:shd w:val="pct15" w:color="auto" w:fill="FFFFFF"/>
        </w:rPr>
        <w:t>usr</w:t>
      </w:r>
      <w:proofErr w:type="spellEnd"/>
      <w:r w:rsidRPr="00316CEA">
        <w:rPr>
          <w:shd w:val="pct15" w:color="auto" w:fill="FFFFFF"/>
        </w:rPr>
        <w:t>/share/</w:t>
      </w:r>
      <w:proofErr w:type="spellStart"/>
      <w:r w:rsidRPr="00316CEA">
        <w:rPr>
          <w:shd w:val="pct15" w:color="auto" w:fill="FFFFFF"/>
        </w:rPr>
        <w:t>zoneinfo</w:t>
      </w:r>
      <w:proofErr w:type="spellEnd"/>
      <w:r w:rsidRPr="00316CEA">
        <w:rPr>
          <w:shd w:val="pct15" w:color="auto" w:fill="FFFFFF"/>
        </w:rPr>
        <w:t>/right/America/</w:t>
      </w:r>
      <w:proofErr w:type="spellStart"/>
      <w:r w:rsidRPr="00316CEA">
        <w:rPr>
          <w:shd w:val="pct15" w:color="auto" w:fill="FFFFFF"/>
        </w:rPr>
        <w:t>Los_Angeles</w:t>
      </w:r>
      <w:proofErr w:type="spellEnd"/>
      <w:r w:rsidRPr="00316CEA">
        <w:rPr>
          <w:shd w:val="pct15" w:color="auto" w:fill="FFFFFF"/>
        </w:rPr>
        <w:t xml:space="preserve"> /etc/</w:t>
      </w:r>
      <w:proofErr w:type="spellStart"/>
      <w:r w:rsidRPr="00316CEA">
        <w:rPr>
          <w:shd w:val="pct15" w:color="auto" w:fill="FFFFFF"/>
        </w:rPr>
        <w:t>localtime</w:t>
      </w:r>
      <w:proofErr w:type="spellEnd"/>
    </w:p>
    <w:p w:rsidR="00316CEA" w:rsidRDefault="00316CEA" w:rsidP="00316CEA">
      <w:pPr>
        <w:pStyle w:val="a4"/>
        <w:spacing w:line="360" w:lineRule="auto"/>
        <w:rPr>
          <w:color w:val="FF0000"/>
        </w:rPr>
      </w:pPr>
      <w:r w:rsidRPr="00316CEA">
        <w:rPr>
          <w:rFonts w:hint="eastAsia"/>
          <w:color w:val="FF0000"/>
        </w:rPr>
        <w:t>注意：</w:t>
      </w:r>
      <w:r w:rsidRPr="00316CEA">
        <w:rPr>
          <w:rFonts w:hint="eastAsia"/>
          <w:color w:val="FF0000"/>
        </w:rPr>
        <w:t>/</w:t>
      </w:r>
      <w:proofErr w:type="spellStart"/>
      <w:r w:rsidRPr="00316CEA">
        <w:rPr>
          <w:rFonts w:hint="eastAsia"/>
          <w:color w:val="FF0000"/>
        </w:rPr>
        <w:t>usr</w:t>
      </w:r>
      <w:proofErr w:type="spellEnd"/>
      <w:r w:rsidRPr="00316CEA">
        <w:rPr>
          <w:rFonts w:hint="eastAsia"/>
          <w:color w:val="FF0000"/>
        </w:rPr>
        <w:t>/share/</w:t>
      </w:r>
      <w:proofErr w:type="spellStart"/>
      <w:r w:rsidRPr="00316CEA">
        <w:rPr>
          <w:rFonts w:hint="eastAsia"/>
          <w:color w:val="FF0000"/>
        </w:rPr>
        <w:t>zoneinfo</w:t>
      </w:r>
      <w:proofErr w:type="spellEnd"/>
      <w:r w:rsidRPr="00316CEA">
        <w:rPr>
          <w:rFonts w:hint="eastAsia"/>
          <w:color w:val="FF0000"/>
        </w:rPr>
        <w:t>/right</w:t>
      </w:r>
      <w:r w:rsidRPr="00316CEA">
        <w:rPr>
          <w:rFonts w:hint="eastAsia"/>
          <w:color w:val="FF0000"/>
        </w:rPr>
        <w:t>下的时区包，不要与</w:t>
      </w:r>
      <w:r w:rsidRPr="00316CEA">
        <w:rPr>
          <w:rFonts w:hint="eastAsia"/>
          <w:color w:val="FF0000"/>
        </w:rPr>
        <w:t>NTP</w:t>
      </w:r>
      <w:r w:rsidRPr="00316CEA">
        <w:rPr>
          <w:rFonts w:hint="eastAsia"/>
          <w:color w:val="FF0000"/>
        </w:rPr>
        <w:t>服务同时使用。</w:t>
      </w:r>
    </w:p>
    <w:p w:rsidR="009F2839" w:rsidRPr="00316CEA" w:rsidRDefault="009F2839" w:rsidP="00316CEA">
      <w:pPr>
        <w:pStyle w:val="a4"/>
        <w:spacing w:line="360" w:lineRule="auto"/>
        <w:rPr>
          <w:color w:val="FF0000"/>
        </w:rPr>
      </w:pPr>
    </w:p>
    <w:p w:rsidR="003225B7" w:rsidRPr="0062304D" w:rsidRDefault="0062304D" w:rsidP="0062304D">
      <w:pPr>
        <w:pStyle w:val="2"/>
        <w:ind w:leftChars="50" w:left="105" w:firstLineChars="10" w:firstLine="36"/>
        <w:rPr>
          <w:rFonts w:ascii="黑体" w:eastAsia="黑体" w:hAnsi="黑体"/>
          <w:sz w:val="36"/>
          <w:szCs w:val="36"/>
        </w:rPr>
      </w:pPr>
      <w:bookmarkStart w:id="9" w:name="_Toc423103891"/>
      <w:r w:rsidRPr="0062304D">
        <w:rPr>
          <w:rFonts w:ascii="黑体" w:eastAsia="黑体" w:hAnsi="黑体" w:hint="eastAsia"/>
          <w:sz w:val="36"/>
          <w:szCs w:val="36"/>
        </w:rPr>
        <w:t>Linux内核Bug与闰秒的关系</w:t>
      </w:r>
      <w:bookmarkEnd w:id="9"/>
    </w:p>
    <w:p w:rsidR="0062304D" w:rsidRDefault="0062304D" w:rsidP="0062304D">
      <w:pPr>
        <w:pStyle w:val="a4"/>
        <w:spacing w:line="360" w:lineRule="auto"/>
      </w:pPr>
      <w:r>
        <w:rPr>
          <w:rFonts w:hint="eastAsia"/>
        </w:rPr>
        <w:t>首先，必须明确一个概念，闰秒跟内核的</w:t>
      </w:r>
      <w:r>
        <w:rPr>
          <w:rFonts w:hint="eastAsia"/>
        </w:rPr>
        <w:t>bug</w:t>
      </w:r>
      <w:r>
        <w:rPr>
          <w:rFonts w:hint="eastAsia"/>
        </w:rPr>
        <w:t>没有直接必然的联系。</w:t>
      </w:r>
      <w:r>
        <w:rPr>
          <w:rFonts w:hint="eastAsia"/>
        </w:rPr>
        <w:t xml:space="preserve"> </w:t>
      </w:r>
      <w:r>
        <w:rPr>
          <w:rFonts w:hint="eastAsia"/>
        </w:rPr>
        <w:t>当闰秒的发生，内核需要对闰秒进行处理，而某些</w:t>
      </w:r>
      <w:r>
        <w:rPr>
          <w:rFonts w:hint="eastAsia"/>
        </w:rPr>
        <w:t>SLES</w:t>
      </w:r>
      <w:r>
        <w:rPr>
          <w:rFonts w:hint="eastAsia"/>
        </w:rPr>
        <w:t>版本（</w:t>
      </w:r>
      <w:r>
        <w:rPr>
          <w:rFonts w:hint="eastAsia"/>
        </w:rPr>
        <w:t>SLES11</w:t>
      </w:r>
      <w:r>
        <w:rPr>
          <w:rFonts w:hint="eastAsia"/>
        </w:rPr>
        <w:t>）内核进行处理的代码部分存在了</w:t>
      </w:r>
      <w:r>
        <w:rPr>
          <w:rFonts w:hint="eastAsia"/>
        </w:rPr>
        <w:t xml:space="preserve">Bug, </w:t>
      </w:r>
      <w:r>
        <w:rPr>
          <w:rFonts w:hint="eastAsia"/>
        </w:rPr>
        <w:t>从而造成当闰秒发生的时候，有可能造成系统的挂死。</w:t>
      </w:r>
    </w:p>
    <w:p w:rsidR="0062304D" w:rsidRDefault="0062304D" w:rsidP="0062304D">
      <w:pPr>
        <w:pStyle w:val="a4"/>
        <w:spacing w:line="360" w:lineRule="auto"/>
      </w:pPr>
      <w:r>
        <w:rPr>
          <w:rFonts w:hint="eastAsia"/>
        </w:rPr>
        <w:t>其次</w:t>
      </w:r>
      <w:r>
        <w:rPr>
          <w:rFonts w:hint="eastAsia"/>
        </w:rPr>
        <w:t>,</w:t>
      </w:r>
      <w:r>
        <w:rPr>
          <w:rFonts w:hint="eastAsia"/>
        </w:rPr>
        <w:t>存在内核</w:t>
      </w:r>
      <w:r>
        <w:rPr>
          <w:rFonts w:hint="eastAsia"/>
        </w:rPr>
        <w:t>Bug</w:t>
      </w:r>
      <w:r>
        <w:rPr>
          <w:rFonts w:hint="eastAsia"/>
        </w:rPr>
        <w:t>的</w:t>
      </w:r>
      <w:r>
        <w:rPr>
          <w:rFonts w:hint="eastAsia"/>
        </w:rPr>
        <w:t>SLES</w:t>
      </w:r>
      <w:r>
        <w:rPr>
          <w:rFonts w:hint="eastAsia"/>
        </w:rPr>
        <w:t>版本的触发条件是：</w:t>
      </w:r>
    </w:p>
    <w:p w:rsidR="0062304D" w:rsidRDefault="0062304D" w:rsidP="0062304D">
      <w:pPr>
        <w:pStyle w:val="a4"/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服务器正确配置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，并且作为客户端跟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服务器同步时间</w:t>
      </w:r>
    </w:p>
    <w:p w:rsidR="0062304D" w:rsidRDefault="0062304D" w:rsidP="0062304D">
      <w:pPr>
        <w:pStyle w:val="a4"/>
        <w:spacing w:line="360" w:lineRule="auto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的工作模式采用了</w:t>
      </w:r>
      <w:proofErr w:type="spellStart"/>
      <w:r>
        <w:rPr>
          <w:rFonts w:hint="eastAsia"/>
        </w:rPr>
        <w:t>adjtimex</w:t>
      </w:r>
      <w:proofErr w:type="spellEnd"/>
      <w:r>
        <w:rPr>
          <w:rFonts w:hint="eastAsia"/>
        </w:rPr>
        <w:t>同步时钟的方式。</w:t>
      </w:r>
    </w:p>
    <w:p w:rsidR="00316CEA" w:rsidRDefault="0062304D" w:rsidP="0062304D">
      <w:pPr>
        <w:pStyle w:val="a4"/>
        <w:spacing w:line="360" w:lineRule="auto"/>
      </w:pPr>
      <w:r>
        <w:rPr>
          <w:rFonts w:hint="eastAsia"/>
        </w:rPr>
        <w:t>所以采用</w:t>
      </w:r>
      <w:proofErr w:type="spellStart"/>
      <w:r>
        <w:rPr>
          <w:rFonts w:hint="eastAsia"/>
        </w:rPr>
        <w:t>zoneinfo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时区包更新闰秒的方式，不会触发任何内核</w:t>
      </w:r>
      <w:r>
        <w:rPr>
          <w:rFonts w:hint="eastAsia"/>
        </w:rPr>
        <w:t>bug</w:t>
      </w:r>
      <w:r>
        <w:rPr>
          <w:rFonts w:hint="eastAsia"/>
        </w:rPr>
        <w:t>，或者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的工作模式为“</w:t>
      </w:r>
      <w:r>
        <w:rPr>
          <w:rFonts w:hint="eastAsia"/>
        </w:rPr>
        <w:t>slew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也不会触发内核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9F2839" w:rsidRDefault="009F2839" w:rsidP="0062304D">
      <w:pPr>
        <w:pStyle w:val="a4"/>
        <w:spacing w:line="360" w:lineRule="auto"/>
      </w:pPr>
    </w:p>
    <w:p w:rsidR="0062304D" w:rsidRDefault="0062304D" w:rsidP="0062304D">
      <w:pPr>
        <w:pStyle w:val="2"/>
        <w:ind w:leftChars="50" w:left="105" w:firstLineChars="10" w:firstLine="36"/>
        <w:rPr>
          <w:rFonts w:ascii="黑体" w:eastAsia="黑体" w:hAnsi="黑体"/>
          <w:sz w:val="36"/>
          <w:szCs w:val="36"/>
        </w:rPr>
      </w:pPr>
      <w:bookmarkStart w:id="10" w:name="_Toc423103892"/>
      <w:r w:rsidRPr="0062304D">
        <w:rPr>
          <w:rFonts w:ascii="黑体" w:eastAsia="黑体" w:hAnsi="黑体" w:hint="eastAsia"/>
          <w:sz w:val="36"/>
          <w:szCs w:val="36"/>
        </w:rPr>
        <w:t>Linux</w:t>
      </w:r>
      <w:proofErr w:type="gramStart"/>
      <w:r w:rsidRPr="0062304D">
        <w:rPr>
          <w:rFonts w:ascii="黑体" w:eastAsia="黑体" w:hAnsi="黑体" w:hint="eastAsia"/>
          <w:sz w:val="36"/>
          <w:szCs w:val="36"/>
        </w:rPr>
        <w:t>内核受</w:t>
      </w:r>
      <w:proofErr w:type="gramEnd"/>
      <w:r w:rsidRPr="0062304D">
        <w:rPr>
          <w:rFonts w:ascii="黑体" w:eastAsia="黑体" w:hAnsi="黑体" w:hint="eastAsia"/>
          <w:sz w:val="36"/>
          <w:szCs w:val="36"/>
        </w:rPr>
        <w:t>闰秒影响的情况</w:t>
      </w:r>
      <w:bookmarkEnd w:id="10"/>
    </w:p>
    <w:p w:rsidR="0062304D" w:rsidRDefault="0062304D" w:rsidP="009F2839">
      <w:pPr>
        <w:pStyle w:val="a4"/>
        <w:spacing w:line="360" w:lineRule="auto"/>
      </w:pPr>
      <w:r>
        <w:rPr>
          <w:rFonts w:hint="eastAsia"/>
        </w:rPr>
        <w:t xml:space="preserve">SLES10 </w:t>
      </w:r>
      <w:r>
        <w:rPr>
          <w:rFonts w:hint="eastAsia"/>
        </w:rPr>
        <w:t>和</w:t>
      </w:r>
      <w:r>
        <w:rPr>
          <w:rFonts w:hint="eastAsia"/>
        </w:rPr>
        <w:t>SLES9</w:t>
      </w:r>
      <w:r>
        <w:rPr>
          <w:rFonts w:hint="eastAsia"/>
        </w:rPr>
        <w:t>都不受闰秒的影响，闰秒不会触发</w:t>
      </w:r>
      <w:r>
        <w:rPr>
          <w:rFonts w:hint="eastAsia"/>
        </w:rPr>
        <w:t>SLES10</w:t>
      </w:r>
      <w:r>
        <w:rPr>
          <w:rFonts w:hint="eastAsia"/>
        </w:rPr>
        <w:t>和</w:t>
      </w:r>
      <w:r>
        <w:rPr>
          <w:rFonts w:hint="eastAsia"/>
        </w:rPr>
        <w:t>SLES9</w:t>
      </w:r>
      <w:r>
        <w:rPr>
          <w:rFonts w:hint="eastAsia"/>
        </w:rPr>
        <w:t>的以下相关的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SLES11</w:t>
      </w:r>
      <w:r>
        <w:rPr>
          <w:rFonts w:hint="eastAsia"/>
        </w:rPr>
        <w:t>受影响情况如下，并且</w:t>
      </w:r>
      <w:r>
        <w:rPr>
          <w:rFonts w:hint="eastAsia"/>
        </w:rPr>
        <w:t>PTF</w:t>
      </w:r>
      <w:r>
        <w:rPr>
          <w:rFonts w:hint="eastAsia"/>
        </w:rPr>
        <w:t>版本已经可以下载。</w:t>
      </w:r>
    </w:p>
    <w:p w:rsidR="0062304D" w:rsidRDefault="0062304D" w:rsidP="009F2839">
      <w:pPr>
        <w:pStyle w:val="a4"/>
        <w:spacing w:line="360" w:lineRule="auto"/>
      </w:pPr>
      <w:r>
        <w:rPr>
          <w:rFonts w:hint="eastAsia"/>
        </w:rPr>
        <w:t>bnc#767684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>）</w:t>
      </w:r>
    </w:p>
    <w:p w:rsidR="0062304D" w:rsidRDefault="0062304D" w:rsidP="009F2839">
      <w:pPr>
        <w:pStyle w:val="a4"/>
        <w:spacing w:line="360" w:lineRule="auto"/>
      </w:pPr>
      <w:r>
        <w:t>SLES 11</w:t>
      </w:r>
    </w:p>
    <w:p w:rsidR="0062304D" w:rsidRDefault="0062304D" w:rsidP="009F2839">
      <w:pPr>
        <w:pStyle w:val="a4"/>
        <w:spacing w:line="360" w:lineRule="auto"/>
      </w:pPr>
      <w:r>
        <w:rPr>
          <w:rFonts w:hint="eastAsia"/>
        </w:rPr>
        <w:lastRenderedPageBreak/>
        <w:t>SP1 - kernel 2.6.32.59-0.7</w:t>
      </w:r>
      <w:r>
        <w:rPr>
          <w:rFonts w:hint="eastAsia"/>
        </w:rPr>
        <w:t>和更新版本不受影响</w:t>
      </w:r>
    </w:p>
    <w:p w:rsidR="0062304D" w:rsidRDefault="0062304D" w:rsidP="009F2839">
      <w:pPr>
        <w:pStyle w:val="a4"/>
        <w:spacing w:line="360" w:lineRule="auto"/>
      </w:pPr>
      <w:r>
        <w:rPr>
          <w:rFonts w:hint="eastAsia"/>
        </w:rPr>
        <w:t xml:space="preserve">SP2 - kernel 3.0.38-0.5 </w:t>
      </w:r>
      <w:r>
        <w:rPr>
          <w:rFonts w:hint="eastAsia"/>
        </w:rPr>
        <w:t>和更新版本不受影响</w:t>
      </w:r>
    </w:p>
    <w:p w:rsidR="0062304D" w:rsidRDefault="0062304D" w:rsidP="009F2839">
      <w:pPr>
        <w:pStyle w:val="a4"/>
        <w:spacing w:line="360" w:lineRule="auto"/>
      </w:pPr>
      <w:r>
        <w:rPr>
          <w:rFonts w:hint="eastAsia"/>
        </w:rPr>
        <w:t xml:space="preserve">SP3 - </w:t>
      </w:r>
      <w:r>
        <w:rPr>
          <w:rFonts w:hint="eastAsia"/>
        </w:rPr>
        <w:t>不受影响</w:t>
      </w:r>
    </w:p>
    <w:p w:rsidR="0062304D" w:rsidRDefault="0062304D" w:rsidP="009F2839">
      <w:pPr>
        <w:pStyle w:val="a4"/>
        <w:spacing w:line="360" w:lineRule="auto"/>
      </w:pPr>
      <w:proofErr w:type="gramStart"/>
      <w:r>
        <w:t>bnc#</w:t>
      </w:r>
      <w:proofErr w:type="gramEnd"/>
      <w:r>
        <w:t>768632 and bnc#769841</w:t>
      </w:r>
    </w:p>
    <w:p w:rsidR="0062304D" w:rsidRDefault="0062304D" w:rsidP="009F2839">
      <w:pPr>
        <w:pStyle w:val="a4"/>
        <w:spacing w:line="360" w:lineRule="auto"/>
      </w:pPr>
      <w:proofErr w:type="gramStart"/>
      <w:r>
        <w:t>timer</w:t>
      </w:r>
      <w:proofErr w:type="gramEnd"/>
      <w:r>
        <w:t xml:space="preserve"> deadlock caused by </w:t>
      </w:r>
      <w:proofErr w:type="spellStart"/>
      <w:r>
        <w:t>do_adjtimex</w:t>
      </w:r>
      <w:proofErr w:type="spellEnd"/>
      <w:r>
        <w:t>()</w:t>
      </w:r>
    </w:p>
    <w:p w:rsidR="0062304D" w:rsidRDefault="0062304D" w:rsidP="009F2839">
      <w:pPr>
        <w:pStyle w:val="a4"/>
        <w:spacing w:line="360" w:lineRule="auto"/>
      </w:pPr>
      <w:proofErr w:type="gramStart"/>
      <w:r>
        <w:t>hang</w:t>
      </w:r>
      <w:proofErr w:type="gramEnd"/>
      <w:r>
        <w:t xml:space="preserve"> in ktime_get+54</w:t>
      </w:r>
    </w:p>
    <w:p w:rsidR="0062304D" w:rsidRDefault="0062304D" w:rsidP="009F2839">
      <w:pPr>
        <w:pStyle w:val="a4"/>
        <w:spacing w:line="360" w:lineRule="auto"/>
      </w:pPr>
      <w:r>
        <w:t>SLES 11</w:t>
      </w:r>
    </w:p>
    <w:p w:rsidR="0062304D" w:rsidRDefault="0062304D" w:rsidP="009F2839">
      <w:pPr>
        <w:pStyle w:val="a4"/>
        <w:spacing w:line="360" w:lineRule="auto"/>
      </w:pPr>
      <w:r>
        <w:rPr>
          <w:rFonts w:hint="eastAsia"/>
        </w:rPr>
        <w:t xml:space="preserve">SP1 - kernel 2.6.32.59-0.7 </w:t>
      </w:r>
      <w:r>
        <w:rPr>
          <w:rFonts w:hint="eastAsia"/>
        </w:rPr>
        <w:t>和更新版本不受影响</w:t>
      </w:r>
    </w:p>
    <w:p w:rsidR="0062304D" w:rsidRDefault="0062304D" w:rsidP="009F2839">
      <w:pPr>
        <w:pStyle w:val="a4"/>
        <w:spacing w:line="360" w:lineRule="auto"/>
      </w:pPr>
      <w:r>
        <w:rPr>
          <w:rFonts w:hint="eastAsia"/>
        </w:rPr>
        <w:t xml:space="preserve">SP2 - kernel 3.0.38-0.5 </w:t>
      </w:r>
      <w:r>
        <w:rPr>
          <w:rFonts w:hint="eastAsia"/>
        </w:rPr>
        <w:t>和更新版本不受影响</w:t>
      </w:r>
    </w:p>
    <w:p w:rsidR="0062304D" w:rsidRDefault="0062304D" w:rsidP="009F2839">
      <w:pPr>
        <w:pStyle w:val="a4"/>
        <w:spacing w:line="360" w:lineRule="auto"/>
      </w:pPr>
      <w:r>
        <w:rPr>
          <w:rFonts w:hint="eastAsia"/>
        </w:rPr>
        <w:t xml:space="preserve">SP3 - </w:t>
      </w:r>
      <w:r>
        <w:rPr>
          <w:rFonts w:hint="eastAsia"/>
        </w:rPr>
        <w:t>不受影响</w:t>
      </w:r>
    </w:p>
    <w:p w:rsidR="0062304D" w:rsidRDefault="0062304D" w:rsidP="009F2839">
      <w:pPr>
        <w:pStyle w:val="a4"/>
        <w:spacing w:line="360" w:lineRule="auto"/>
      </w:pPr>
      <w:proofErr w:type="gramStart"/>
      <w:r>
        <w:t>bnc#</w:t>
      </w:r>
      <w:proofErr w:type="gramEnd"/>
      <w:r>
        <w:t>771619</w:t>
      </w:r>
    </w:p>
    <w:p w:rsidR="0062304D" w:rsidRDefault="0062304D" w:rsidP="009F2839">
      <w:pPr>
        <w:pStyle w:val="a4"/>
        <w:spacing w:line="360" w:lineRule="auto"/>
      </w:pPr>
      <w:r>
        <w:t>100% CPU load in applications calli</w:t>
      </w:r>
      <w:r w:rsidR="00E94F15">
        <w:t xml:space="preserve">ng </w:t>
      </w:r>
      <w:proofErr w:type="spellStart"/>
      <w:r w:rsidR="00E94F15">
        <w:t>futex</w:t>
      </w:r>
      <w:proofErr w:type="spellEnd"/>
      <w:r w:rsidR="00E94F15">
        <w:t xml:space="preserve"> with a timeout </w:t>
      </w:r>
      <w:proofErr w:type="spellStart"/>
      <w:r w:rsidR="00E94F15">
        <w:t>shorter</w:t>
      </w:r>
      <w:r>
        <w:t>than</w:t>
      </w:r>
      <w:proofErr w:type="spellEnd"/>
      <w:r>
        <w:t xml:space="preserve"> one second</w:t>
      </w:r>
    </w:p>
    <w:p w:rsidR="0062304D" w:rsidRDefault="0062304D" w:rsidP="009F2839">
      <w:pPr>
        <w:pStyle w:val="a4"/>
        <w:spacing w:line="360" w:lineRule="auto"/>
      </w:pPr>
      <w:r>
        <w:t>SLES11</w:t>
      </w:r>
    </w:p>
    <w:p w:rsidR="0062304D" w:rsidRDefault="0062304D" w:rsidP="009F2839">
      <w:pPr>
        <w:pStyle w:val="a4"/>
        <w:spacing w:line="360" w:lineRule="auto"/>
      </w:pPr>
      <w:r>
        <w:rPr>
          <w:rFonts w:hint="eastAsia"/>
        </w:rPr>
        <w:t xml:space="preserve">SP1 - kernel 2.6.32.59-0.7 </w:t>
      </w:r>
      <w:r>
        <w:rPr>
          <w:rFonts w:hint="eastAsia"/>
        </w:rPr>
        <w:t>和更新版本不受影响</w:t>
      </w:r>
    </w:p>
    <w:p w:rsidR="0062304D" w:rsidRDefault="0062304D" w:rsidP="009F2839">
      <w:pPr>
        <w:pStyle w:val="a4"/>
        <w:spacing w:line="360" w:lineRule="auto"/>
      </w:pPr>
      <w:r>
        <w:rPr>
          <w:rFonts w:hint="eastAsia"/>
        </w:rPr>
        <w:t xml:space="preserve">SP2 - kernel 3.0.38-0.5 </w:t>
      </w:r>
      <w:r>
        <w:rPr>
          <w:rFonts w:hint="eastAsia"/>
        </w:rPr>
        <w:t>和更新版本不受影响</w:t>
      </w:r>
    </w:p>
    <w:p w:rsidR="0062304D" w:rsidRDefault="0062304D" w:rsidP="009F2839">
      <w:pPr>
        <w:pStyle w:val="a4"/>
        <w:spacing w:line="360" w:lineRule="auto"/>
      </w:pPr>
      <w:r>
        <w:rPr>
          <w:rFonts w:hint="eastAsia"/>
        </w:rPr>
        <w:t xml:space="preserve">SP3 - </w:t>
      </w:r>
      <w:r>
        <w:rPr>
          <w:rFonts w:hint="eastAsia"/>
        </w:rPr>
        <w:t>不受影响</w:t>
      </w:r>
    </w:p>
    <w:p w:rsidR="0062304D" w:rsidRDefault="0062304D" w:rsidP="009F2839">
      <w:pPr>
        <w:pStyle w:val="a4"/>
        <w:spacing w:line="360" w:lineRule="auto"/>
      </w:pPr>
      <w:proofErr w:type="gramStart"/>
      <w:r>
        <w:t>bsc#</w:t>
      </w:r>
      <w:proofErr w:type="gramEnd"/>
      <w:r>
        <w:t>915335</w:t>
      </w:r>
    </w:p>
    <w:p w:rsidR="0062304D" w:rsidRDefault="0062304D" w:rsidP="009F2839">
      <w:pPr>
        <w:pStyle w:val="a4"/>
        <w:spacing w:line="360" w:lineRule="auto"/>
      </w:pPr>
      <w:r>
        <w:t>Deadlock after fix 771619</w:t>
      </w:r>
    </w:p>
    <w:p w:rsidR="0062304D" w:rsidRDefault="0062304D" w:rsidP="009F2839">
      <w:pPr>
        <w:pStyle w:val="a4"/>
        <w:spacing w:line="360" w:lineRule="auto"/>
      </w:pPr>
      <w:r>
        <w:rPr>
          <w:rFonts w:hint="eastAsia"/>
        </w:rPr>
        <w:t xml:space="preserve">SLES11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都受影响，下一个内核版本升级修复</w:t>
      </w:r>
    </w:p>
    <w:p w:rsidR="0062304D" w:rsidRDefault="0062304D" w:rsidP="009F2839">
      <w:pPr>
        <w:pStyle w:val="a4"/>
        <w:spacing w:line="360" w:lineRule="auto"/>
      </w:pPr>
      <w:r>
        <w:rPr>
          <w:rFonts w:hint="eastAsia"/>
        </w:rPr>
        <w:t xml:space="preserve">SP1 - kernel 2.6.32.59-0.19.1 </w:t>
      </w:r>
      <w:r>
        <w:rPr>
          <w:rFonts w:hint="eastAsia"/>
        </w:rPr>
        <w:t>和更新版本不受影响</w:t>
      </w:r>
    </w:p>
    <w:p w:rsidR="0062304D" w:rsidRDefault="0062304D" w:rsidP="009F2839">
      <w:pPr>
        <w:pStyle w:val="a4"/>
        <w:spacing w:line="360" w:lineRule="auto"/>
      </w:pPr>
      <w:r>
        <w:rPr>
          <w:rFonts w:hint="eastAsia"/>
        </w:rPr>
        <w:t xml:space="preserve">SP2 - kernel 3.0.101-0.7.29.1 </w:t>
      </w:r>
      <w:r>
        <w:rPr>
          <w:rFonts w:hint="eastAsia"/>
        </w:rPr>
        <w:t>和更新版本不受影响</w:t>
      </w:r>
    </w:p>
    <w:p w:rsidR="0062304D" w:rsidRDefault="0062304D" w:rsidP="009F2839">
      <w:pPr>
        <w:pStyle w:val="a4"/>
        <w:spacing w:line="360" w:lineRule="auto"/>
      </w:pPr>
      <w:r>
        <w:rPr>
          <w:rFonts w:hint="eastAsia"/>
        </w:rPr>
        <w:t xml:space="preserve">SP3 - kernel 3.0.101-0.47.52.1 </w:t>
      </w:r>
      <w:r>
        <w:rPr>
          <w:rFonts w:hint="eastAsia"/>
        </w:rPr>
        <w:t>和更新版本不受影响</w:t>
      </w:r>
    </w:p>
    <w:p w:rsidR="009F2839" w:rsidRPr="0062304D" w:rsidRDefault="009F2839" w:rsidP="009F2839">
      <w:pPr>
        <w:pStyle w:val="a4"/>
        <w:spacing w:line="360" w:lineRule="auto"/>
      </w:pPr>
    </w:p>
    <w:p w:rsidR="0062304D" w:rsidRDefault="00E94F15" w:rsidP="009F2839">
      <w:pPr>
        <w:pStyle w:val="2"/>
        <w:spacing w:line="360" w:lineRule="auto"/>
        <w:ind w:leftChars="50" w:left="105" w:firstLineChars="10" w:firstLine="36"/>
        <w:rPr>
          <w:rFonts w:ascii="黑体" w:eastAsia="黑体" w:hAnsi="黑体"/>
          <w:sz w:val="36"/>
          <w:szCs w:val="36"/>
        </w:rPr>
      </w:pPr>
      <w:bookmarkStart w:id="11" w:name="_Toc423103893"/>
      <w:r w:rsidRPr="00E94F15">
        <w:rPr>
          <w:rFonts w:ascii="黑体" w:eastAsia="黑体" w:hAnsi="黑体"/>
          <w:sz w:val="36"/>
          <w:szCs w:val="36"/>
        </w:rPr>
        <w:t>Workaround</w:t>
      </w:r>
      <w:bookmarkEnd w:id="11"/>
    </w:p>
    <w:p w:rsidR="00E94F15" w:rsidRDefault="00E94F15" w:rsidP="009F2839">
      <w:pPr>
        <w:pStyle w:val="a4"/>
        <w:spacing w:line="360" w:lineRule="auto"/>
      </w:pPr>
      <w:r>
        <w:rPr>
          <w:rFonts w:hint="eastAsia"/>
        </w:rPr>
        <w:t>如果期望不通过升级内核的方式，修复这些</w:t>
      </w:r>
      <w:r>
        <w:rPr>
          <w:rFonts w:hint="eastAsia"/>
        </w:rPr>
        <w:t>Bug</w:t>
      </w:r>
      <w:r>
        <w:rPr>
          <w:rFonts w:hint="eastAsia"/>
        </w:rPr>
        <w:t>，可以采用以下</w:t>
      </w:r>
    </w:p>
    <w:p w:rsidR="00E94F15" w:rsidRDefault="00E94F15" w:rsidP="009F2839">
      <w:pPr>
        <w:pStyle w:val="a4"/>
        <w:spacing w:line="360" w:lineRule="auto"/>
      </w:pPr>
      <w:r>
        <w:rPr>
          <w:rFonts w:hint="eastAsia"/>
        </w:rPr>
        <w:t>workaround</w:t>
      </w:r>
      <w:r>
        <w:rPr>
          <w:rFonts w:hint="eastAsia"/>
        </w:rPr>
        <w:t>：</w:t>
      </w:r>
    </w:p>
    <w:p w:rsidR="00E94F15" w:rsidRDefault="00E94F15" w:rsidP="009F2839">
      <w:pPr>
        <w:pStyle w:val="a4"/>
        <w:spacing w:line="360" w:lineRule="auto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．将在发生闰秒前</w:t>
      </w:r>
      <w:r>
        <w:rPr>
          <w:rFonts w:hint="eastAsia"/>
        </w:rPr>
        <w:t>24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NTP</w:t>
      </w:r>
      <w:r>
        <w:rPr>
          <w:rFonts w:hint="eastAsia"/>
        </w:rPr>
        <w:t>的模式更改为“</w:t>
      </w:r>
      <w:r>
        <w:rPr>
          <w:rFonts w:hint="eastAsia"/>
        </w:rPr>
        <w:t>slew</w:t>
      </w:r>
      <w:r>
        <w:rPr>
          <w:rFonts w:hint="eastAsia"/>
        </w:rPr>
        <w:t>”方式，然后等待闰秒发生过去之后，</w:t>
      </w:r>
      <w:r>
        <w:rPr>
          <w:rFonts w:hint="eastAsia"/>
        </w:rPr>
        <w:t>July 1</w:t>
      </w:r>
      <w:r>
        <w:rPr>
          <w:rFonts w:hint="eastAsia"/>
        </w:rPr>
        <w:t>日将</w:t>
      </w:r>
      <w:r>
        <w:rPr>
          <w:rFonts w:hint="eastAsia"/>
        </w:rPr>
        <w:t>NTP</w:t>
      </w:r>
      <w:r>
        <w:rPr>
          <w:rFonts w:hint="eastAsia"/>
        </w:rPr>
        <w:t>的工作模式修改为正常方式。修改为“</w:t>
      </w:r>
      <w:r>
        <w:rPr>
          <w:rFonts w:hint="eastAsia"/>
        </w:rPr>
        <w:t>slew</w:t>
      </w:r>
      <w:r>
        <w:rPr>
          <w:rFonts w:hint="eastAsia"/>
        </w:rPr>
        <w:t>”模式方法如下</w:t>
      </w:r>
    </w:p>
    <w:p w:rsidR="00E94F15" w:rsidRDefault="00E94F15" w:rsidP="009F2839">
      <w:pPr>
        <w:pStyle w:val="a4"/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编辑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-x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NTPD_OPTIONS</w:t>
      </w:r>
      <w:r>
        <w:rPr>
          <w:rFonts w:hint="eastAsia"/>
        </w:rPr>
        <w:t>，结果如下</w:t>
      </w:r>
      <w:r>
        <w:rPr>
          <w:rFonts w:hint="eastAsia"/>
        </w:rPr>
        <w:t>:</w:t>
      </w:r>
    </w:p>
    <w:p w:rsidR="00E94F15" w:rsidRDefault="00E94F15" w:rsidP="009F2839">
      <w:pPr>
        <w:pStyle w:val="a4"/>
        <w:spacing w:line="360" w:lineRule="auto"/>
      </w:pPr>
      <w:r w:rsidRPr="009F2839">
        <w:rPr>
          <w:shd w:val="pct15" w:color="auto" w:fill="FFFFFF"/>
        </w:rPr>
        <w:t xml:space="preserve">NTPD_OPTIONS="-x -g -u </w:t>
      </w:r>
      <w:proofErr w:type="spellStart"/>
      <w:r w:rsidRPr="009F2839">
        <w:rPr>
          <w:shd w:val="pct15" w:color="auto" w:fill="FFFFFF"/>
        </w:rPr>
        <w:t>ntp</w:t>
      </w:r>
      <w:proofErr w:type="spellEnd"/>
      <w:r w:rsidRPr="009F2839">
        <w:rPr>
          <w:shd w:val="pct15" w:color="auto" w:fill="FFFFFF"/>
        </w:rPr>
        <w:t xml:space="preserve">: </w:t>
      </w:r>
      <w:proofErr w:type="spellStart"/>
      <w:r w:rsidRPr="009F2839">
        <w:rPr>
          <w:shd w:val="pct15" w:color="auto" w:fill="FFFFFF"/>
        </w:rPr>
        <w:t>ntp</w:t>
      </w:r>
      <w:proofErr w:type="spellEnd"/>
      <w:r w:rsidRPr="009F2839">
        <w:rPr>
          <w:shd w:val="pct15" w:color="auto" w:fill="FFFFFF"/>
        </w:rPr>
        <w:t>"</w:t>
      </w:r>
    </w:p>
    <w:p w:rsidR="00E94F15" w:rsidRDefault="00E94F15" w:rsidP="009F2839">
      <w:pPr>
        <w:pStyle w:val="a4"/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重启</w:t>
      </w:r>
      <w:r>
        <w:rPr>
          <w:rFonts w:hint="eastAsia"/>
        </w:rPr>
        <w:t>NTP</w:t>
      </w:r>
      <w:r>
        <w:rPr>
          <w:rFonts w:hint="eastAsia"/>
        </w:rPr>
        <w:t>服务</w:t>
      </w:r>
    </w:p>
    <w:p w:rsidR="00E94F15" w:rsidRDefault="00E94F15" w:rsidP="009F2839">
      <w:pPr>
        <w:pStyle w:val="a4"/>
        <w:spacing w:line="360" w:lineRule="auto"/>
      </w:pPr>
      <w:proofErr w:type="spellStart"/>
      <w:proofErr w:type="gramStart"/>
      <w:r>
        <w:t>rcntp</w:t>
      </w:r>
      <w:proofErr w:type="spellEnd"/>
      <w:proofErr w:type="gramEnd"/>
      <w:r>
        <w:t xml:space="preserve"> restart</w:t>
      </w:r>
    </w:p>
    <w:p w:rsidR="00E94F15" w:rsidRDefault="00E94F15" w:rsidP="009F2839">
      <w:pPr>
        <w:pStyle w:val="a4"/>
        <w:spacing w:line="360" w:lineRule="auto"/>
      </w:pP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在</w:t>
      </w:r>
      <w:r>
        <w:rPr>
          <w:rFonts w:hint="eastAsia"/>
        </w:rPr>
        <w:t>23:59:59 UTC 06/29/2015</w:t>
      </w:r>
      <w:r>
        <w:rPr>
          <w:rFonts w:hint="eastAsia"/>
        </w:rPr>
        <w:t>日前做以上操作</w:t>
      </w:r>
    </w:p>
    <w:p w:rsidR="00E94F15" w:rsidRDefault="00E94F15" w:rsidP="009F2839">
      <w:pPr>
        <w:pStyle w:val="a4"/>
        <w:spacing w:line="360" w:lineRule="auto"/>
      </w:pPr>
      <w:r>
        <w:rPr>
          <w:rFonts w:hint="eastAsia"/>
        </w:rPr>
        <w:t>技术原理：</w:t>
      </w:r>
    </w:p>
    <w:p w:rsidR="00E94F15" w:rsidRPr="009F2839" w:rsidRDefault="00E94F15" w:rsidP="009F2839">
      <w:pPr>
        <w:pStyle w:val="a4"/>
        <w:spacing w:line="360" w:lineRule="auto"/>
        <w:ind w:firstLine="360"/>
        <w:rPr>
          <w:sz w:val="18"/>
          <w:szCs w:val="18"/>
        </w:rPr>
      </w:pPr>
      <w:r w:rsidRPr="009F2839">
        <w:rPr>
          <w:rFonts w:hint="eastAsia"/>
          <w:sz w:val="18"/>
          <w:szCs w:val="18"/>
        </w:rPr>
        <w:t>改变</w:t>
      </w:r>
      <w:r w:rsidRPr="009F2839">
        <w:rPr>
          <w:rFonts w:hint="eastAsia"/>
          <w:sz w:val="18"/>
          <w:szCs w:val="18"/>
        </w:rPr>
        <w:t xml:space="preserve">NTP </w:t>
      </w:r>
      <w:r w:rsidRPr="009F2839">
        <w:rPr>
          <w:rFonts w:hint="eastAsia"/>
          <w:sz w:val="18"/>
          <w:szCs w:val="18"/>
        </w:rPr>
        <w:t>服务的“</w:t>
      </w:r>
      <w:r w:rsidRPr="009F2839">
        <w:rPr>
          <w:rFonts w:hint="eastAsia"/>
          <w:sz w:val="18"/>
          <w:szCs w:val="18"/>
        </w:rPr>
        <w:t>slew</w:t>
      </w:r>
      <w:r w:rsidRPr="009F2839">
        <w:rPr>
          <w:rFonts w:hint="eastAsia"/>
          <w:sz w:val="18"/>
          <w:szCs w:val="18"/>
        </w:rPr>
        <w:t>”模式下运行，这将避免使用</w:t>
      </w:r>
      <w:proofErr w:type="spellStart"/>
      <w:r w:rsidRPr="009F2839">
        <w:rPr>
          <w:rFonts w:hint="eastAsia"/>
          <w:sz w:val="18"/>
          <w:szCs w:val="18"/>
        </w:rPr>
        <w:t>adjtime</w:t>
      </w:r>
      <w:proofErr w:type="spellEnd"/>
      <w:r w:rsidRPr="009F2839">
        <w:rPr>
          <w:rFonts w:hint="eastAsia"/>
          <w:sz w:val="18"/>
          <w:szCs w:val="18"/>
        </w:rPr>
        <w:t>（）的系统调用。</w:t>
      </w:r>
      <w:r w:rsidRPr="009F2839">
        <w:rPr>
          <w:rFonts w:hint="eastAsia"/>
          <w:sz w:val="18"/>
          <w:szCs w:val="18"/>
        </w:rPr>
        <w:t xml:space="preserve"> </w:t>
      </w:r>
      <w:r w:rsidRPr="009F2839">
        <w:rPr>
          <w:rFonts w:hint="eastAsia"/>
          <w:sz w:val="18"/>
          <w:szCs w:val="18"/>
        </w:rPr>
        <w:t>因为系统调用带来</w:t>
      </w:r>
      <w:r w:rsidRPr="009F2839">
        <w:rPr>
          <w:rFonts w:hint="eastAsia"/>
          <w:sz w:val="18"/>
          <w:szCs w:val="18"/>
        </w:rPr>
        <w:t>TIME_INS</w:t>
      </w:r>
      <w:r w:rsidRPr="009F2839">
        <w:rPr>
          <w:rFonts w:hint="eastAsia"/>
          <w:sz w:val="18"/>
          <w:szCs w:val="18"/>
        </w:rPr>
        <w:t>状态的内核，它会在</w:t>
      </w:r>
      <w:r w:rsidRPr="009F2839">
        <w:rPr>
          <w:rFonts w:hint="eastAsia"/>
          <w:sz w:val="18"/>
          <w:szCs w:val="18"/>
        </w:rPr>
        <w:t>UTC 23:59:59</w:t>
      </w:r>
      <w:r w:rsidRPr="009F2839">
        <w:rPr>
          <w:rFonts w:hint="eastAsia"/>
          <w:sz w:val="18"/>
          <w:szCs w:val="18"/>
        </w:rPr>
        <w:t>插入闰秒并且打印通知。</w:t>
      </w:r>
      <w:r w:rsidRPr="009F2839">
        <w:rPr>
          <w:rFonts w:hint="eastAsia"/>
          <w:sz w:val="18"/>
          <w:szCs w:val="18"/>
        </w:rPr>
        <w:t xml:space="preserve"> </w:t>
      </w:r>
      <w:proofErr w:type="spellStart"/>
      <w:r w:rsidRPr="009F2839">
        <w:rPr>
          <w:rFonts w:hint="eastAsia"/>
          <w:sz w:val="18"/>
          <w:szCs w:val="18"/>
        </w:rPr>
        <w:t>printk</w:t>
      </w:r>
      <w:proofErr w:type="spellEnd"/>
      <w:r w:rsidRPr="009F2839">
        <w:rPr>
          <w:rFonts w:hint="eastAsia"/>
          <w:sz w:val="18"/>
          <w:szCs w:val="18"/>
        </w:rPr>
        <w:t>拥有</w:t>
      </w:r>
      <w:proofErr w:type="spellStart"/>
      <w:r w:rsidRPr="009F2839">
        <w:rPr>
          <w:rFonts w:hint="eastAsia"/>
          <w:sz w:val="18"/>
          <w:szCs w:val="18"/>
        </w:rPr>
        <w:t>xtime_lock</w:t>
      </w:r>
      <w:proofErr w:type="spellEnd"/>
      <w:r w:rsidRPr="009F2839">
        <w:rPr>
          <w:rFonts w:hint="eastAsia"/>
          <w:sz w:val="18"/>
          <w:szCs w:val="18"/>
        </w:rPr>
        <w:t>锁的情况下被调用，在非常罕见的情况下，这就造成死锁从而造成非常高的系统负载。</w:t>
      </w:r>
      <w:r w:rsidRPr="009F2839">
        <w:rPr>
          <w:rFonts w:hint="eastAsia"/>
          <w:sz w:val="18"/>
          <w:szCs w:val="18"/>
        </w:rPr>
        <w:t xml:space="preserve"> </w:t>
      </w:r>
      <w:r w:rsidRPr="009F2839">
        <w:rPr>
          <w:rFonts w:hint="eastAsia"/>
          <w:sz w:val="18"/>
          <w:szCs w:val="18"/>
        </w:rPr>
        <w:t>对</w:t>
      </w:r>
      <w:proofErr w:type="spellStart"/>
      <w:r w:rsidRPr="009F2839">
        <w:rPr>
          <w:rFonts w:hint="eastAsia"/>
          <w:sz w:val="18"/>
          <w:szCs w:val="18"/>
        </w:rPr>
        <w:t>adjtime</w:t>
      </w:r>
      <w:proofErr w:type="spellEnd"/>
      <w:r w:rsidRPr="009F2839">
        <w:rPr>
          <w:rFonts w:hint="eastAsia"/>
          <w:sz w:val="18"/>
          <w:szCs w:val="18"/>
        </w:rPr>
        <w:t>（）的系统调用可以在之前的闰秒发生前</w:t>
      </w:r>
      <w:r w:rsidRPr="009F2839">
        <w:rPr>
          <w:rFonts w:hint="eastAsia"/>
          <w:sz w:val="18"/>
          <w:szCs w:val="18"/>
        </w:rPr>
        <w:t>24</w:t>
      </w:r>
      <w:r w:rsidRPr="009F2839">
        <w:rPr>
          <w:rFonts w:hint="eastAsia"/>
          <w:sz w:val="18"/>
          <w:szCs w:val="18"/>
        </w:rPr>
        <w:t>小时更新，</w:t>
      </w:r>
      <w:r w:rsidRPr="009F2839">
        <w:rPr>
          <w:rFonts w:hint="eastAsia"/>
          <w:sz w:val="18"/>
          <w:szCs w:val="18"/>
        </w:rPr>
        <w:t xml:space="preserve"> </w:t>
      </w:r>
      <w:r w:rsidRPr="009F2839">
        <w:rPr>
          <w:rFonts w:hint="eastAsia"/>
          <w:sz w:val="18"/>
          <w:szCs w:val="18"/>
        </w:rPr>
        <w:t>所以需要在发生闰秒</w:t>
      </w:r>
      <w:r w:rsidRPr="009F2839">
        <w:rPr>
          <w:rFonts w:hint="eastAsia"/>
          <w:sz w:val="18"/>
          <w:szCs w:val="18"/>
        </w:rPr>
        <w:t>24</w:t>
      </w:r>
      <w:r w:rsidRPr="009F2839">
        <w:rPr>
          <w:rFonts w:hint="eastAsia"/>
          <w:sz w:val="18"/>
          <w:szCs w:val="18"/>
        </w:rPr>
        <w:t>小时以前更改</w:t>
      </w:r>
      <w:r w:rsidRPr="009F2839">
        <w:rPr>
          <w:rFonts w:hint="eastAsia"/>
          <w:sz w:val="18"/>
          <w:szCs w:val="18"/>
        </w:rPr>
        <w:t>NTP</w:t>
      </w:r>
      <w:r w:rsidRPr="009F2839">
        <w:rPr>
          <w:rFonts w:hint="eastAsia"/>
          <w:sz w:val="18"/>
          <w:szCs w:val="18"/>
        </w:rPr>
        <w:t>工作模式。</w:t>
      </w:r>
      <w:r w:rsidRPr="009F2839">
        <w:rPr>
          <w:rFonts w:hint="eastAsia"/>
          <w:sz w:val="18"/>
          <w:szCs w:val="18"/>
        </w:rPr>
        <w:t xml:space="preserve"> </w:t>
      </w:r>
      <w:r w:rsidRPr="009F2839">
        <w:rPr>
          <w:rFonts w:hint="eastAsia"/>
          <w:sz w:val="18"/>
          <w:szCs w:val="18"/>
        </w:rPr>
        <w:t>如果等闰秒过去之后</w:t>
      </w:r>
      <w:r w:rsidRPr="009F2839">
        <w:rPr>
          <w:rFonts w:hint="eastAsia"/>
          <w:sz w:val="18"/>
          <w:szCs w:val="18"/>
        </w:rPr>
        <w:t>NTP</w:t>
      </w:r>
      <w:r w:rsidRPr="009F2839">
        <w:rPr>
          <w:rFonts w:hint="eastAsia"/>
          <w:sz w:val="18"/>
          <w:szCs w:val="18"/>
        </w:rPr>
        <w:t>可以</w:t>
      </w:r>
      <w:proofErr w:type="gramStart"/>
      <w:r w:rsidRPr="009F2839">
        <w:rPr>
          <w:rFonts w:hint="eastAsia"/>
          <w:sz w:val="18"/>
          <w:szCs w:val="18"/>
        </w:rPr>
        <w:t>安全改</w:t>
      </w:r>
      <w:proofErr w:type="gramEnd"/>
      <w:r w:rsidRPr="009F2839">
        <w:rPr>
          <w:rFonts w:hint="eastAsia"/>
          <w:sz w:val="18"/>
          <w:szCs w:val="18"/>
        </w:rPr>
        <w:t>回来了。</w:t>
      </w:r>
    </w:p>
    <w:p w:rsidR="00E94F15" w:rsidRDefault="00E94F15" w:rsidP="009F2839">
      <w:pPr>
        <w:pStyle w:val="a4"/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．由于受</w:t>
      </w:r>
      <w:r>
        <w:rPr>
          <w:rFonts w:hint="eastAsia"/>
        </w:rPr>
        <w:t xml:space="preserve">bnc#771619 </w:t>
      </w:r>
      <w:r>
        <w:rPr>
          <w:rFonts w:hint="eastAsia"/>
        </w:rPr>
        <w:t>的影响，有可能造成使用</w:t>
      </w:r>
      <w:r>
        <w:rPr>
          <w:rFonts w:hint="eastAsia"/>
        </w:rPr>
        <w:t xml:space="preserve">FUTEX </w:t>
      </w:r>
      <w:r>
        <w:rPr>
          <w:rFonts w:hint="eastAsia"/>
        </w:rPr>
        <w:t>的应用的</w:t>
      </w:r>
      <w:r>
        <w:rPr>
          <w:rFonts w:hint="eastAsia"/>
        </w:rPr>
        <w:t>CPU</w:t>
      </w:r>
      <w:r>
        <w:rPr>
          <w:rFonts w:hint="eastAsia"/>
        </w:rPr>
        <w:t>占有率</w:t>
      </w:r>
      <w:r>
        <w:rPr>
          <w:rFonts w:hint="eastAsia"/>
        </w:rPr>
        <w:t>100%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对于这个问题的</w:t>
      </w:r>
      <w:r>
        <w:rPr>
          <w:rFonts w:hint="eastAsia"/>
        </w:rPr>
        <w:t>workaround</w:t>
      </w:r>
      <w:r>
        <w:rPr>
          <w:rFonts w:hint="eastAsia"/>
        </w:rPr>
        <w:t>，运行以下命令，更新系统的闰秒影响。（如果升级第三章的对于内核后，不会出现这个问题，推荐升级内核）</w:t>
      </w:r>
    </w:p>
    <w:p w:rsidR="00E94F15" w:rsidRDefault="00E94F15" w:rsidP="009F2839">
      <w:pPr>
        <w:pStyle w:val="a4"/>
        <w:spacing w:line="360" w:lineRule="auto"/>
      </w:pPr>
      <w:proofErr w:type="gramStart"/>
      <w:r>
        <w:t>date</w:t>
      </w:r>
      <w:proofErr w:type="gramEnd"/>
      <w:r>
        <w:t xml:space="preserve"> -s "$(LC_ALL=C date) "</w:t>
      </w:r>
    </w:p>
    <w:p w:rsidR="00E94F15" w:rsidRDefault="00E94F15" w:rsidP="009F2839">
      <w:pPr>
        <w:pStyle w:val="a4"/>
        <w:spacing w:line="360" w:lineRule="auto"/>
      </w:pPr>
      <w:r>
        <w:rPr>
          <w:rFonts w:hint="eastAsia"/>
        </w:rPr>
        <w:t>技术原理</w:t>
      </w:r>
    </w:p>
    <w:p w:rsidR="00E94F15" w:rsidRPr="009F2839" w:rsidRDefault="00E94F15" w:rsidP="009F2839">
      <w:pPr>
        <w:pStyle w:val="a4"/>
        <w:spacing w:line="360" w:lineRule="auto"/>
        <w:ind w:firstLine="360"/>
        <w:rPr>
          <w:sz w:val="18"/>
          <w:szCs w:val="18"/>
        </w:rPr>
      </w:pPr>
      <w:r w:rsidRPr="009F2839">
        <w:rPr>
          <w:rFonts w:hint="eastAsia"/>
          <w:sz w:val="18"/>
          <w:szCs w:val="18"/>
        </w:rPr>
        <w:t>因为闰秒发生后，系统本该调用</w:t>
      </w:r>
      <w:proofErr w:type="spellStart"/>
      <w:r w:rsidRPr="009F2839">
        <w:rPr>
          <w:rFonts w:hint="eastAsia"/>
          <w:sz w:val="18"/>
          <w:szCs w:val="18"/>
        </w:rPr>
        <w:t>clock_was_set</w:t>
      </w:r>
      <w:proofErr w:type="spellEnd"/>
      <w:r w:rsidRPr="009F2839">
        <w:rPr>
          <w:rFonts w:hint="eastAsia"/>
          <w:sz w:val="18"/>
          <w:szCs w:val="18"/>
        </w:rPr>
        <w:t>，但是</w:t>
      </w:r>
      <w:r w:rsidRPr="009F2839">
        <w:rPr>
          <w:rFonts w:hint="eastAsia"/>
          <w:sz w:val="18"/>
          <w:szCs w:val="18"/>
        </w:rPr>
        <w:t>bug</w:t>
      </w:r>
      <w:r w:rsidRPr="009F2839">
        <w:rPr>
          <w:rFonts w:hint="eastAsia"/>
          <w:sz w:val="18"/>
          <w:szCs w:val="18"/>
        </w:rPr>
        <w:t>的内核没用调用，而设置日期</w:t>
      </w:r>
      <w:r w:rsidRPr="009F2839">
        <w:rPr>
          <w:rFonts w:hint="eastAsia"/>
          <w:sz w:val="18"/>
          <w:szCs w:val="18"/>
        </w:rPr>
        <w:t>/</w:t>
      </w:r>
      <w:r w:rsidRPr="009F2839">
        <w:rPr>
          <w:rFonts w:hint="eastAsia"/>
          <w:sz w:val="18"/>
          <w:szCs w:val="18"/>
        </w:rPr>
        <w:t>时间将触发</w:t>
      </w:r>
      <w:proofErr w:type="spellStart"/>
      <w:r w:rsidRPr="009F2839">
        <w:rPr>
          <w:rFonts w:hint="eastAsia"/>
          <w:sz w:val="18"/>
          <w:szCs w:val="18"/>
        </w:rPr>
        <w:t>clock_was_set</w:t>
      </w:r>
      <w:proofErr w:type="spellEnd"/>
      <w:r w:rsidRPr="009F2839">
        <w:rPr>
          <w:rFonts w:hint="eastAsia"/>
          <w:sz w:val="18"/>
          <w:szCs w:val="18"/>
        </w:rPr>
        <w:t>（）系统调用。</w:t>
      </w:r>
      <w:r w:rsidRPr="009F2839">
        <w:rPr>
          <w:rFonts w:hint="eastAsia"/>
          <w:sz w:val="18"/>
          <w:szCs w:val="18"/>
        </w:rPr>
        <w:t xml:space="preserve"> </w:t>
      </w:r>
      <w:r w:rsidRPr="009F2839">
        <w:rPr>
          <w:rFonts w:hint="eastAsia"/>
          <w:sz w:val="18"/>
          <w:szCs w:val="18"/>
        </w:rPr>
        <w:t>如果没用调用</w:t>
      </w:r>
      <w:proofErr w:type="spellStart"/>
      <w:r w:rsidRPr="009F2839">
        <w:rPr>
          <w:rFonts w:hint="eastAsia"/>
          <w:sz w:val="18"/>
          <w:szCs w:val="18"/>
        </w:rPr>
        <w:t>clock_was_set</w:t>
      </w:r>
      <w:proofErr w:type="spellEnd"/>
      <w:r w:rsidRPr="009F2839">
        <w:rPr>
          <w:rFonts w:hint="eastAsia"/>
          <w:sz w:val="18"/>
          <w:szCs w:val="18"/>
        </w:rPr>
        <w:t>，内核继续运行并且每个</w:t>
      </w:r>
      <w:r w:rsidRPr="009F2839">
        <w:rPr>
          <w:rFonts w:hint="eastAsia"/>
          <w:sz w:val="18"/>
          <w:szCs w:val="18"/>
        </w:rPr>
        <w:t xml:space="preserve">CPU </w:t>
      </w:r>
      <w:proofErr w:type="spellStart"/>
      <w:r w:rsidRPr="009F2839">
        <w:rPr>
          <w:rFonts w:hint="eastAsia"/>
          <w:sz w:val="18"/>
          <w:szCs w:val="18"/>
        </w:rPr>
        <w:t>hrtimer</w:t>
      </w:r>
      <w:proofErr w:type="spellEnd"/>
      <w:r w:rsidR="009F2839">
        <w:rPr>
          <w:rFonts w:hint="eastAsia"/>
          <w:sz w:val="18"/>
          <w:szCs w:val="18"/>
        </w:rPr>
        <w:t xml:space="preserve"> </w:t>
      </w:r>
      <w:r w:rsidRPr="009F2839">
        <w:rPr>
          <w:rFonts w:hint="eastAsia"/>
          <w:sz w:val="18"/>
          <w:szCs w:val="18"/>
        </w:rPr>
        <w:t>base</w:t>
      </w:r>
      <w:r w:rsidRPr="009F2839">
        <w:rPr>
          <w:rFonts w:hint="eastAsia"/>
          <w:sz w:val="18"/>
          <w:szCs w:val="18"/>
        </w:rPr>
        <w:t>不与实时运行同步。</w:t>
      </w:r>
      <w:r w:rsidRPr="009F2839">
        <w:rPr>
          <w:rFonts w:hint="eastAsia"/>
          <w:sz w:val="18"/>
          <w:szCs w:val="18"/>
        </w:rPr>
        <w:t xml:space="preserve"> </w:t>
      </w:r>
      <w:r w:rsidRPr="009F2839">
        <w:rPr>
          <w:rFonts w:hint="eastAsia"/>
          <w:sz w:val="18"/>
          <w:szCs w:val="18"/>
        </w:rPr>
        <w:t>开始一</w:t>
      </w:r>
      <w:r w:rsidRPr="009F2839">
        <w:rPr>
          <w:rFonts w:hint="eastAsia"/>
          <w:sz w:val="18"/>
          <w:szCs w:val="18"/>
        </w:rPr>
        <w:lastRenderedPageBreak/>
        <w:t>个新的进程并没有解决这个问题。</w:t>
      </w:r>
      <w:r w:rsidRPr="009F2839">
        <w:rPr>
          <w:rFonts w:hint="eastAsia"/>
          <w:sz w:val="18"/>
          <w:szCs w:val="18"/>
        </w:rPr>
        <w:t xml:space="preserve"> </w:t>
      </w:r>
      <w:r w:rsidRPr="009F2839">
        <w:rPr>
          <w:rFonts w:hint="eastAsia"/>
          <w:sz w:val="18"/>
          <w:szCs w:val="18"/>
        </w:rPr>
        <w:t>如果一个新的进程调用</w:t>
      </w:r>
      <w:r w:rsidRPr="009F2839">
        <w:rPr>
          <w:rFonts w:hint="eastAsia"/>
          <w:sz w:val="18"/>
          <w:szCs w:val="18"/>
        </w:rPr>
        <w:t xml:space="preserve"> absolute</w:t>
      </w:r>
      <w:r w:rsidR="009F2839" w:rsidRPr="009F2839">
        <w:rPr>
          <w:rFonts w:hint="eastAsia"/>
          <w:sz w:val="18"/>
          <w:szCs w:val="18"/>
        </w:rPr>
        <w:t xml:space="preserve"> </w:t>
      </w:r>
      <w:proofErr w:type="spellStart"/>
      <w:r w:rsidRPr="009F2839">
        <w:rPr>
          <w:rFonts w:hint="eastAsia"/>
          <w:sz w:val="18"/>
          <w:szCs w:val="18"/>
        </w:rPr>
        <w:t>hrtimer</w:t>
      </w:r>
      <w:proofErr w:type="spellEnd"/>
      <w:r w:rsidRPr="009F2839">
        <w:rPr>
          <w:rFonts w:hint="eastAsia"/>
          <w:sz w:val="18"/>
          <w:szCs w:val="18"/>
        </w:rPr>
        <w:t>，它会等待比正常少等待一秒钟。</w:t>
      </w:r>
      <w:r w:rsidRPr="009F2839">
        <w:rPr>
          <w:rFonts w:hint="eastAsia"/>
          <w:sz w:val="18"/>
          <w:szCs w:val="18"/>
        </w:rPr>
        <w:t xml:space="preserve"> </w:t>
      </w:r>
      <w:r w:rsidRPr="009F2839">
        <w:rPr>
          <w:rFonts w:hint="eastAsia"/>
          <w:sz w:val="18"/>
          <w:szCs w:val="18"/>
        </w:rPr>
        <w:t>如果</w:t>
      </w:r>
      <w:r w:rsidRPr="009F2839">
        <w:rPr>
          <w:rFonts w:hint="eastAsia"/>
          <w:sz w:val="18"/>
          <w:szCs w:val="18"/>
        </w:rPr>
        <w:t>timer</w:t>
      </w:r>
      <w:r w:rsidRPr="009F2839">
        <w:rPr>
          <w:rFonts w:hint="eastAsia"/>
          <w:sz w:val="18"/>
          <w:szCs w:val="18"/>
        </w:rPr>
        <w:t>调度少于当前的</w:t>
      </w:r>
      <w:r w:rsidRPr="009F2839">
        <w:rPr>
          <w:rFonts w:hint="eastAsia"/>
          <w:sz w:val="18"/>
          <w:szCs w:val="18"/>
        </w:rPr>
        <w:t>real time</w:t>
      </w:r>
      <w:r w:rsidRPr="009F2839">
        <w:rPr>
          <w:rFonts w:hint="eastAsia"/>
          <w:sz w:val="18"/>
          <w:szCs w:val="18"/>
        </w:rPr>
        <w:t>不到一秒，</w:t>
      </w:r>
      <w:r w:rsidRPr="009F2839">
        <w:rPr>
          <w:rFonts w:hint="eastAsia"/>
          <w:sz w:val="18"/>
          <w:szCs w:val="18"/>
        </w:rPr>
        <w:t>timer</w:t>
      </w:r>
      <w:r w:rsidRPr="009F2839">
        <w:rPr>
          <w:rFonts w:hint="eastAsia"/>
          <w:sz w:val="18"/>
          <w:szCs w:val="18"/>
        </w:rPr>
        <w:t>将立即触发</w:t>
      </w:r>
      <w:r w:rsidR="009F2839" w:rsidRPr="009F2839">
        <w:rPr>
          <w:rFonts w:hint="eastAsia"/>
          <w:sz w:val="18"/>
          <w:szCs w:val="18"/>
        </w:rPr>
        <w:t>。</w:t>
      </w:r>
    </w:p>
    <w:p w:rsidR="00316CEA" w:rsidRDefault="00316CEA" w:rsidP="009F2839">
      <w:pPr>
        <w:pStyle w:val="a4"/>
        <w:spacing w:line="360" w:lineRule="auto"/>
        <w:ind w:firstLineChars="0" w:firstLine="0"/>
      </w:pPr>
    </w:p>
    <w:p w:rsidR="00631707" w:rsidRDefault="00631707" w:rsidP="009F2839">
      <w:pPr>
        <w:widowControl/>
        <w:autoSpaceDE/>
        <w:autoSpaceDN/>
        <w:adjustRightInd/>
        <w:spacing w:after="0" w:line="360" w:lineRule="auto"/>
      </w:pPr>
      <w:r>
        <w:br w:type="page"/>
      </w:r>
    </w:p>
    <w:p w:rsidR="00642B44" w:rsidRDefault="00642B44" w:rsidP="009F2839">
      <w:pPr>
        <w:widowControl/>
        <w:autoSpaceDE/>
        <w:autoSpaceDN/>
        <w:adjustRightInd/>
        <w:spacing w:after="0" w:line="360" w:lineRule="auto"/>
      </w:pPr>
    </w:p>
    <w:p w:rsidR="00642B44" w:rsidRPr="00642B44" w:rsidRDefault="00642B44" w:rsidP="00642B44">
      <w:pPr>
        <w:pStyle w:val="1"/>
        <w:keepNext/>
        <w:widowControl/>
        <w:pBdr>
          <w:bottom w:val="single" w:sz="12" w:space="1" w:color="auto"/>
        </w:pBdr>
        <w:topLinePunct/>
        <w:adjustRightInd w:val="0"/>
        <w:snapToGrid w:val="0"/>
        <w:spacing w:before="1600" w:after="800" w:line="240" w:lineRule="atLeast"/>
        <w:jc w:val="right"/>
        <w:rPr>
          <w:rFonts w:ascii="黑体" w:eastAsia="黑体" w:hAnsi="黑体"/>
          <w:sz w:val="44"/>
          <w:szCs w:val="44"/>
        </w:rPr>
      </w:pPr>
      <w:bookmarkStart w:id="12" w:name="_Toc423103894"/>
      <w:proofErr w:type="spellStart"/>
      <w:r w:rsidRPr="00642B44">
        <w:rPr>
          <w:rFonts w:ascii="黑体" w:eastAsia="黑体" w:hAnsi="黑体" w:hint="eastAsia"/>
          <w:sz w:val="44"/>
          <w:szCs w:val="44"/>
        </w:rPr>
        <w:t>RedHat</w:t>
      </w:r>
      <w:proofErr w:type="spellEnd"/>
      <w:r w:rsidRPr="00642B44">
        <w:rPr>
          <w:rFonts w:ascii="黑体" w:eastAsia="黑体" w:hAnsi="黑体" w:hint="eastAsia"/>
          <w:sz w:val="44"/>
          <w:szCs w:val="44"/>
        </w:rPr>
        <w:t>与闰秒</w:t>
      </w:r>
      <w:bookmarkEnd w:id="12"/>
    </w:p>
    <w:p w:rsidR="00642B44" w:rsidRPr="00642B44" w:rsidRDefault="00642B44" w:rsidP="00642B44">
      <w:pPr>
        <w:pStyle w:val="2"/>
        <w:rPr>
          <w:sz w:val="36"/>
          <w:szCs w:val="36"/>
        </w:rPr>
      </w:pPr>
      <w:bookmarkStart w:id="13" w:name="_Toc423103895"/>
      <w:r w:rsidRPr="00642B44">
        <w:rPr>
          <w:rFonts w:hint="eastAsia"/>
          <w:sz w:val="36"/>
          <w:szCs w:val="36"/>
        </w:rPr>
        <w:t>综述</w:t>
      </w:r>
      <w:bookmarkEnd w:id="13"/>
    </w:p>
    <w:p w:rsidR="00642B44" w:rsidRDefault="00642B44" w:rsidP="00642B44">
      <w:pPr>
        <w:shd w:val="clear" w:color="auto" w:fill="FFFFFF"/>
        <w:spacing w:line="360" w:lineRule="auto"/>
        <w:ind w:firstLine="420"/>
      </w:pPr>
      <w:r>
        <w:rPr>
          <w:rFonts w:hint="eastAsia"/>
        </w:rPr>
        <w:t>如果</w:t>
      </w:r>
      <w:proofErr w:type="spellStart"/>
      <w:r>
        <w:t>ntp</w:t>
      </w:r>
      <w:proofErr w:type="spellEnd"/>
      <w:r>
        <w:rPr>
          <w:rFonts w:hint="eastAsia"/>
        </w:rPr>
        <w:t>客户端使用到</w:t>
      </w:r>
      <w:r>
        <w:rPr>
          <w:rFonts w:hint="eastAsia"/>
        </w:rPr>
        <w:t>slew</w:t>
      </w:r>
      <w:r>
        <w:rPr>
          <w:rFonts w:hint="eastAsia"/>
        </w:rPr>
        <w:t>（渐变）模式，</w:t>
      </w:r>
      <w:proofErr w:type="spellStart"/>
      <w:r>
        <w:t>n</w:t>
      </w:r>
      <w:r>
        <w:rPr>
          <w:rFonts w:hint="eastAsia"/>
        </w:rPr>
        <w:t>tp</w:t>
      </w:r>
      <w:proofErr w:type="spellEnd"/>
      <w:r>
        <w:rPr>
          <w:rFonts w:hint="eastAsia"/>
        </w:rPr>
        <w:t>有一个</w:t>
      </w:r>
      <w:r>
        <w:rPr>
          <w:rFonts w:hint="eastAsia"/>
        </w:rPr>
        <w:t>bug</w:t>
      </w:r>
      <w:r>
        <w:rPr>
          <w:rFonts w:hint="eastAsia"/>
        </w:rPr>
        <w:t>会导致时间回退。以下是实验的结果：</w:t>
      </w:r>
    </w:p>
    <w:p w:rsidR="00642B44" w:rsidRDefault="00642B44" w:rsidP="00642B44">
      <w:pPr>
        <w:shd w:val="clear" w:color="auto" w:fill="FFFFFF"/>
        <w:spacing w:line="360" w:lineRule="auto"/>
        <w:ind w:firstLine="420"/>
      </w:pPr>
      <w:r>
        <w:rPr>
          <w:rFonts w:hint="eastAsia"/>
        </w:rPr>
        <w:t>环境：</w:t>
      </w:r>
    </w:p>
    <w:p w:rsidR="00642B44" w:rsidRDefault="00642B44" w:rsidP="00642B44">
      <w:pPr>
        <w:shd w:val="clear" w:color="auto" w:fill="FFFFFF"/>
        <w:spacing w:line="360" w:lineRule="auto"/>
        <w:ind w:firstLine="420"/>
      </w:pPr>
      <w:proofErr w:type="spellStart"/>
      <w:proofErr w:type="gramStart"/>
      <w:r>
        <w:t>ntp</w:t>
      </w:r>
      <w:proofErr w:type="spellEnd"/>
      <w:proofErr w:type="gramEnd"/>
      <w:r>
        <w:t xml:space="preserve"> server: </w:t>
      </w:r>
      <w:proofErr w:type="spellStart"/>
      <w:r>
        <w:t>ntp</w:t>
      </w:r>
      <w:proofErr w:type="spellEnd"/>
      <w:r>
        <w:t xml:space="preserve"> &amp; </w:t>
      </w:r>
      <w:proofErr w:type="spellStart"/>
      <w:r>
        <w:t>tzdata</w:t>
      </w:r>
      <w:proofErr w:type="spellEnd"/>
      <w:r>
        <w:t xml:space="preserve"> RHEL 6</w:t>
      </w:r>
    </w:p>
    <w:p w:rsidR="00642B44" w:rsidRDefault="00642B44" w:rsidP="00642B44">
      <w:pPr>
        <w:shd w:val="clear" w:color="auto" w:fill="FFFFFF"/>
        <w:spacing w:line="360" w:lineRule="auto"/>
        <w:ind w:firstLine="420"/>
      </w:pPr>
      <w:proofErr w:type="spellStart"/>
      <w:proofErr w:type="gramStart"/>
      <w:r>
        <w:t>ntp</w:t>
      </w:r>
      <w:proofErr w:type="spellEnd"/>
      <w:proofErr w:type="gramEnd"/>
      <w:r>
        <w:t xml:space="preserve"> client: </w:t>
      </w:r>
      <w:proofErr w:type="spellStart"/>
      <w:r>
        <w:t>ntp</w:t>
      </w:r>
      <w:proofErr w:type="spellEnd"/>
      <w:r>
        <w:t xml:space="preserve"> &amp; </w:t>
      </w:r>
      <w:proofErr w:type="spellStart"/>
      <w:r>
        <w:t>tzdata</w:t>
      </w:r>
      <w:proofErr w:type="spellEnd"/>
      <w:r>
        <w:t xml:space="preserve"> RHEL 6 in slew mode</w:t>
      </w:r>
    </w:p>
    <w:p w:rsidR="00642B44" w:rsidRDefault="00642B44" w:rsidP="00642B44">
      <w:pPr>
        <w:shd w:val="clear" w:color="auto" w:fill="FFFFFF"/>
        <w:spacing w:line="360" w:lineRule="auto"/>
        <w:ind w:firstLine="420"/>
      </w:pPr>
    </w:p>
    <w:p w:rsidR="00642B44" w:rsidRDefault="00642B44" w:rsidP="00642B44">
      <w:pPr>
        <w:shd w:val="clear" w:color="auto" w:fill="FFFFFF"/>
        <w:spacing w:line="360" w:lineRule="auto"/>
        <w:ind w:firstLine="420"/>
      </w:pPr>
      <w:r>
        <w:t>2015-06-30T23:59:59</w:t>
      </w:r>
      <w:proofErr w:type="gramStart"/>
      <w:r>
        <w:t>,793932397</w:t>
      </w:r>
      <w:proofErr w:type="gramEnd"/>
      <w:r>
        <w:t>+0000</w:t>
      </w:r>
    </w:p>
    <w:p w:rsidR="00642B44" w:rsidRDefault="00642B44" w:rsidP="00642B44">
      <w:pPr>
        <w:shd w:val="clear" w:color="auto" w:fill="FFFFFF"/>
        <w:spacing w:line="360" w:lineRule="auto"/>
        <w:ind w:firstLine="420"/>
      </w:pPr>
      <w:r>
        <w:t>2015-06-30T23:59:59</w:t>
      </w:r>
      <w:proofErr w:type="gramStart"/>
      <w:r>
        <w:t>,896986650</w:t>
      </w:r>
      <w:proofErr w:type="gramEnd"/>
      <w:r>
        <w:t>+0000</w:t>
      </w:r>
    </w:p>
    <w:p w:rsidR="00642B44" w:rsidRDefault="00642B44" w:rsidP="00642B44">
      <w:pPr>
        <w:shd w:val="clear" w:color="auto" w:fill="FFFFFF"/>
        <w:spacing w:line="360" w:lineRule="auto"/>
        <w:ind w:firstLine="420"/>
      </w:pPr>
      <w:r>
        <w:t>2015-07-01T00:00:00</w:t>
      </w:r>
      <w:proofErr w:type="gramStart"/>
      <w:r>
        <w:t>,000057570</w:t>
      </w:r>
      <w:proofErr w:type="gramEnd"/>
      <w:r>
        <w:t>+0000</w:t>
      </w:r>
    </w:p>
    <w:p w:rsidR="00642B44" w:rsidRDefault="00642B44" w:rsidP="00642B44">
      <w:pPr>
        <w:shd w:val="clear" w:color="auto" w:fill="FFFFFF"/>
        <w:spacing w:line="360" w:lineRule="auto"/>
        <w:ind w:firstLine="420"/>
      </w:pPr>
      <w:r>
        <w:t>2015-07-01T00:00:00</w:t>
      </w:r>
      <w:proofErr w:type="gramStart"/>
      <w:r>
        <w:t>,103566746</w:t>
      </w:r>
      <w:proofErr w:type="gramEnd"/>
      <w:r>
        <w:t>+0000</w:t>
      </w:r>
    </w:p>
    <w:p w:rsidR="00642B44" w:rsidRDefault="00642B44" w:rsidP="00642B44">
      <w:pPr>
        <w:shd w:val="clear" w:color="auto" w:fill="FFFFFF"/>
        <w:spacing w:line="360" w:lineRule="auto"/>
        <w:ind w:firstLine="420"/>
      </w:pPr>
      <w:r>
        <w:t>2015-07-01T00:00:00</w:t>
      </w:r>
      <w:proofErr w:type="gramStart"/>
      <w:r>
        <w:t>,207228003</w:t>
      </w:r>
      <w:proofErr w:type="gramEnd"/>
      <w:r>
        <w:t>+0000</w:t>
      </w:r>
    </w:p>
    <w:p w:rsidR="00642B44" w:rsidRDefault="00642B44" w:rsidP="00642B44">
      <w:pPr>
        <w:shd w:val="clear" w:color="auto" w:fill="FFFFFF"/>
        <w:spacing w:line="360" w:lineRule="auto"/>
        <w:ind w:firstLine="420"/>
      </w:pPr>
      <w:r>
        <w:t>2015-07-01T00:00:00</w:t>
      </w:r>
      <w:proofErr w:type="gramStart"/>
      <w:r>
        <w:t>,310636390</w:t>
      </w:r>
      <w:proofErr w:type="gramEnd"/>
      <w:r>
        <w:t>+0000</w:t>
      </w:r>
    </w:p>
    <w:p w:rsidR="00642B44" w:rsidRDefault="00642B44" w:rsidP="00642B44">
      <w:pPr>
        <w:shd w:val="clear" w:color="auto" w:fill="FFFFFF"/>
        <w:spacing w:line="360" w:lineRule="auto"/>
        <w:ind w:firstLine="420"/>
      </w:pPr>
      <w:r>
        <w:t>2015-07-01T00:00:00</w:t>
      </w:r>
      <w:proofErr w:type="gramStart"/>
      <w:r>
        <w:t>,414048402</w:t>
      </w:r>
      <w:proofErr w:type="gramEnd"/>
      <w:r>
        <w:t>+0000</w:t>
      </w:r>
    </w:p>
    <w:p w:rsidR="00642B44" w:rsidRDefault="00642B44" w:rsidP="00642B44">
      <w:pPr>
        <w:shd w:val="clear" w:color="auto" w:fill="FFFFFF"/>
        <w:spacing w:line="360" w:lineRule="auto"/>
        <w:ind w:firstLine="420"/>
      </w:pPr>
      <w:r>
        <w:t>2015-07-01T00:00:00</w:t>
      </w:r>
      <w:proofErr w:type="gramStart"/>
      <w:r>
        <w:t>,517227837</w:t>
      </w:r>
      <w:proofErr w:type="gramEnd"/>
      <w:r>
        <w:t>+0000</w:t>
      </w:r>
    </w:p>
    <w:p w:rsidR="00642B44" w:rsidRDefault="00642B44" w:rsidP="00642B44">
      <w:pPr>
        <w:shd w:val="clear" w:color="auto" w:fill="FFFFFF"/>
        <w:spacing w:line="360" w:lineRule="auto"/>
        <w:ind w:firstLine="420"/>
      </w:pPr>
      <w:r>
        <w:lastRenderedPageBreak/>
        <w:t>2015-07-01T00:00:00</w:t>
      </w:r>
      <w:proofErr w:type="gramStart"/>
      <w:r>
        <w:t>,620638190</w:t>
      </w:r>
      <w:proofErr w:type="gramEnd"/>
      <w:r>
        <w:t>+0000</w:t>
      </w:r>
    </w:p>
    <w:p w:rsidR="00642B44" w:rsidRPr="00AB78C4" w:rsidRDefault="00642B44" w:rsidP="00642B44">
      <w:pPr>
        <w:shd w:val="clear" w:color="auto" w:fill="FFFFFF"/>
        <w:spacing w:line="360" w:lineRule="auto"/>
        <w:ind w:firstLine="420"/>
        <w:rPr>
          <w:color w:val="FF0000"/>
        </w:rPr>
      </w:pPr>
      <w:r w:rsidRPr="00AB78C4">
        <w:rPr>
          <w:color w:val="FF0000"/>
        </w:rPr>
        <w:t>2015-06-30T23:59:59</w:t>
      </w:r>
      <w:proofErr w:type="gramStart"/>
      <w:r w:rsidRPr="00AB78C4">
        <w:rPr>
          <w:color w:val="FF0000"/>
        </w:rPr>
        <w:t>,723691422</w:t>
      </w:r>
      <w:proofErr w:type="gramEnd"/>
      <w:r w:rsidRPr="00AB78C4">
        <w:rPr>
          <w:color w:val="FF0000"/>
        </w:rPr>
        <w:t>+0000</w:t>
      </w:r>
    </w:p>
    <w:p w:rsidR="00642B44" w:rsidRPr="00AB78C4" w:rsidRDefault="00642B44" w:rsidP="00642B44">
      <w:pPr>
        <w:shd w:val="clear" w:color="auto" w:fill="FFFFFF"/>
        <w:spacing w:line="360" w:lineRule="auto"/>
        <w:ind w:firstLine="420"/>
        <w:rPr>
          <w:color w:val="FF0000"/>
        </w:rPr>
      </w:pPr>
      <w:r w:rsidRPr="00AB78C4">
        <w:rPr>
          <w:color w:val="FF0000"/>
        </w:rPr>
        <w:t>2015-06-30T23:59:59</w:t>
      </w:r>
      <w:proofErr w:type="gramStart"/>
      <w:r w:rsidRPr="00AB78C4">
        <w:rPr>
          <w:color w:val="FF0000"/>
        </w:rPr>
        <w:t>,826933854</w:t>
      </w:r>
      <w:proofErr w:type="gramEnd"/>
      <w:r w:rsidRPr="00AB78C4">
        <w:rPr>
          <w:color w:val="FF0000"/>
        </w:rPr>
        <w:t>+0000</w:t>
      </w:r>
    </w:p>
    <w:p w:rsidR="00642B44" w:rsidRPr="00AB78C4" w:rsidRDefault="00642B44" w:rsidP="00642B44">
      <w:pPr>
        <w:shd w:val="clear" w:color="auto" w:fill="FFFFFF"/>
        <w:spacing w:line="360" w:lineRule="auto"/>
        <w:ind w:firstLine="420"/>
        <w:rPr>
          <w:color w:val="FF0000"/>
        </w:rPr>
      </w:pPr>
      <w:r w:rsidRPr="00AB78C4">
        <w:rPr>
          <w:color w:val="FF0000"/>
        </w:rPr>
        <w:t>2015-06-30T23:59:59</w:t>
      </w:r>
      <w:proofErr w:type="gramStart"/>
      <w:r w:rsidRPr="00AB78C4">
        <w:rPr>
          <w:color w:val="FF0000"/>
        </w:rPr>
        <w:t>,930085780</w:t>
      </w:r>
      <w:proofErr w:type="gramEnd"/>
      <w:r w:rsidRPr="00AB78C4">
        <w:rPr>
          <w:color w:val="FF0000"/>
        </w:rPr>
        <w:t>+0000</w:t>
      </w:r>
    </w:p>
    <w:p w:rsidR="00642B44" w:rsidRDefault="00642B44" w:rsidP="00642B44">
      <w:pPr>
        <w:shd w:val="clear" w:color="auto" w:fill="FFFFFF"/>
        <w:spacing w:line="360" w:lineRule="auto"/>
        <w:ind w:firstLine="420"/>
      </w:pPr>
      <w:r>
        <w:t>2015-07-01T00:00:00</w:t>
      </w:r>
      <w:proofErr w:type="gramStart"/>
      <w:r>
        <w:t>,033083915</w:t>
      </w:r>
      <w:proofErr w:type="gramEnd"/>
      <w:r>
        <w:t>+0000</w:t>
      </w:r>
    </w:p>
    <w:p w:rsidR="00642B44" w:rsidRDefault="00642B44" w:rsidP="00642B44">
      <w:pPr>
        <w:shd w:val="clear" w:color="auto" w:fill="FFFFFF"/>
        <w:spacing w:line="360" w:lineRule="auto"/>
        <w:ind w:firstLine="420"/>
      </w:pPr>
      <w:r>
        <w:t>2015-07-01T00:00:00</w:t>
      </w:r>
      <w:proofErr w:type="gramStart"/>
      <w:r>
        <w:t>,149927250</w:t>
      </w:r>
      <w:proofErr w:type="gramEnd"/>
      <w:r>
        <w:t>+0000</w:t>
      </w:r>
    </w:p>
    <w:p w:rsidR="00642B44" w:rsidRDefault="00642B44" w:rsidP="00642B44">
      <w:pPr>
        <w:shd w:val="clear" w:color="auto" w:fill="FFFFFF"/>
        <w:spacing w:line="360" w:lineRule="auto"/>
        <w:ind w:firstLine="420"/>
      </w:pPr>
      <w:r>
        <w:t>2015-07-01T00:00:00</w:t>
      </w:r>
      <w:proofErr w:type="gramStart"/>
      <w:r>
        <w:t>,253094324</w:t>
      </w:r>
      <w:proofErr w:type="gramEnd"/>
      <w:r>
        <w:t>+0000</w:t>
      </w:r>
    </w:p>
    <w:p w:rsidR="00642B44" w:rsidRDefault="00642B44" w:rsidP="00642B44">
      <w:pPr>
        <w:pStyle w:val="a4"/>
      </w:pPr>
      <w:r w:rsidRPr="00AB78C4">
        <w:rPr>
          <w:rFonts w:hint="eastAsia"/>
          <w:color w:val="FF0000"/>
        </w:rPr>
        <w:t>红色</w:t>
      </w:r>
      <w:r>
        <w:rPr>
          <w:rFonts w:hint="eastAsia"/>
        </w:rPr>
        <w:t>的部分是时间出现了问题，出现了回退。</w:t>
      </w:r>
    </w:p>
    <w:p w:rsidR="00642B44" w:rsidRPr="00642B44" w:rsidRDefault="00642B44" w:rsidP="00642B44">
      <w:pPr>
        <w:pStyle w:val="2"/>
        <w:rPr>
          <w:sz w:val="36"/>
          <w:szCs w:val="36"/>
        </w:rPr>
      </w:pPr>
      <w:bookmarkStart w:id="14" w:name="_Toc423103896"/>
      <w:r w:rsidRPr="00642B44">
        <w:rPr>
          <w:rFonts w:hint="eastAsia"/>
          <w:sz w:val="36"/>
          <w:szCs w:val="36"/>
        </w:rPr>
        <w:t>受影响的版本</w:t>
      </w:r>
      <w:bookmarkEnd w:id="14"/>
    </w:p>
    <w:p w:rsidR="00642B44" w:rsidRDefault="00642B44" w:rsidP="00642B44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RHEL 6.4 </w:t>
      </w:r>
      <w:r>
        <w:rPr>
          <w:rFonts w:hint="eastAsia"/>
        </w:rPr>
        <w:t>及其以上版本，使用</w:t>
      </w:r>
      <w:proofErr w:type="spellStart"/>
      <w:r>
        <w:rPr>
          <w:rFonts w:hint="eastAsia"/>
        </w:rPr>
        <w:t>ntpd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x</w:t>
      </w:r>
      <w:r>
        <w:t>(</w:t>
      </w:r>
      <w:r>
        <w:rPr>
          <w:rFonts w:hint="eastAsia"/>
        </w:rPr>
        <w:t>渐变模式</w:t>
      </w:r>
      <w:r>
        <w:rPr>
          <w:rFonts w:hint="eastAsia"/>
        </w:rPr>
        <w:t>)</w:t>
      </w:r>
      <w:r>
        <w:rPr>
          <w:rFonts w:hint="eastAsia"/>
        </w:rPr>
        <w:t>的应用服务器。</w:t>
      </w:r>
    </w:p>
    <w:p w:rsidR="00642B44" w:rsidRDefault="00642B44" w:rsidP="00642B44">
      <w:pPr>
        <w:pStyle w:val="2"/>
        <w:rPr>
          <w:sz w:val="36"/>
          <w:szCs w:val="36"/>
        </w:rPr>
      </w:pPr>
      <w:bookmarkStart w:id="15" w:name="_Toc423103897"/>
      <w:r w:rsidRPr="00642B44">
        <w:rPr>
          <w:rFonts w:hint="eastAsia"/>
          <w:sz w:val="36"/>
          <w:szCs w:val="36"/>
        </w:rPr>
        <w:t>解决方案</w:t>
      </w:r>
      <w:bookmarkEnd w:id="15"/>
    </w:p>
    <w:p w:rsidR="00642B44" w:rsidRDefault="00AD72BE" w:rsidP="00AD72BE">
      <w:pPr>
        <w:pStyle w:val="a4"/>
      </w:pPr>
      <w:r>
        <w:rPr>
          <w:rFonts w:hint="eastAsia"/>
        </w:rPr>
        <w:t>升级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ntpdate</w:t>
      </w:r>
      <w:proofErr w:type="spellEnd"/>
      <w:r>
        <w:rPr>
          <w:rFonts w:hint="eastAsia"/>
        </w:rPr>
        <w:t>包到</w:t>
      </w:r>
      <w:r w:rsidRPr="00AB78C4">
        <w:t>4.2.6p5-3.el6_6.x86_64</w:t>
      </w:r>
      <w:r>
        <w:rPr>
          <w:rFonts w:hint="eastAsia"/>
        </w:rPr>
        <w:t>版本。</w:t>
      </w:r>
    </w:p>
    <w:p w:rsidR="00642B44" w:rsidRDefault="00642B44">
      <w:pPr>
        <w:widowControl/>
        <w:autoSpaceDE/>
        <w:autoSpaceDN/>
        <w:adjustRightInd/>
        <w:spacing w:after="0"/>
      </w:pPr>
    </w:p>
    <w:p w:rsidR="00642B44" w:rsidRDefault="00642B44">
      <w:pPr>
        <w:widowControl/>
        <w:autoSpaceDE/>
        <w:autoSpaceDN/>
        <w:adjustRightInd/>
        <w:spacing w:after="0"/>
      </w:pPr>
      <w:r>
        <w:br w:type="page"/>
      </w:r>
    </w:p>
    <w:p w:rsidR="00642B44" w:rsidRDefault="00642B44">
      <w:pPr>
        <w:widowControl/>
        <w:autoSpaceDE/>
        <w:autoSpaceDN/>
        <w:adjustRightInd/>
        <w:spacing w:after="0"/>
      </w:pPr>
    </w:p>
    <w:p w:rsidR="00716AE9" w:rsidRDefault="00DE4696" w:rsidP="00716AE9">
      <w:pPr>
        <w:pStyle w:val="1"/>
        <w:keepNext/>
        <w:widowControl/>
        <w:pBdr>
          <w:bottom w:val="single" w:sz="12" w:space="1" w:color="auto"/>
        </w:pBdr>
        <w:topLinePunct/>
        <w:adjustRightInd w:val="0"/>
        <w:snapToGrid w:val="0"/>
        <w:spacing w:before="1600" w:after="800" w:line="240" w:lineRule="atLeast"/>
        <w:jc w:val="right"/>
      </w:pPr>
      <w:bookmarkStart w:id="16" w:name="_Toc423103898"/>
      <w:r>
        <w:rPr>
          <w:rFonts w:ascii="黑体" w:eastAsia="黑体" w:hAnsi="黑体" w:hint="eastAsia"/>
          <w:sz w:val="44"/>
          <w:szCs w:val="44"/>
        </w:rPr>
        <w:t>闰秒对FusionInsight的影响</w:t>
      </w:r>
      <w:bookmarkEnd w:id="16"/>
    </w:p>
    <w:p w:rsidR="00A57F42" w:rsidRDefault="00DE4696" w:rsidP="00374E67">
      <w:pPr>
        <w:pStyle w:val="2"/>
        <w:ind w:leftChars="50" w:left="105" w:firstLineChars="10" w:firstLine="36"/>
        <w:rPr>
          <w:rFonts w:ascii="黑体" w:eastAsia="黑体" w:hAnsi="黑体"/>
          <w:sz w:val="36"/>
          <w:szCs w:val="36"/>
        </w:rPr>
      </w:pPr>
      <w:bookmarkStart w:id="17" w:name="_Toc423103899"/>
      <w:bookmarkStart w:id="18" w:name="_Toc329371423"/>
      <w:r>
        <w:rPr>
          <w:rFonts w:ascii="黑体" w:eastAsia="黑体" w:hAnsi="黑体" w:hint="eastAsia"/>
          <w:sz w:val="36"/>
          <w:szCs w:val="36"/>
        </w:rPr>
        <w:t>当前状态</w:t>
      </w:r>
      <w:bookmarkEnd w:id="17"/>
    </w:p>
    <w:p w:rsidR="00240849" w:rsidRDefault="007E7524" w:rsidP="00240849">
      <w:pPr>
        <w:pStyle w:val="a4"/>
        <w:spacing w:line="360" w:lineRule="auto"/>
      </w:pPr>
      <w:r>
        <w:rPr>
          <w:rFonts w:hint="eastAsia"/>
        </w:rPr>
        <w:t>当前</w:t>
      </w:r>
      <w:r>
        <w:rPr>
          <w:rFonts w:hint="eastAsia"/>
        </w:rPr>
        <w:t>FusionInsight</w:t>
      </w:r>
      <w:r>
        <w:rPr>
          <w:rFonts w:hint="eastAsia"/>
        </w:rPr>
        <w:t>的</w:t>
      </w:r>
      <w:r>
        <w:rPr>
          <w:rFonts w:hint="eastAsia"/>
        </w:rPr>
        <w:t>NTP</w:t>
      </w:r>
      <w:r>
        <w:rPr>
          <w:rFonts w:hint="eastAsia"/>
        </w:rPr>
        <w:t>采用如下架构：</w:t>
      </w:r>
    </w:p>
    <w:p w:rsidR="007E7524" w:rsidRDefault="007E7524" w:rsidP="00240849">
      <w:pPr>
        <w:pStyle w:val="a4"/>
        <w:spacing w:line="360" w:lineRule="auto"/>
      </w:pPr>
      <w:r>
        <w:object w:dxaOrig="7968" w:dyaOrig="23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119.25pt" o:ole="">
            <v:imagedata r:id="rId15" o:title=""/>
          </v:shape>
          <o:OLEObject Type="Embed" ProgID="Visio.Drawing.11" ShapeID="_x0000_i1025" DrawAspect="Content" ObjectID="_1543668531" r:id="rId16"/>
        </w:object>
      </w:r>
    </w:p>
    <w:p w:rsidR="007E7524" w:rsidRDefault="007E7524" w:rsidP="00240849">
      <w:pPr>
        <w:pStyle w:val="a4"/>
        <w:spacing w:line="360" w:lineRule="auto"/>
      </w:pPr>
      <w:r>
        <w:rPr>
          <w:rFonts w:hint="eastAsia"/>
        </w:rPr>
        <w:t>在当前的</w:t>
      </w:r>
      <w:r>
        <w:rPr>
          <w:rFonts w:hint="eastAsia"/>
        </w:rPr>
        <w:t>FusionInsight</w:t>
      </w:r>
      <w:r>
        <w:rPr>
          <w:rFonts w:hint="eastAsia"/>
        </w:rPr>
        <w:t>集群中，所有的数据节点和备</w:t>
      </w:r>
      <w:r>
        <w:rPr>
          <w:rFonts w:hint="eastAsia"/>
        </w:rPr>
        <w:t>OMS</w:t>
      </w:r>
      <w:r>
        <w:rPr>
          <w:rFonts w:hint="eastAsia"/>
        </w:rPr>
        <w:t>节点都是向主</w:t>
      </w:r>
      <w:r>
        <w:rPr>
          <w:rFonts w:hint="eastAsia"/>
        </w:rPr>
        <w:t>OMS</w:t>
      </w:r>
      <w:r>
        <w:rPr>
          <w:rFonts w:hint="eastAsia"/>
        </w:rPr>
        <w:t>进行时间同步，即将主</w:t>
      </w:r>
      <w:r>
        <w:rPr>
          <w:rFonts w:hint="eastAsia"/>
        </w:rPr>
        <w:t>OMS</w:t>
      </w:r>
      <w:r>
        <w:rPr>
          <w:rFonts w:hint="eastAsia"/>
        </w:rPr>
        <w:t>作为</w:t>
      </w:r>
      <w:proofErr w:type="spellStart"/>
      <w:r w:rsidR="00972F82">
        <w:rPr>
          <w:rFonts w:hint="eastAsia"/>
        </w:rPr>
        <w:t>ntp</w:t>
      </w:r>
      <w:proofErr w:type="spellEnd"/>
      <w:r>
        <w:rPr>
          <w:rFonts w:hint="eastAsia"/>
        </w:rPr>
        <w:t>时钟源</w:t>
      </w:r>
      <w:r w:rsidR="00972F82">
        <w:rPr>
          <w:rFonts w:hint="eastAsia"/>
        </w:rPr>
        <w:t>；数据节点和备</w:t>
      </w:r>
      <w:r w:rsidR="00972F82">
        <w:rPr>
          <w:rFonts w:hint="eastAsia"/>
        </w:rPr>
        <w:t>OMS</w:t>
      </w:r>
      <w:r w:rsidR="00972F82">
        <w:rPr>
          <w:rFonts w:hint="eastAsia"/>
        </w:rPr>
        <w:t>的</w:t>
      </w:r>
      <w:proofErr w:type="spellStart"/>
      <w:r w:rsidR="00972F82">
        <w:rPr>
          <w:rFonts w:hint="eastAsia"/>
        </w:rPr>
        <w:t>ntp</w:t>
      </w:r>
      <w:proofErr w:type="spellEnd"/>
      <w:r w:rsidR="00972F82">
        <w:rPr>
          <w:rFonts w:hint="eastAsia"/>
        </w:rPr>
        <w:t>的工作模式为“</w:t>
      </w:r>
      <w:r w:rsidR="00972F82">
        <w:rPr>
          <w:rFonts w:hint="eastAsia"/>
        </w:rPr>
        <w:t>slew</w:t>
      </w:r>
      <w:r w:rsidR="00972F82">
        <w:rPr>
          <w:rFonts w:hint="eastAsia"/>
        </w:rPr>
        <w:t>”。</w:t>
      </w:r>
    </w:p>
    <w:p w:rsidR="009E2DF2" w:rsidRPr="00C950D0" w:rsidRDefault="003B7C62" w:rsidP="009E2DF2">
      <w:pPr>
        <w:pStyle w:val="a4"/>
        <w:spacing w:line="360" w:lineRule="auto"/>
        <w:rPr>
          <w:color w:val="FF0000"/>
        </w:rPr>
      </w:pPr>
      <w:r w:rsidRPr="00C950D0">
        <w:rPr>
          <w:rFonts w:hint="eastAsia"/>
          <w:color w:val="FF0000"/>
        </w:rPr>
        <w:t>主</w:t>
      </w:r>
      <w:r w:rsidRPr="00C950D0">
        <w:rPr>
          <w:rFonts w:hint="eastAsia"/>
          <w:color w:val="FF0000"/>
        </w:rPr>
        <w:t>OMS</w:t>
      </w:r>
      <w:r w:rsidRPr="00C950D0">
        <w:rPr>
          <w:rFonts w:hint="eastAsia"/>
          <w:color w:val="FF0000"/>
        </w:rPr>
        <w:t>和外部</w:t>
      </w:r>
      <w:proofErr w:type="spellStart"/>
      <w:r w:rsidRPr="00C950D0">
        <w:rPr>
          <w:rFonts w:hint="eastAsia"/>
          <w:color w:val="FF0000"/>
        </w:rPr>
        <w:t>ntp</w:t>
      </w:r>
      <w:proofErr w:type="spellEnd"/>
      <w:r w:rsidRPr="00C950D0">
        <w:rPr>
          <w:rFonts w:hint="eastAsia"/>
          <w:color w:val="FF0000"/>
        </w:rPr>
        <w:t>服务器进行时间同步，但是主要是通过一个脚本定时检测主</w:t>
      </w:r>
      <w:r w:rsidRPr="00C950D0">
        <w:rPr>
          <w:rFonts w:hint="eastAsia"/>
          <w:color w:val="FF0000"/>
        </w:rPr>
        <w:t>OMS</w:t>
      </w:r>
      <w:r w:rsidRPr="00C950D0">
        <w:rPr>
          <w:rFonts w:hint="eastAsia"/>
          <w:color w:val="FF0000"/>
        </w:rPr>
        <w:t>与外部</w:t>
      </w:r>
      <w:proofErr w:type="spellStart"/>
      <w:r w:rsidRPr="00C950D0">
        <w:rPr>
          <w:rFonts w:hint="eastAsia"/>
          <w:color w:val="FF0000"/>
        </w:rPr>
        <w:t>ntp</w:t>
      </w:r>
      <w:proofErr w:type="spellEnd"/>
      <w:r w:rsidRPr="00C950D0">
        <w:rPr>
          <w:rFonts w:hint="eastAsia"/>
          <w:color w:val="FF0000"/>
        </w:rPr>
        <w:t>服务器之间的时间差距，然后再通过调整</w:t>
      </w:r>
      <w:r w:rsidRPr="00C950D0">
        <w:rPr>
          <w:rFonts w:hint="eastAsia"/>
          <w:color w:val="FF0000"/>
        </w:rPr>
        <w:t>tick</w:t>
      </w:r>
      <w:r w:rsidRPr="00C950D0">
        <w:rPr>
          <w:rFonts w:hint="eastAsia"/>
          <w:color w:val="FF0000"/>
        </w:rPr>
        <w:t>校正时间。</w:t>
      </w:r>
      <w:r w:rsidR="00C950D0">
        <w:rPr>
          <w:rFonts w:hint="eastAsia"/>
          <w:color w:val="FF0000"/>
        </w:rPr>
        <w:t>因为其是通过脚本来校正时间，而不是通过</w:t>
      </w:r>
      <w:proofErr w:type="spellStart"/>
      <w:r w:rsidR="00C950D0">
        <w:rPr>
          <w:rFonts w:hint="eastAsia"/>
          <w:color w:val="FF0000"/>
        </w:rPr>
        <w:t>ntp</w:t>
      </w:r>
      <w:proofErr w:type="spellEnd"/>
      <w:r w:rsidR="00C950D0">
        <w:rPr>
          <w:rFonts w:hint="eastAsia"/>
          <w:color w:val="FF0000"/>
        </w:rPr>
        <w:t>协议校正时间，所以集群并不感知存在闰秒，</w:t>
      </w:r>
      <w:proofErr w:type="gramStart"/>
      <w:r w:rsidR="00C950D0">
        <w:rPr>
          <w:rFonts w:hint="eastAsia"/>
          <w:color w:val="FF0000"/>
        </w:rPr>
        <w:t>集群只</w:t>
      </w:r>
      <w:proofErr w:type="gramEnd"/>
      <w:r w:rsidR="00C950D0">
        <w:rPr>
          <w:rFonts w:hint="eastAsia"/>
          <w:color w:val="FF0000"/>
        </w:rPr>
        <w:t>感觉集群的时间比外部</w:t>
      </w:r>
      <w:proofErr w:type="spellStart"/>
      <w:r w:rsidR="00C950D0">
        <w:rPr>
          <w:rFonts w:hint="eastAsia"/>
          <w:color w:val="FF0000"/>
        </w:rPr>
        <w:t>ntp</w:t>
      </w:r>
      <w:proofErr w:type="spellEnd"/>
      <w:r w:rsidR="00C950D0">
        <w:rPr>
          <w:rFonts w:hint="eastAsia"/>
          <w:color w:val="FF0000"/>
        </w:rPr>
        <w:t>服务器快了一秒。</w:t>
      </w:r>
    </w:p>
    <w:p w:rsidR="003B7C62" w:rsidRDefault="003B7C62" w:rsidP="00240849">
      <w:pPr>
        <w:pStyle w:val="a4"/>
        <w:spacing w:line="360" w:lineRule="auto"/>
      </w:pPr>
    </w:p>
    <w:p w:rsidR="003B7C62" w:rsidRPr="003B7C62" w:rsidRDefault="003B7C62" w:rsidP="003B7C62">
      <w:pPr>
        <w:pStyle w:val="2"/>
        <w:ind w:leftChars="50" w:left="105" w:firstLineChars="10" w:firstLine="36"/>
        <w:rPr>
          <w:rFonts w:ascii="黑体" w:eastAsia="黑体" w:hAnsi="黑体"/>
          <w:sz w:val="36"/>
          <w:szCs w:val="36"/>
        </w:rPr>
      </w:pPr>
      <w:bookmarkStart w:id="19" w:name="_Toc423103900"/>
      <w:r w:rsidRPr="003B7C62">
        <w:rPr>
          <w:rFonts w:ascii="黑体" w:eastAsia="黑体" w:hAnsi="黑体" w:hint="eastAsia"/>
          <w:sz w:val="36"/>
          <w:szCs w:val="36"/>
        </w:rPr>
        <w:t>影响</w:t>
      </w:r>
      <w:bookmarkEnd w:id="19"/>
    </w:p>
    <w:p w:rsidR="00972F82" w:rsidRDefault="00972F82" w:rsidP="00240849">
      <w:pPr>
        <w:pStyle w:val="a4"/>
        <w:spacing w:line="360" w:lineRule="auto"/>
      </w:pPr>
      <w:r>
        <w:rPr>
          <w:rFonts w:hint="eastAsia"/>
        </w:rPr>
        <w:t>从</w:t>
      </w:r>
      <w:r>
        <w:rPr>
          <w:rFonts w:hint="eastAsia"/>
        </w:rPr>
        <w:t>2.1</w:t>
      </w:r>
      <w:r>
        <w:rPr>
          <w:rFonts w:hint="eastAsia"/>
        </w:rPr>
        <w:t>和</w:t>
      </w:r>
      <w:r>
        <w:rPr>
          <w:rFonts w:hint="eastAsia"/>
        </w:rPr>
        <w:t>2.3</w:t>
      </w:r>
      <w:r>
        <w:rPr>
          <w:rFonts w:hint="eastAsia"/>
        </w:rPr>
        <w:t>的分析可知，</w:t>
      </w:r>
      <w:r w:rsidR="003B7C62">
        <w:rPr>
          <w:rFonts w:hint="eastAsia"/>
        </w:rPr>
        <w:t>数据节点和备</w:t>
      </w:r>
      <w:r w:rsidR="003B7C62">
        <w:rPr>
          <w:rFonts w:hint="eastAsia"/>
        </w:rPr>
        <w:t>OMS</w:t>
      </w:r>
      <w:r w:rsidR="003B7C62">
        <w:rPr>
          <w:rFonts w:hint="eastAsia"/>
        </w:rPr>
        <w:t>节点</w:t>
      </w:r>
      <w:r w:rsidR="005165BF">
        <w:rPr>
          <w:rFonts w:hint="eastAsia"/>
        </w:rPr>
        <w:t>、主</w:t>
      </w:r>
      <w:r w:rsidR="005165BF">
        <w:rPr>
          <w:rFonts w:hint="eastAsia"/>
        </w:rPr>
        <w:t>OMS</w:t>
      </w:r>
      <w:r w:rsidR="005165BF">
        <w:rPr>
          <w:rFonts w:hint="eastAsia"/>
        </w:rPr>
        <w:t>节点</w:t>
      </w:r>
      <w:r w:rsidR="003B7C62">
        <w:rPr>
          <w:rFonts w:hint="eastAsia"/>
        </w:rPr>
        <w:t>都不会触发</w:t>
      </w:r>
      <w:proofErr w:type="spellStart"/>
      <w:r w:rsidR="003B7C62">
        <w:rPr>
          <w:rFonts w:hint="eastAsia"/>
        </w:rPr>
        <w:t>SuSE</w:t>
      </w:r>
      <w:proofErr w:type="spellEnd"/>
      <w:r w:rsidR="003B7C62">
        <w:rPr>
          <w:rFonts w:hint="eastAsia"/>
        </w:rPr>
        <w:t>的内核</w:t>
      </w:r>
      <w:r w:rsidR="003B7C62">
        <w:rPr>
          <w:rFonts w:hint="eastAsia"/>
        </w:rPr>
        <w:t>Bug</w:t>
      </w:r>
      <w:r w:rsidR="00AC743A">
        <w:rPr>
          <w:rFonts w:hint="eastAsia"/>
        </w:rPr>
        <w:t>，其正确地配置使用</w:t>
      </w:r>
      <w:proofErr w:type="spellStart"/>
      <w:r w:rsidR="00AC743A">
        <w:rPr>
          <w:rFonts w:hint="eastAsia"/>
        </w:rPr>
        <w:t>ntp</w:t>
      </w:r>
      <w:proofErr w:type="spellEnd"/>
      <w:r w:rsidR="00AC743A">
        <w:rPr>
          <w:rFonts w:hint="eastAsia"/>
        </w:rPr>
        <w:t>服务，并且将</w:t>
      </w:r>
      <w:proofErr w:type="spellStart"/>
      <w:r w:rsidR="00AC743A">
        <w:rPr>
          <w:rFonts w:hint="eastAsia"/>
        </w:rPr>
        <w:t>ntp</w:t>
      </w:r>
      <w:proofErr w:type="spellEnd"/>
      <w:r w:rsidR="00AC743A">
        <w:rPr>
          <w:rFonts w:hint="eastAsia"/>
        </w:rPr>
        <w:t>的工作模式设置为“</w:t>
      </w:r>
      <w:r w:rsidR="00AC743A">
        <w:rPr>
          <w:rFonts w:hint="eastAsia"/>
        </w:rPr>
        <w:t>slew</w:t>
      </w:r>
      <w:r w:rsidR="00AC743A">
        <w:rPr>
          <w:rFonts w:hint="eastAsia"/>
        </w:rPr>
        <w:t>”</w:t>
      </w:r>
      <w:r w:rsidR="003B7C62">
        <w:rPr>
          <w:rFonts w:hint="eastAsia"/>
        </w:rPr>
        <w:t>。</w:t>
      </w:r>
    </w:p>
    <w:p w:rsidR="005D6F7A" w:rsidRDefault="003778AB" w:rsidP="00240849">
      <w:pPr>
        <w:pStyle w:val="a4"/>
        <w:spacing w:line="360" w:lineRule="auto"/>
      </w:pPr>
      <w:r>
        <w:rPr>
          <w:rFonts w:hint="eastAsia"/>
        </w:rPr>
        <w:lastRenderedPageBreak/>
        <w:t>当发生闰秒调整时，外部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服务器的</w:t>
      </w:r>
      <w:r>
        <w:rPr>
          <w:rFonts w:hint="eastAsia"/>
        </w:rPr>
        <w:t>UTC</w:t>
      </w:r>
      <w:r>
        <w:rPr>
          <w:rFonts w:hint="eastAsia"/>
        </w:rPr>
        <w:t>时间较</w:t>
      </w:r>
      <w:r>
        <w:rPr>
          <w:rFonts w:hint="eastAsia"/>
        </w:rPr>
        <w:t>FusionInsight</w:t>
      </w:r>
      <w:r>
        <w:rPr>
          <w:rFonts w:hint="eastAsia"/>
        </w:rPr>
        <w:t>集群的</w:t>
      </w:r>
      <w:r w:rsidR="00F240BD">
        <w:rPr>
          <w:rFonts w:hint="eastAsia"/>
        </w:rPr>
        <w:t>UTC</w:t>
      </w:r>
      <w:r w:rsidR="00F240BD">
        <w:rPr>
          <w:rFonts w:hint="eastAsia"/>
        </w:rPr>
        <w:t>时间多一秒，当主</w:t>
      </w:r>
      <w:r w:rsidR="00F240BD">
        <w:rPr>
          <w:rFonts w:hint="eastAsia"/>
        </w:rPr>
        <w:t>OMS</w:t>
      </w:r>
      <w:r w:rsidR="00F240BD">
        <w:rPr>
          <w:rFonts w:hint="eastAsia"/>
        </w:rPr>
        <w:t>节点的</w:t>
      </w:r>
      <w:proofErr w:type="spellStart"/>
      <w:r w:rsidR="00F240BD">
        <w:rPr>
          <w:rFonts w:hint="eastAsia"/>
        </w:rPr>
        <w:t>ntp</w:t>
      </w:r>
      <w:proofErr w:type="spellEnd"/>
      <w:r w:rsidR="00F240BD">
        <w:rPr>
          <w:rFonts w:hint="eastAsia"/>
        </w:rPr>
        <w:t>监控脚本发现时间差异之后，会调整本机的</w:t>
      </w:r>
      <w:r w:rsidR="00F240BD">
        <w:rPr>
          <w:rFonts w:hint="eastAsia"/>
        </w:rPr>
        <w:t>tick</w:t>
      </w:r>
      <w:r w:rsidR="00F240BD">
        <w:rPr>
          <w:rFonts w:hint="eastAsia"/>
        </w:rPr>
        <w:t>缓慢地校正时间，使其慢慢地和外部</w:t>
      </w:r>
      <w:r w:rsidR="00F240BD">
        <w:rPr>
          <w:rFonts w:hint="eastAsia"/>
        </w:rPr>
        <w:t>NTP</w:t>
      </w:r>
      <w:r w:rsidR="00F240BD">
        <w:rPr>
          <w:rFonts w:hint="eastAsia"/>
        </w:rPr>
        <w:t>服务器的时间一致</w:t>
      </w:r>
      <w:r w:rsidR="00AD72BE">
        <w:rPr>
          <w:rFonts w:hint="eastAsia"/>
        </w:rPr>
        <w:t>，最长校正时间需要</w:t>
      </w:r>
      <w:r w:rsidR="00AD72BE">
        <w:rPr>
          <w:rFonts w:hint="eastAsia"/>
        </w:rPr>
        <w:t>2.7</w:t>
      </w:r>
      <w:r w:rsidR="00AD72BE">
        <w:rPr>
          <w:rFonts w:hint="eastAsia"/>
        </w:rPr>
        <w:t>小时</w:t>
      </w:r>
      <w:r w:rsidR="00F240BD">
        <w:rPr>
          <w:rFonts w:hint="eastAsia"/>
        </w:rPr>
        <w:t>。</w:t>
      </w:r>
    </w:p>
    <w:p w:rsidR="002374BD" w:rsidRDefault="002374BD" w:rsidP="00240849">
      <w:pPr>
        <w:pStyle w:val="a4"/>
        <w:spacing w:line="360" w:lineRule="auto"/>
      </w:pPr>
      <w:r>
        <w:rPr>
          <w:rFonts w:hint="eastAsia"/>
        </w:rPr>
        <w:t>另外主</w:t>
      </w:r>
      <w:r>
        <w:rPr>
          <w:rFonts w:hint="eastAsia"/>
        </w:rPr>
        <w:t>OMS</w:t>
      </w:r>
      <w:r>
        <w:rPr>
          <w:rFonts w:hint="eastAsia"/>
        </w:rPr>
        <w:t>与外部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的时间相差一秒，不会对</w:t>
      </w:r>
      <w:r>
        <w:rPr>
          <w:rFonts w:hint="eastAsia"/>
        </w:rPr>
        <w:t>FusionInsight</w:t>
      </w:r>
      <w:r>
        <w:rPr>
          <w:rFonts w:hint="eastAsia"/>
        </w:rPr>
        <w:t>的业务造成影响，因为安全认证容忍的时间差是最多是</w:t>
      </w:r>
      <w:r>
        <w:rPr>
          <w:rFonts w:hint="eastAsia"/>
        </w:rPr>
        <w:t>5</w:t>
      </w:r>
      <w:r>
        <w:rPr>
          <w:rFonts w:hint="eastAsia"/>
        </w:rPr>
        <w:t>分钟，远远没有达到这个值。</w:t>
      </w:r>
    </w:p>
    <w:p w:rsidR="00F240BD" w:rsidRDefault="00F240BD" w:rsidP="00240849">
      <w:pPr>
        <w:pStyle w:val="a4"/>
        <w:spacing w:line="360" w:lineRule="auto"/>
      </w:pPr>
      <w:r>
        <w:rPr>
          <w:rFonts w:hint="eastAsia"/>
        </w:rPr>
        <w:t>而数据节点和备</w:t>
      </w:r>
      <w:r>
        <w:rPr>
          <w:rFonts w:hint="eastAsia"/>
        </w:rPr>
        <w:t>OMS</w:t>
      </w:r>
      <w:r>
        <w:rPr>
          <w:rFonts w:hint="eastAsia"/>
        </w:rPr>
        <w:t>节点</w:t>
      </w:r>
      <w:r w:rsidR="002374BD">
        <w:rPr>
          <w:rFonts w:hint="eastAsia"/>
        </w:rPr>
        <w:t>时时刻刻都通过</w:t>
      </w:r>
      <w:proofErr w:type="spellStart"/>
      <w:r w:rsidR="002374BD">
        <w:rPr>
          <w:rFonts w:hint="eastAsia"/>
        </w:rPr>
        <w:t>ntp</w:t>
      </w:r>
      <w:proofErr w:type="spellEnd"/>
      <w:r w:rsidR="002374BD">
        <w:rPr>
          <w:rFonts w:hint="eastAsia"/>
        </w:rPr>
        <w:t>客户端和主</w:t>
      </w:r>
      <w:r w:rsidR="002374BD">
        <w:rPr>
          <w:rFonts w:hint="eastAsia"/>
        </w:rPr>
        <w:t>OMS</w:t>
      </w:r>
      <w:r w:rsidR="002374BD">
        <w:rPr>
          <w:rFonts w:hint="eastAsia"/>
        </w:rPr>
        <w:t>保持着时间同步，并且工作模式是“</w:t>
      </w:r>
      <w:r w:rsidR="002374BD">
        <w:rPr>
          <w:rFonts w:hint="eastAsia"/>
        </w:rPr>
        <w:t>slew</w:t>
      </w:r>
      <w:r w:rsidR="002374BD">
        <w:rPr>
          <w:rFonts w:hint="eastAsia"/>
        </w:rPr>
        <w:t>”，所以，数据节点和备</w:t>
      </w:r>
      <w:r w:rsidR="002374BD">
        <w:rPr>
          <w:rFonts w:hint="eastAsia"/>
        </w:rPr>
        <w:t>OMS</w:t>
      </w:r>
      <w:r w:rsidR="002374BD">
        <w:rPr>
          <w:rFonts w:hint="eastAsia"/>
        </w:rPr>
        <w:t>节点慢慢地就会将时间校正了。</w:t>
      </w:r>
    </w:p>
    <w:p w:rsidR="002374BD" w:rsidRPr="00F240BD" w:rsidRDefault="002374BD" w:rsidP="00240849">
      <w:pPr>
        <w:pStyle w:val="a4"/>
        <w:spacing w:line="360" w:lineRule="auto"/>
      </w:pPr>
      <w:r>
        <w:rPr>
          <w:rFonts w:hint="eastAsia"/>
        </w:rPr>
        <w:t>因为</w:t>
      </w:r>
      <w:r>
        <w:rPr>
          <w:rFonts w:hint="eastAsia"/>
        </w:rPr>
        <w:t>FusionInsight</w:t>
      </w:r>
      <w:r>
        <w:rPr>
          <w:rFonts w:hint="eastAsia"/>
        </w:rPr>
        <w:t>集群是通过这种缓慢同步的方式校正时间，上层应用几乎无法感知到</w:t>
      </w:r>
      <w:r w:rsidR="006E018C">
        <w:rPr>
          <w:rFonts w:hint="eastAsia"/>
        </w:rPr>
        <w:t>时间有发生变化，所以对上层应用没有影响。</w:t>
      </w:r>
    </w:p>
    <w:p w:rsidR="00AC743A" w:rsidRDefault="002374BD" w:rsidP="002374BD">
      <w:pPr>
        <w:pStyle w:val="2"/>
        <w:ind w:leftChars="50" w:left="105" w:firstLineChars="10" w:firstLine="36"/>
        <w:rPr>
          <w:rFonts w:ascii="黑体" w:eastAsia="黑体" w:hAnsi="黑体"/>
          <w:sz w:val="36"/>
          <w:szCs w:val="36"/>
        </w:rPr>
      </w:pPr>
      <w:bookmarkStart w:id="20" w:name="_Toc423103901"/>
      <w:r w:rsidRPr="002374BD">
        <w:rPr>
          <w:rFonts w:ascii="黑体" w:eastAsia="黑体" w:hAnsi="黑体" w:hint="eastAsia"/>
          <w:sz w:val="36"/>
          <w:szCs w:val="36"/>
        </w:rPr>
        <w:t>结论</w:t>
      </w:r>
      <w:bookmarkEnd w:id="20"/>
    </w:p>
    <w:p w:rsidR="002374BD" w:rsidRDefault="002374BD" w:rsidP="002374BD">
      <w:pPr>
        <w:pStyle w:val="a4"/>
      </w:pPr>
      <w:r>
        <w:rPr>
          <w:rFonts w:hint="eastAsia"/>
        </w:rPr>
        <w:t>通过以上的分析可以得出：</w:t>
      </w:r>
    </w:p>
    <w:p w:rsidR="002374BD" w:rsidRDefault="002374BD" w:rsidP="002374BD">
      <w:pPr>
        <w:pStyle w:val="a4"/>
        <w:rPr>
          <w:color w:val="FF0000"/>
        </w:rPr>
      </w:pPr>
      <w:r w:rsidRPr="009328B2">
        <w:rPr>
          <w:rFonts w:hint="eastAsia"/>
          <w:color w:val="FF0000"/>
        </w:rPr>
        <w:t>闰秒以及</w:t>
      </w:r>
      <w:proofErr w:type="spellStart"/>
      <w:r w:rsidRPr="009328B2">
        <w:rPr>
          <w:rFonts w:hint="eastAsia"/>
          <w:color w:val="FF0000"/>
        </w:rPr>
        <w:t>SuSE</w:t>
      </w:r>
      <w:proofErr w:type="spellEnd"/>
      <w:r w:rsidRPr="009328B2">
        <w:rPr>
          <w:rFonts w:hint="eastAsia"/>
          <w:color w:val="FF0000"/>
        </w:rPr>
        <w:t>的内核</w:t>
      </w:r>
      <w:r w:rsidRPr="009328B2">
        <w:rPr>
          <w:rFonts w:hint="eastAsia"/>
          <w:color w:val="FF0000"/>
        </w:rPr>
        <w:t>Bug</w:t>
      </w:r>
      <w:r w:rsidRPr="009328B2">
        <w:rPr>
          <w:rFonts w:hint="eastAsia"/>
          <w:color w:val="FF0000"/>
        </w:rPr>
        <w:t>对</w:t>
      </w:r>
      <w:r w:rsidRPr="009328B2">
        <w:rPr>
          <w:rFonts w:hint="eastAsia"/>
          <w:color w:val="FF0000"/>
        </w:rPr>
        <w:t>FusionInsight</w:t>
      </w:r>
      <w:r w:rsidRPr="009328B2">
        <w:rPr>
          <w:rFonts w:hint="eastAsia"/>
          <w:color w:val="FF0000"/>
        </w:rPr>
        <w:t>集群没有影响。</w:t>
      </w:r>
    </w:p>
    <w:p w:rsidR="00AD72BE" w:rsidRPr="009328B2" w:rsidRDefault="00AD72BE" w:rsidP="002374BD">
      <w:pPr>
        <w:pStyle w:val="a4"/>
        <w:rPr>
          <w:color w:val="FF0000"/>
        </w:rPr>
      </w:pPr>
      <w:r w:rsidRPr="009328B2">
        <w:rPr>
          <w:rFonts w:hint="eastAsia"/>
          <w:color w:val="FF0000"/>
        </w:rPr>
        <w:t>闰秒以及</w:t>
      </w:r>
      <w:proofErr w:type="spellStart"/>
      <w:r>
        <w:rPr>
          <w:rFonts w:hint="eastAsia"/>
          <w:color w:val="FF0000"/>
        </w:rPr>
        <w:t>RedHat</w:t>
      </w:r>
      <w:proofErr w:type="spellEnd"/>
      <w:r w:rsidRPr="009328B2">
        <w:rPr>
          <w:rFonts w:hint="eastAsia"/>
          <w:color w:val="FF0000"/>
        </w:rPr>
        <w:t>的内核</w:t>
      </w:r>
      <w:r w:rsidRPr="009328B2">
        <w:rPr>
          <w:rFonts w:hint="eastAsia"/>
          <w:color w:val="FF0000"/>
        </w:rPr>
        <w:t>Bug</w:t>
      </w:r>
      <w:r w:rsidRPr="009328B2">
        <w:rPr>
          <w:rFonts w:hint="eastAsia"/>
          <w:color w:val="FF0000"/>
        </w:rPr>
        <w:t>对</w:t>
      </w:r>
      <w:r w:rsidRPr="009328B2">
        <w:rPr>
          <w:rFonts w:hint="eastAsia"/>
          <w:color w:val="FF0000"/>
        </w:rPr>
        <w:t>FusionInsight</w:t>
      </w:r>
      <w:r w:rsidRPr="009328B2">
        <w:rPr>
          <w:rFonts w:hint="eastAsia"/>
          <w:color w:val="FF0000"/>
        </w:rPr>
        <w:t>集群没有影响。</w:t>
      </w:r>
    </w:p>
    <w:bookmarkEnd w:id="2"/>
    <w:bookmarkEnd w:id="18"/>
    <w:p w:rsidR="00AD702A" w:rsidRDefault="006C40B6" w:rsidP="00420954">
      <w:pPr>
        <w:pStyle w:val="a4"/>
      </w:pPr>
      <w:r>
        <w:rPr>
          <w:rFonts w:hint="eastAsia"/>
        </w:rPr>
        <w:t>因为上述分析对</w:t>
      </w:r>
      <w:r>
        <w:rPr>
          <w:rFonts w:hint="eastAsia"/>
        </w:rPr>
        <w:t>FusionInsight</w:t>
      </w:r>
      <w:r>
        <w:rPr>
          <w:rFonts w:hint="eastAsia"/>
        </w:rPr>
        <w:t>没有影响，所以上述描述的解决办法可以</w:t>
      </w:r>
      <w:r w:rsidR="00FA3DC1">
        <w:rPr>
          <w:rFonts w:hint="eastAsia"/>
        </w:rPr>
        <w:t>都</w:t>
      </w:r>
      <w:r>
        <w:rPr>
          <w:rFonts w:hint="eastAsia"/>
        </w:rPr>
        <w:t>不处理</w:t>
      </w:r>
      <w:r w:rsidR="009D4AB1">
        <w:rPr>
          <w:rFonts w:hint="eastAsia"/>
        </w:rPr>
        <w:t>，并不会影响集群的运行</w:t>
      </w:r>
      <w:r>
        <w:rPr>
          <w:rFonts w:hint="eastAsia"/>
        </w:rPr>
        <w:t>。</w:t>
      </w:r>
    </w:p>
    <w:p w:rsidR="006C40B6" w:rsidRPr="00ED6679" w:rsidRDefault="006C40B6" w:rsidP="00420954">
      <w:pPr>
        <w:pStyle w:val="a4"/>
      </w:pPr>
    </w:p>
    <w:sectPr w:rsidR="006C40B6" w:rsidRPr="00ED6679" w:rsidSect="001E0BF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AAB" w:rsidRDefault="00311AAB">
      <w:r>
        <w:separator/>
      </w:r>
    </w:p>
  </w:endnote>
  <w:endnote w:type="continuationSeparator" w:id="0">
    <w:p w:rsidR="00311AAB" w:rsidRDefault="00311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 Light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方正细黑一..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A05A83" w:rsidRPr="00404D2E">
      <w:trPr>
        <w:trHeight w:val="468"/>
      </w:trPr>
      <w:tc>
        <w:tcPr>
          <w:tcW w:w="3224" w:type="dxa"/>
        </w:tcPr>
        <w:p w:rsidR="00A05A83" w:rsidRPr="00404D2E" w:rsidRDefault="00E80C6E" w:rsidP="00D7199E">
          <w:pPr>
            <w:pStyle w:val="HeadingLeft"/>
            <w:jc w:val="both"/>
          </w:pPr>
          <w:fldSimple w:instr="PAGE  ">
            <w:r w:rsidR="00A05A83">
              <w:rPr>
                <w:noProof/>
              </w:rPr>
              <w:t>i</w:t>
            </w:r>
          </w:fldSimple>
        </w:p>
      </w:tc>
      <w:tc>
        <w:tcPr>
          <w:tcW w:w="3224" w:type="dxa"/>
        </w:tcPr>
        <w:p w:rsidR="00A05A83" w:rsidRPr="00404D2E" w:rsidRDefault="00E80C6E" w:rsidP="00D7199E">
          <w:pPr>
            <w:pStyle w:val="HeadingMiddle"/>
          </w:pPr>
          <w:r>
            <w:fldChar w:fldCharType="begin"/>
          </w:r>
          <w:r w:rsidR="00A05A83">
            <w:instrText xml:space="preserve"> DOCPROPERTY  ProprietaryDeclaration  \* MERGEFORMAT </w:instrText>
          </w:r>
          <w:r>
            <w:fldChar w:fldCharType="separate"/>
          </w:r>
          <w:r w:rsidR="00A05A83">
            <w:rPr>
              <w:rFonts w:hint="eastAsia"/>
              <w:b/>
              <w:bCs/>
            </w:rPr>
            <w:t>错误！未知的文档属性名称</w:t>
          </w:r>
          <w:r>
            <w:fldChar w:fldCharType="end"/>
          </w:r>
        </w:p>
      </w:tc>
      <w:tc>
        <w:tcPr>
          <w:tcW w:w="3225" w:type="dxa"/>
        </w:tcPr>
        <w:p w:rsidR="00A05A83" w:rsidRPr="00404D2E" w:rsidRDefault="00A05A83" w:rsidP="00D7199E">
          <w:pPr>
            <w:pStyle w:val="HeadingRight"/>
            <w:wordWrap w:val="0"/>
          </w:pPr>
          <w:r>
            <w:rPr>
              <w:rFonts w:hint="eastAsia"/>
            </w:rPr>
            <w:t>文档版本</w:t>
          </w:r>
          <w:r>
            <w:t xml:space="preserve"> </w:t>
          </w:r>
          <w:r w:rsidR="00E80C6E">
            <w:fldChar w:fldCharType="begin"/>
          </w:r>
          <w:r>
            <w:instrText xml:space="preserve"> DOCPROPERTY  DocumentVersion </w:instrText>
          </w:r>
          <w:r w:rsidR="00E80C6E">
            <w:fldChar w:fldCharType="separate"/>
          </w:r>
          <w:r>
            <w:rPr>
              <w:rFonts w:hint="eastAsia"/>
              <w:b/>
              <w:bCs/>
            </w:rPr>
            <w:t>错误！未知的文档属性名称</w:t>
          </w:r>
          <w:r w:rsidR="00E80C6E">
            <w:fldChar w:fldCharType="end"/>
          </w:r>
          <w:r>
            <w:t xml:space="preserve"> (</w:t>
          </w:r>
          <w:r w:rsidR="00E80C6E">
            <w:fldChar w:fldCharType="begin"/>
          </w:r>
          <w:r>
            <w:instrText xml:space="preserve"> DOCPROPERTY  ReleaseDate </w:instrText>
          </w:r>
          <w:r w:rsidR="00E80C6E">
            <w:fldChar w:fldCharType="separate"/>
          </w:r>
          <w:r>
            <w:rPr>
              <w:rFonts w:hint="eastAsia"/>
              <w:b/>
              <w:bCs/>
            </w:rPr>
            <w:t>错误！未知的文档属性名称</w:t>
          </w:r>
          <w:r w:rsidR="00E80C6E">
            <w:fldChar w:fldCharType="end"/>
          </w:r>
          <w:r>
            <w:t>)</w:t>
          </w:r>
        </w:p>
      </w:tc>
    </w:tr>
  </w:tbl>
  <w:p w:rsidR="00A05A83" w:rsidRDefault="00A05A83" w:rsidP="00D7199E">
    <w:pPr>
      <w:pStyle w:val="Heading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A83" w:rsidRDefault="00A05A83" w:rsidP="00712D85">
    <w:pPr>
      <w:ind w:firstLine="360"/>
    </w:pPr>
  </w:p>
  <w:p w:rsidR="00A05A83" w:rsidRDefault="00A05A83" w:rsidP="00934423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8195"/>
      <w:gridCol w:w="1061"/>
    </w:tblGrid>
    <w:tr w:rsidR="00A05A83" w:rsidTr="003D612B">
      <w:tc>
        <w:tcPr>
          <w:tcW w:w="4427" w:type="pct"/>
        </w:tcPr>
        <w:p w:rsidR="00A05A83" w:rsidRDefault="00A05A83" w:rsidP="003D612B">
          <w:pPr>
            <w:pStyle w:val="aa"/>
            <w:rPr>
              <w:color w:val="4F81BD" w:themeColor="accent1"/>
            </w:rPr>
          </w:pPr>
          <w:r>
            <w:rPr>
              <w:color w:val="4F81BD" w:themeColor="accent1"/>
            </w:rPr>
            <w:t xml:space="preserve">                                      </w:t>
          </w:r>
          <w:r>
            <w:rPr>
              <w:rFonts w:hint="eastAsia"/>
              <w:color w:val="4F81BD" w:themeColor="accent1"/>
            </w:rPr>
            <w:t>华为专有保密信息</w:t>
          </w:r>
        </w:p>
        <w:p w:rsidR="00A05A83" w:rsidRDefault="00A05A83" w:rsidP="003D612B">
          <w:pPr>
            <w:pStyle w:val="aa"/>
            <w:wordWrap w:val="0"/>
            <w:jc w:val="right"/>
            <w:rPr>
              <w:color w:val="4F81BD" w:themeColor="accent1"/>
            </w:rPr>
          </w:pPr>
          <w:r>
            <w:rPr>
              <w:rFonts w:hint="eastAsia"/>
              <w:color w:val="4F81BD" w:themeColor="accent1"/>
            </w:rPr>
            <w:t>版权所有</w:t>
          </w:r>
          <w:r>
            <w:rPr>
              <w:color w:val="4F81BD" w:themeColor="accent1"/>
            </w:rPr>
            <w:t xml:space="preserve"> </w:t>
          </w:r>
          <w:r w:rsidRPr="003D612B">
            <w:rPr>
              <w:color w:val="4F81BD" w:themeColor="accent1"/>
            </w:rPr>
            <w:t>©</w:t>
          </w:r>
          <w:r>
            <w:rPr>
              <w:rFonts w:hint="eastAsia"/>
              <w:color w:val="4F81BD" w:themeColor="accent1"/>
            </w:rPr>
            <w:t>华为技术有限公司</w:t>
          </w:r>
          <w:r>
            <w:rPr>
              <w:color w:val="4F81BD" w:themeColor="accent1"/>
            </w:rPr>
            <w:t xml:space="preserve">                            </w:t>
          </w:r>
          <w:fldSimple w:instr=" PAGE   \* MERGEFORMAT ">
            <w:r w:rsidR="00825C83" w:rsidRPr="00825C83">
              <w:rPr>
                <w:noProof/>
                <w:color w:val="4F81BD" w:themeColor="accent1"/>
                <w:lang w:val="zh-CN"/>
              </w:rPr>
              <w:t>4</w:t>
            </w:r>
          </w:fldSimple>
        </w:p>
      </w:tc>
      <w:tc>
        <w:tcPr>
          <w:tcW w:w="573" w:type="pct"/>
        </w:tcPr>
        <w:p w:rsidR="00A05A83" w:rsidRDefault="00A05A83">
          <w:pPr>
            <w:pStyle w:val="aa"/>
            <w:rPr>
              <w:color w:val="4F81BD" w:themeColor="accent1"/>
            </w:rPr>
          </w:pPr>
        </w:p>
      </w:tc>
    </w:tr>
  </w:tbl>
  <w:p w:rsidR="00A05A83" w:rsidRDefault="00A05A83" w:rsidP="002A0E5B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A83" w:rsidRDefault="00A05A83" w:rsidP="00712D85">
    <w:pPr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AAB" w:rsidRDefault="00311AAB">
      <w:r>
        <w:separator/>
      </w:r>
    </w:p>
  </w:footnote>
  <w:footnote w:type="continuationSeparator" w:id="0">
    <w:p w:rsidR="00311AAB" w:rsidRDefault="00311A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A05A83" w:rsidRPr="00B75E83">
      <w:trPr>
        <w:trHeight w:val="851"/>
      </w:trPr>
      <w:tc>
        <w:tcPr>
          <w:tcW w:w="4820" w:type="dxa"/>
          <w:vAlign w:val="bottom"/>
        </w:tcPr>
        <w:p w:rsidR="00A05A83" w:rsidRPr="00E031EC" w:rsidRDefault="00A05A83" w:rsidP="00D7199E">
          <w:pPr>
            <w:pStyle w:val="HeadingLeft"/>
            <w:rPr>
              <w:rFonts w:cs="Times New Roman"/>
            </w:rPr>
          </w:pPr>
        </w:p>
      </w:tc>
      <w:tc>
        <w:tcPr>
          <w:tcW w:w="4840" w:type="dxa"/>
          <w:vAlign w:val="bottom"/>
        </w:tcPr>
        <w:p w:rsidR="00A05A83" w:rsidRDefault="00A05A83" w:rsidP="00D7199E">
          <w:pPr>
            <w:pStyle w:val="HeadingRight"/>
            <w:wordWrap w:val="0"/>
          </w:pPr>
          <w:r>
            <w:rPr>
              <w:rFonts w:hint="eastAsia"/>
            </w:rPr>
            <w:t>华为桌面云</w:t>
          </w:r>
        </w:p>
        <w:p w:rsidR="00A05A83" w:rsidRPr="00B75E83" w:rsidRDefault="00E80C6E" w:rsidP="00D7199E">
          <w:pPr>
            <w:pStyle w:val="HeadingRight"/>
            <w:rPr>
              <w:rFonts w:cs="Times New Roman"/>
            </w:rPr>
          </w:pPr>
          <w:r>
            <w:fldChar w:fldCharType="begin"/>
          </w:r>
          <w:r w:rsidR="00A05A83">
            <w:instrText xml:space="preserve"> DOCPROPERTY  DocumentName </w:instrText>
          </w:r>
          <w:r>
            <w:fldChar w:fldCharType="separate"/>
          </w:r>
          <w:r w:rsidR="00A05A83">
            <w:rPr>
              <w:rFonts w:hint="eastAsia"/>
              <w:b/>
              <w:bCs/>
            </w:rPr>
            <w:t>错误！未知的文档属性名称</w:t>
          </w:r>
          <w:r>
            <w:fldChar w:fldCharType="end"/>
          </w:r>
        </w:p>
      </w:tc>
    </w:tr>
  </w:tbl>
  <w:p w:rsidR="00A05A83" w:rsidRDefault="00A05A83" w:rsidP="00D7199E">
    <w:pPr>
      <w:pStyle w:val="Heading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A05A83" w:rsidRPr="00B75E83">
      <w:trPr>
        <w:trHeight w:val="851"/>
      </w:trPr>
      <w:tc>
        <w:tcPr>
          <w:tcW w:w="5460" w:type="dxa"/>
          <w:vAlign w:val="bottom"/>
        </w:tcPr>
        <w:p w:rsidR="00A05A83" w:rsidRPr="00E031EC" w:rsidRDefault="00A05A83" w:rsidP="00D7199E">
          <w:pPr>
            <w:pStyle w:val="HeadingLeft"/>
            <w:rPr>
              <w:rFonts w:cs="Times New Roman"/>
            </w:rPr>
          </w:pPr>
        </w:p>
      </w:tc>
      <w:tc>
        <w:tcPr>
          <w:tcW w:w="4200" w:type="dxa"/>
          <w:vAlign w:val="bottom"/>
        </w:tcPr>
        <w:p w:rsidR="00A05A83" w:rsidRPr="00B75E83" w:rsidRDefault="00A05A83" w:rsidP="00D7199E">
          <w:pPr>
            <w:pStyle w:val="HeadingRight"/>
            <w:rPr>
              <w:rFonts w:cs="Times New Roman"/>
            </w:rPr>
          </w:pPr>
        </w:p>
      </w:tc>
    </w:tr>
  </w:tbl>
  <w:p w:rsidR="00A05A83" w:rsidRPr="00204734" w:rsidRDefault="00A05A83" w:rsidP="00D7199E">
    <w:pPr>
      <w:pStyle w:val="Heading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A83" w:rsidRDefault="00A05A83" w:rsidP="00712D85">
    <w:pPr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47" w:type="pct"/>
      <w:tblCellMar>
        <w:left w:w="57" w:type="dxa"/>
        <w:right w:w="57" w:type="dxa"/>
      </w:tblCellMar>
      <w:tblLook w:val="0000"/>
    </w:tblPr>
    <w:tblGrid>
      <w:gridCol w:w="1233"/>
      <w:gridCol w:w="4945"/>
      <w:gridCol w:w="2865"/>
    </w:tblGrid>
    <w:tr w:rsidR="00A05A83">
      <w:trPr>
        <w:cantSplit/>
        <w:trHeight w:hRule="exact" w:val="668"/>
      </w:trPr>
      <w:tc>
        <w:tcPr>
          <w:tcW w:w="682" w:type="pct"/>
          <w:tcBorders>
            <w:bottom w:val="single" w:sz="6" w:space="0" w:color="auto"/>
          </w:tcBorders>
        </w:tcPr>
        <w:p w:rsidR="00A05A83" w:rsidRDefault="00A05A83" w:rsidP="007F37D5">
          <w:pPr>
            <w:pStyle w:val="ab"/>
          </w:pPr>
          <w:r>
            <w:rPr>
              <w:rFonts w:ascii="Dotum" w:eastAsia="Dotum" w:hAnsi="Dotum" w:hint="eastAsia"/>
              <w:noProof/>
            </w:rPr>
            <w:drawing>
              <wp:inline distT="0" distB="0" distL="0" distR="0">
                <wp:extent cx="421005" cy="421005"/>
                <wp:effectExtent l="19050" t="0" r="0" b="0"/>
                <wp:docPr id="5" name="图片 5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05A83" w:rsidRDefault="00A05A83" w:rsidP="007F37D5">
          <w:pPr>
            <w:pStyle w:val="ab"/>
          </w:pPr>
        </w:p>
      </w:tc>
      <w:tc>
        <w:tcPr>
          <w:tcW w:w="2734" w:type="pct"/>
          <w:tcBorders>
            <w:bottom w:val="single" w:sz="6" w:space="0" w:color="auto"/>
          </w:tcBorders>
          <w:vAlign w:val="bottom"/>
        </w:tcPr>
        <w:p w:rsidR="00A05A83" w:rsidRDefault="00A05A83" w:rsidP="006156D8">
          <w:pPr>
            <w:pStyle w:val="ab"/>
          </w:pPr>
          <w:r>
            <w:rPr>
              <w:rFonts w:hint="eastAsia"/>
            </w:rPr>
            <w:t>2015</w:t>
          </w:r>
          <w:r w:rsidR="00EB605A">
            <w:rPr>
              <w:rFonts w:hint="eastAsia"/>
            </w:rPr>
            <w:t>年</w:t>
          </w:r>
          <w:r>
            <w:rPr>
              <w:rFonts w:hint="eastAsia"/>
            </w:rPr>
            <w:t>闰秒对</w:t>
          </w:r>
          <w:r>
            <w:rPr>
              <w:rFonts w:hint="eastAsia"/>
            </w:rPr>
            <w:t>FusionInsight</w:t>
          </w:r>
          <w:r>
            <w:rPr>
              <w:rFonts w:hint="eastAsia"/>
            </w:rPr>
            <w:t>的影响评估</w:t>
          </w:r>
        </w:p>
      </w:tc>
      <w:tc>
        <w:tcPr>
          <w:tcW w:w="1585" w:type="pct"/>
          <w:tcBorders>
            <w:bottom w:val="single" w:sz="6" w:space="0" w:color="auto"/>
          </w:tcBorders>
          <w:vAlign w:val="bottom"/>
        </w:tcPr>
        <w:p w:rsidR="00A05A83" w:rsidRDefault="00A05A83" w:rsidP="002A0E5B">
          <w:pPr>
            <w:pStyle w:val="ab"/>
            <w:jc w:val="right"/>
          </w:pPr>
          <w:r>
            <w:rPr>
              <w:rFonts w:hint="eastAsia"/>
            </w:rPr>
            <w:t>外部公开</w:t>
          </w:r>
        </w:p>
      </w:tc>
    </w:tr>
  </w:tbl>
  <w:p w:rsidR="00A05A83" w:rsidRDefault="00A05A83" w:rsidP="00844643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A83" w:rsidRDefault="00A05A83" w:rsidP="00712D85">
    <w:pPr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8606C0C"/>
    <w:multiLevelType w:val="singleLevel"/>
    <w:tmpl w:val="C980DB28"/>
    <w:lvl w:ilvl="0">
      <w:start w:val="1"/>
      <w:numFmt w:val="decimal"/>
      <w:pStyle w:val="tabledescription"/>
      <w:lvlText w:val="Table%1 "/>
      <w:lvlJc w:val="left"/>
      <w:pPr>
        <w:tabs>
          <w:tab w:val="num" w:pos="4054"/>
        </w:tabs>
        <w:ind w:left="2977" w:firstLine="0"/>
      </w:pPr>
      <w:rPr>
        <w:rFonts w:ascii="Times New Roman" w:hAnsi="Times New Roman" w:hint="default"/>
      </w:rPr>
    </w:lvl>
  </w:abstractNum>
  <w:abstractNum w:abstractNumId="3">
    <w:nsid w:val="0EDB2900"/>
    <w:multiLevelType w:val="hybridMultilevel"/>
    <w:tmpl w:val="791493E4"/>
    <w:lvl w:ilvl="0" w:tplc="32BCCCF0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nsid w:val="10C042A5"/>
    <w:multiLevelType w:val="multilevel"/>
    <w:tmpl w:val="5F8AC150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44"/>
      <w:lvlText w:val="%1.%2.%3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5"/>
      <w:lvlText w:val="%1.%2.%3.%4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45"/>
      <w:lvlText w:val=".%5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vlJc w:val="left"/>
      <w:pPr>
        <w:tabs>
          <w:tab w:val="num" w:pos="0"/>
        </w:tabs>
        <w:ind w:left="3240" w:hanging="360"/>
      </w:pPr>
      <w:rPr>
        <w:rFonts w:ascii="Times New Roman" w:hAnsi="Times New Roman" w:cs="Times New Roman" w:hint="default"/>
      </w:rPr>
    </w:lvl>
  </w:abstractNum>
  <w:abstractNum w:abstractNumId="5">
    <w:nsid w:val="171657A1"/>
    <w:multiLevelType w:val="multilevel"/>
    <w:tmpl w:val="DC14AFA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pStyle w:val="4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0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6">
    <w:nsid w:val="20453EF0"/>
    <w:multiLevelType w:val="multilevel"/>
    <w:tmpl w:val="F126062C"/>
    <w:lvl w:ilvl="0">
      <w:start w:val="1"/>
      <w:numFmt w:val="upperLetter"/>
      <w:pStyle w:val="5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27727B63"/>
    <w:multiLevelType w:val="hybridMultilevel"/>
    <w:tmpl w:val="868662D0"/>
    <w:lvl w:ilvl="0" w:tplc="04090001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7C900E4"/>
    <w:multiLevelType w:val="multilevel"/>
    <w:tmpl w:val="1D826272"/>
    <w:lvl w:ilvl="0">
      <w:start w:val="1"/>
      <w:numFmt w:val="decimal"/>
      <w:lvlText w:val="%1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num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num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num" w:pos="400"/>
        </w:tabs>
        <w:ind w:left="2177" w:hanging="397"/>
      </w:pPr>
      <w:rPr>
        <w:rFonts w:hint="eastAsia"/>
      </w:rPr>
    </w:lvl>
  </w:abstractNum>
  <w:abstractNum w:abstractNumId="9">
    <w:nsid w:val="3C6A79A0"/>
    <w:multiLevelType w:val="hybridMultilevel"/>
    <w:tmpl w:val="D144B89C"/>
    <w:lvl w:ilvl="0" w:tplc="0409000F">
      <w:start w:val="1"/>
      <w:numFmt w:val="decimal"/>
      <w:lvlText w:val="（%1）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>
    <w:nsid w:val="50EF23C6"/>
    <w:multiLevelType w:val="multilevel"/>
    <w:tmpl w:val="B59E0954"/>
    <w:lvl w:ilvl="0">
      <w:start w:val="1"/>
      <w:numFmt w:val="decimal"/>
      <w:lvlText w:val="%1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07"/>
        </w:tabs>
        <w:ind w:left="140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407"/>
        </w:tabs>
        <w:ind w:left="140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407"/>
        </w:tabs>
        <w:ind w:left="140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838"/>
        </w:tabs>
        <w:ind w:left="1838" w:hanging="99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38"/>
        </w:tabs>
        <w:ind w:left="1838" w:hanging="998"/>
      </w:pPr>
      <w:rPr>
        <w:rFonts w:hint="eastAsia"/>
      </w:rPr>
    </w:lvl>
    <w:lvl w:ilvl="6">
      <w:start w:val="1"/>
      <w:numFmt w:val="decimal"/>
      <w:pStyle w:val="NormalH1"/>
      <w:lvlText w:val="%7. "/>
      <w:lvlJc w:val="left"/>
      <w:pPr>
        <w:tabs>
          <w:tab w:val="num" w:pos="1804"/>
        </w:tabs>
        <w:ind w:left="1804" w:hanging="397"/>
      </w:pPr>
      <w:rPr>
        <w:rFonts w:hint="default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num" w:pos="2201"/>
        </w:tabs>
        <w:ind w:left="2201" w:hanging="397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num" w:pos="2598"/>
        </w:tabs>
        <w:ind w:left="2598" w:hanging="397"/>
      </w:pPr>
      <w:rPr>
        <w:rFonts w:hint="eastAsia"/>
      </w:rPr>
    </w:lvl>
  </w:abstractNum>
  <w:abstractNum w:abstractNumId="12">
    <w:nsid w:val="5C8B1BBB"/>
    <w:multiLevelType w:val="hybridMultilevel"/>
    <w:tmpl w:val="2CA4F0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5E13960"/>
    <w:multiLevelType w:val="hybridMultilevel"/>
    <w:tmpl w:val="CD026996"/>
    <w:lvl w:ilvl="0" w:tplc="04090001">
      <w:start w:val="1"/>
      <w:numFmt w:val="bullet"/>
      <w:pStyle w:val="ItemList"/>
      <w:lvlText w:val=""/>
      <w:lvlJc w:val="left"/>
      <w:pPr>
        <w:tabs>
          <w:tab w:val="num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E836095"/>
    <w:multiLevelType w:val="singleLevel"/>
    <w:tmpl w:val="3DF69B18"/>
    <w:lvl w:ilvl="0">
      <w:start w:val="1"/>
      <w:numFmt w:val="decimal"/>
      <w:pStyle w:val="ReferenceList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5">
    <w:nsid w:val="7622580E"/>
    <w:multiLevelType w:val="hybridMultilevel"/>
    <w:tmpl w:val="D144B89C"/>
    <w:lvl w:ilvl="0" w:tplc="0409000F">
      <w:start w:val="1"/>
      <w:numFmt w:val="decimal"/>
      <w:lvlText w:val="（%1）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6">
    <w:nsid w:val="7F773C35"/>
    <w:multiLevelType w:val="hybridMultilevel"/>
    <w:tmpl w:val="2CB47D36"/>
    <w:lvl w:ilvl="0" w:tplc="0409000B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8"/>
  </w:num>
  <w:num w:numId="5">
    <w:abstractNumId w:val="2"/>
  </w:num>
  <w:num w:numId="6">
    <w:abstractNumId w:val="4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  <w:num w:numId="10">
    <w:abstractNumId w:val="7"/>
  </w:num>
  <w:num w:numId="11">
    <w:abstractNumId w:val="1"/>
  </w:num>
  <w:num w:numId="12">
    <w:abstractNumId w:val="6"/>
  </w:num>
  <w:num w:numId="13">
    <w:abstractNumId w:val="3"/>
  </w:num>
  <w:num w:numId="14">
    <w:abstractNumId w:val="16"/>
  </w:num>
  <w:num w:numId="15">
    <w:abstractNumId w:val="12"/>
  </w:num>
  <w:num w:numId="16">
    <w:abstractNumId w:val="15"/>
  </w:num>
  <w:num w:numId="17">
    <w:abstractNumId w:val="9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 style="mso-wrap-style:none;mso-position-vertical-relative:line;v-text-anchor:top-baseline" fill="f" fillcolor="none [4]" stroke="f" strokecolor="none [1]">
      <v:fill color="none [4]" color2="none [0]" on="f"/>
      <v:stroke color="none [1]" on="f"/>
      <v:shadow color="none [2]"/>
      <v:textbox style="mso-fit-shape-to-text:t" inset="2.2mm,1.1mm,2.2mm,1.1mm"/>
      <o:colormenu v:ext="edit" fillcolor="#c00000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792"/>
    <w:rsid w:val="00000297"/>
    <w:rsid w:val="00000454"/>
    <w:rsid w:val="00000F42"/>
    <w:rsid w:val="00001A7A"/>
    <w:rsid w:val="00001F2C"/>
    <w:rsid w:val="0000385C"/>
    <w:rsid w:val="00003B34"/>
    <w:rsid w:val="00003B9A"/>
    <w:rsid w:val="00003D28"/>
    <w:rsid w:val="00003FA1"/>
    <w:rsid w:val="000040F8"/>
    <w:rsid w:val="0000477C"/>
    <w:rsid w:val="000047A6"/>
    <w:rsid w:val="0000513A"/>
    <w:rsid w:val="000051F6"/>
    <w:rsid w:val="0000538D"/>
    <w:rsid w:val="000054DE"/>
    <w:rsid w:val="0000569C"/>
    <w:rsid w:val="00006C05"/>
    <w:rsid w:val="00006E2C"/>
    <w:rsid w:val="00006F7E"/>
    <w:rsid w:val="00006F8A"/>
    <w:rsid w:val="000070F7"/>
    <w:rsid w:val="0000741A"/>
    <w:rsid w:val="000077A6"/>
    <w:rsid w:val="000078BE"/>
    <w:rsid w:val="00007B42"/>
    <w:rsid w:val="0001009D"/>
    <w:rsid w:val="00010792"/>
    <w:rsid w:val="00011464"/>
    <w:rsid w:val="0001177C"/>
    <w:rsid w:val="000118FA"/>
    <w:rsid w:val="00011D7A"/>
    <w:rsid w:val="000122D4"/>
    <w:rsid w:val="000123A6"/>
    <w:rsid w:val="00012D3F"/>
    <w:rsid w:val="00012ECD"/>
    <w:rsid w:val="00012EFC"/>
    <w:rsid w:val="000133A1"/>
    <w:rsid w:val="00013496"/>
    <w:rsid w:val="00013B51"/>
    <w:rsid w:val="000141A4"/>
    <w:rsid w:val="000146B3"/>
    <w:rsid w:val="00014A38"/>
    <w:rsid w:val="00014B74"/>
    <w:rsid w:val="00014BE9"/>
    <w:rsid w:val="0001592D"/>
    <w:rsid w:val="00016973"/>
    <w:rsid w:val="00016E05"/>
    <w:rsid w:val="00016F57"/>
    <w:rsid w:val="00017045"/>
    <w:rsid w:val="000177AF"/>
    <w:rsid w:val="0002045F"/>
    <w:rsid w:val="0002098A"/>
    <w:rsid w:val="00020C21"/>
    <w:rsid w:val="0002186F"/>
    <w:rsid w:val="00021A10"/>
    <w:rsid w:val="00021D86"/>
    <w:rsid w:val="00022503"/>
    <w:rsid w:val="000226E5"/>
    <w:rsid w:val="000232BF"/>
    <w:rsid w:val="00023A35"/>
    <w:rsid w:val="00023E84"/>
    <w:rsid w:val="00024250"/>
    <w:rsid w:val="000248BC"/>
    <w:rsid w:val="000249AF"/>
    <w:rsid w:val="00025212"/>
    <w:rsid w:val="000259BF"/>
    <w:rsid w:val="00025FE3"/>
    <w:rsid w:val="000260D1"/>
    <w:rsid w:val="000264C7"/>
    <w:rsid w:val="00026D4C"/>
    <w:rsid w:val="0002770E"/>
    <w:rsid w:val="00027854"/>
    <w:rsid w:val="00027D37"/>
    <w:rsid w:val="000301C6"/>
    <w:rsid w:val="000307F4"/>
    <w:rsid w:val="00031382"/>
    <w:rsid w:val="000315A7"/>
    <w:rsid w:val="00031CFB"/>
    <w:rsid w:val="00031D19"/>
    <w:rsid w:val="0003222A"/>
    <w:rsid w:val="0003226D"/>
    <w:rsid w:val="0003229D"/>
    <w:rsid w:val="00032950"/>
    <w:rsid w:val="000329EC"/>
    <w:rsid w:val="00032A13"/>
    <w:rsid w:val="00033389"/>
    <w:rsid w:val="00033725"/>
    <w:rsid w:val="00033944"/>
    <w:rsid w:val="00033945"/>
    <w:rsid w:val="00033F34"/>
    <w:rsid w:val="00034685"/>
    <w:rsid w:val="00034BC8"/>
    <w:rsid w:val="00034F7F"/>
    <w:rsid w:val="00035364"/>
    <w:rsid w:val="00035431"/>
    <w:rsid w:val="0003597F"/>
    <w:rsid w:val="00035E01"/>
    <w:rsid w:val="00036207"/>
    <w:rsid w:val="0003657F"/>
    <w:rsid w:val="00036969"/>
    <w:rsid w:val="00036987"/>
    <w:rsid w:val="000369E9"/>
    <w:rsid w:val="00036AF1"/>
    <w:rsid w:val="00036C7A"/>
    <w:rsid w:val="00036EAD"/>
    <w:rsid w:val="000373AB"/>
    <w:rsid w:val="000400C8"/>
    <w:rsid w:val="000407A8"/>
    <w:rsid w:val="0004088F"/>
    <w:rsid w:val="00040C25"/>
    <w:rsid w:val="00040E2A"/>
    <w:rsid w:val="00041394"/>
    <w:rsid w:val="000414D4"/>
    <w:rsid w:val="00041C4A"/>
    <w:rsid w:val="00041D5E"/>
    <w:rsid w:val="00042146"/>
    <w:rsid w:val="000421EF"/>
    <w:rsid w:val="00042827"/>
    <w:rsid w:val="0004296A"/>
    <w:rsid w:val="00042972"/>
    <w:rsid w:val="000433A2"/>
    <w:rsid w:val="00043C8F"/>
    <w:rsid w:val="00043E56"/>
    <w:rsid w:val="00043FB9"/>
    <w:rsid w:val="000446B8"/>
    <w:rsid w:val="00044A4C"/>
    <w:rsid w:val="000450B6"/>
    <w:rsid w:val="00045423"/>
    <w:rsid w:val="000454B7"/>
    <w:rsid w:val="00045A00"/>
    <w:rsid w:val="00046050"/>
    <w:rsid w:val="00046A2B"/>
    <w:rsid w:val="0004702C"/>
    <w:rsid w:val="000475ED"/>
    <w:rsid w:val="00047887"/>
    <w:rsid w:val="00047890"/>
    <w:rsid w:val="000479C2"/>
    <w:rsid w:val="00047A05"/>
    <w:rsid w:val="00047E2D"/>
    <w:rsid w:val="00047E44"/>
    <w:rsid w:val="00047E52"/>
    <w:rsid w:val="00050FF5"/>
    <w:rsid w:val="000511D8"/>
    <w:rsid w:val="000524A1"/>
    <w:rsid w:val="00052E7A"/>
    <w:rsid w:val="00053336"/>
    <w:rsid w:val="000533F4"/>
    <w:rsid w:val="00053748"/>
    <w:rsid w:val="00053968"/>
    <w:rsid w:val="000539B7"/>
    <w:rsid w:val="00054441"/>
    <w:rsid w:val="00054EC7"/>
    <w:rsid w:val="00054F1F"/>
    <w:rsid w:val="0005521C"/>
    <w:rsid w:val="000552A6"/>
    <w:rsid w:val="00055404"/>
    <w:rsid w:val="00056503"/>
    <w:rsid w:val="00056D0B"/>
    <w:rsid w:val="00056E16"/>
    <w:rsid w:val="00056E87"/>
    <w:rsid w:val="000570FF"/>
    <w:rsid w:val="000573AC"/>
    <w:rsid w:val="00057B43"/>
    <w:rsid w:val="00057EA3"/>
    <w:rsid w:val="00060055"/>
    <w:rsid w:val="00060C22"/>
    <w:rsid w:val="00060F35"/>
    <w:rsid w:val="0006130F"/>
    <w:rsid w:val="00061605"/>
    <w:rsid w:val="00061E0E"/>
    <w:rsid w:val="00061ED7"/>
    <w:rsid w:val="00062962"/>
    <w:rsid w:val="00063093"/>
    <w:rsid w:val="000633C6"/>
    <w:rsid w:val="00063826"/>
    <w:rsid w:val="00063BB6"/>
    <w:rsid w:val="000642EC"/>
    <w:rsid w:val="00064558"/>
    <w:rsid w:val="00064986"/>
    <w:rsid w:val="000652DD"/>
    <w:rsid w:val="000652E5"/>
    <w:rsid w:val="000652FB"/>
    <w:rsid w:val="00065612"/>
    <w:rsid w:val="00065A83"/>
    <w:rsid w:val="00065C84"/>
    <w:rsid w:val="00066582"/>
    <w:rsid w:val="000668CE"/>
    <w:rsid w:val="000673A9"/>
    <w:rsid w:val="00067AB0"/>
    <w:rsid w:val="00070331"/>
    <w:rsid w:val="00070D82"/>
    <w:rsid w:val="0007137F"/>
    <w:rsid w:val="000717C2"/>
    <w:rsid w:val="00071A98"/>
    <w:rsid w:val="00071DAB"/>
    <w:rsid w:val="00071EF7"/>
    <w:rsid w:val="000726A4"/>
    <w:rsid w:val="000728B8"/>
    <w:rsid w:val="0007292D"/>
    <w:rsid w:val="0007311D"/>
    <w:rsid w:val="000736E9"/>
    <w:rsid w:val="000738CF"/>
    <w:rsid w:val="00073999"/>
    <w:rsid w:val="00073BD6"/>
    <w:rsid w:val="00073CA0"/>
    <w:rsid w:val="0007410A"/>
    <w:rsid w:val="0007429F"/>
    <w:rsid w:val="00074548"/>
    <w:rsid w:val="00074698"/>
    <w:rsid w:val="00074C58"/>
    <w:rsid w:val="00075431"/>
    <w:rsid w:val="0007612B"/>
    <w:rsid w:val="000761EC"/>
    <w:rsid w:val="00076E50"/>
    <w:rsid w:val="0007767F"/>
    <w:rsid w:val="00077D4C"/>
    <w:rsid w:val="00077FD3"/>
    <w:rsid w:val="000801A6"/>
    <w:rsid w:val="00080990"/>
    <w:rsid w:val="00080AF7"/>
    <w:rsid w:val="00081D6E"/>
    <w:rsid w:val="00081F8F"/>
    <w:rsid w:val="000822FA"/>
    <w:rsid w:val="000826AE"/>
    <w:rsid w:val="00082A8B"/>
    <w:rsid w:val="00082EB3"/>
    <w:rsid w:val="00083F2C"/>
    <w:rsid w:val="000848AC"/>
    <w:rsid w:val="00084AD3"/>
    <w:rsid w:val="00084AE7"/>
    <w:rsid w:val="00085031"/>
    <w:rsid w:val="0008618B"/>
    <w:rsid w:val="0008619D"/>
    <w:rsid w:val="000870BE"/>
    <w:rsid w:val="00087D7C"/>
    <w:rsid w:val="00090007"/>
    <w:rsid w:val="00090784"/>
    <w:rsid w:val="00090AF4"/>
    <w:rsid w:val="00090D57"/>
    <w:rsid w:val="00090EC2"/>
    <w:rsid w:val="00090F9A"/>
    <w:rsid w:val="0009180C"/>
    <w:rsid w:val="0009197D"/>
    <w:rsid w:val="00091A19"/>
    <w:rsid w:val="00091DEE"/>
    <w:rsid w:val="0009215E"/>
    <w:rsid w:val="00092184"/>
    <w:rsid w:val="00092536"/>
    <w:rsid w:val="00092873"/>
    <w:rsid w:val="000931FA"/>
    <w:rsid w:val="00093397"/>
    <w:rsid w:val="0009343B"/>
    <w:rsid w:val="00093458"/>
    <w:rsid w:val="00093939"/>
    <w:rsid w:val="00093BE7"/>
    <w:rsid w:val="00093DF4"/>
    <w:rsid w:val="000942E0"/>
    <w:rsid w:val="0009471E"/>
    <w:rsid w:val="00095318"/>
    <w:rsid w:val="00095672"/>
    <w:rsid w:val="000958B1"/>
    <w:rsid w:val="000958B4"/>
    <w:rsid w:val="00095B8C"/>
    <w:rsid w:val="00095D7E"/>
    <w:rsid w:val="00096857"/>
    <w:rsid w:val="00096960"/>
    <w:rsid w:val="00096DB4"/>
    <w:rsid w:val="00096FBB"/>
    <w:rsid w:val="00097122"/>
    <w:rsid w:val="0009727F"/>
    <w:rsid w:val="000972C6"/>
    <w:rsid w:val="00097E85"/>
    <w:rsid w:val="000A0A6F"/>
    <w:rsid w:val="000A0BF6"/>
    <w:rsid w:val="000A11E9"/>
    <w:rsid w:val="000A1352"/>
    <w:rsid w:val="000A13DD"/>
    <w:rsid w:val="000A1797"/>
    <w:rsid w:val="000A18FD"/>
    <w:rsid w:val="000A196D"/>
    <w:rsid w:val="000A1EB6"/>
    <w:rsid w:val="000A2726"/>
    <w:rsid w:val="000A2A53"/>
    <w:rsid w:val="000A2F3A"/>
    <w:rsid w:val="000A3854"/>
    <w:rsid w:val="000A3F0B"/>
    <w:rsid w:val="000A4809"/>
    <w:rsid w:val="000A4B87"/>
    <w:rsid w:val="000A4C49"/>
    <w:rsid w:val="000A50C8"/>
    <w:rsid w:val="000A5245"/>
    <w:rsid w:val="000A5BAF"/>
    <w:rsid w:val="000A6799"/>
    <w:rsid w:val="000A6E07"/>
    <w:rsid w:val="000A6E29"/>
    <w:rsid w:val="000A78C0"/>
    <w:rsid w:val="000B0185"/>
    <w:rsid w:val="000B04D0"/>
    <w:rsid w:val="000B09F5"/>
    <w:rsid w:val="000B0C70"/>
    <w:rsid w:val="000B1491"/>
    <w:rsid w:val="000B1A50"/>
    <w:rsid w:val="000B1C35"/>
    <w:rsid w:val="000B1D6E"/>
    <w:rsid w:val="000B1EB9"/>
    <w:rsid w:val="000B1EFE"/>
    <w:rsid w:val="000B2547"/>
    <w:rsid w:val="000B3466"/>
    <w:rsid w:val="000B348A"/>
    <w:rsid w:val="000B412D"/>
    <w:rsid w:val="000B43D8"/>
    <w:rsid w:val="000B4875"/>
    <w:rsid w:val="000B48E6"/>
    <w:rsid w:val="000B53AE"/>
    <w:rsid w:val="000B5533"/>
    <w:rsid w:val="000B65F5"/>
    <w:rsid w:val="000B66C0"/>
    <w:rsid w:val="000B66EE"/>
    <w:rsid w:val="000B6ED6"/>
    <w:rsid w:val="000B7956"/>
    <w:rsid w:val="000B7E1A"/>
    <w:rsid w:val="000C0078"/>
    <w:rsid w:val="000C0193"/>
    <w:rsid w:val="000C037E"/>
    <w:rsid w:val="000C0499"/>
    <w:rsid w:val="000C0785"/>
    <w:rsid w:val="000C09B1"/>
    <w:rsid w:val="000C0AEE"/>
    <w:rsid w:val="000C0C38"/>
    <w:rsid w:val="000C1132"/>
    <w:rsid w:val="000C13E8"/>
    <w:rsid w:val="000C1981"/>
    <w:rsid w:val="000C1B2F"/>
    <w:rsid w:val="000C1B7D"/>
    <w:rsid w:val="000C1DA9"/>
    <w:rsid w:val="000C1EB7"/>
    <w:rsid w:val="000C209E"/>
    <w:rsid w:val="000C2A01"/>
    <w:rsid w:val="000C2B46"/>
    <w:rsid w:val="000C33AC"/>
    <w:rsid w:val="000C3609"/>
    <w:rsid w:val="000C367D"/>
    <w:rsid w:val="000C382E"/>
    <w:rsid w:val="000C3D18"/>
    <w:rsid w:val="000C3DA8"/>
    <w:rsid w:val="000C3F12"/>
    <w:rsid w:val="000C404B"/>
    <w:rsid w:val="000C49E9"/>
    <w:rsid w:val="000C511F"/>
    <w:rsid w:val="000C5927"/>
    <w:rsid w:val="000C5B5C"/>
    <w:rsid w:val="000C5C58"/>
    <w:rsid w:val="000C5EF3"/>
    <w:rsid w:val="000C618E"/>
    <w:rsid w:val="000C64FF"/>
    <w:rsid w:val="000C69B1"/>
    <w:rsid w:val="000C75A5"/>
    <w:rsid w:val="000C7810"/>
    <w:rsid w:val="000C7A9A"/>
    <w:rsid w:val="000C7C36"/>
    <w:rsid w:val="000D0281"/>
    <w:rsid w:val="000D06AC"/>
    <w:rsid w:val="000D13E1"/>
    <w:rsid w:val="000D1D40"/>
    <w:rsid w:val="000D202D"/>
    <w:rsid w:val="000D27D0"/>
    <w:rsid w:val="000D3108"/>
    <w:rsid w:val="000D3484"/>
    <w:rsid w:val="000D352F"/>
    <w:rsid w:val="000D3E3F"/>
    <w:rsid w:val="000D3E55"/>
    <w:rsid w:val="000D3FD8"/>
    <w:rsid w:val="000D4069"/>
    <w:rsid w:val="000D4482"/>
    <w:rsid w:val="000D5055"/>
    <w:rsid w:val="000D55FC"/>
    <w:rsid w:val="000D6152"/>
    <w:rsid w:val="000D6B6C"/>
    <w:rsid w:val="000D6C16"/>
    <w:rsid w:val="000D706B"/>
    <w:rsid w:val="000E0475"/>
    <w:rsid w:val="000E0530"/>
    <w:rsid w:val="000E0678"/>
    <w:rsid w:val="000E09DF"/>
    <w:rsid w:val="000E0B00"/>
    <w:rsid w:val="000E0E42"/>
    <w:rsid w:val="000E0F65"/>
    <w:rsid w:val="000E1015"/>
    <w:rsid w:val="000E142B"/>
    <w:rsid w:val="000E178D"/>
    <w:rsid w:val="000E193F"/>
    <w:rsid w:val="000E19CC"/>
    <w:rsid w:val="000E1A94"/>
    <w:rsid w:val="000E1E38"/>
    <w:rsid w:val="000E21F4"/>
    <w:rsid w:val="000E26AD"/>
    <w:rsid w:val="000E2BE3"/>
    <w:rsid w:val="000E2C7B"/>
    <w:rsid w:val="000E2D7B"/>
    <w:rsid w:val="000E2FD9"/>
    <w:rsid w:val="000E3996"/>
    <w:rsid w:val="000E3ED4"/>
    <w:rsid w:val="000E3F59"/>
    <w:rsid w:val="000E4090"/>
    <w:rsid w:val="000E481F"/>
    <w:rsid w:val="000E5319"/>
    <w:rsid w:val="000E5531"/>
    <w:rsid w:val="000E676F"/>
    <w:rsid w:val="000E6898"/>
    <w:rsid w:val="000E68B4"/>
    <w:rsid w:val="000E68E3"/>
    <w:rsid w:val="000E699E"/>
    <w:rsid w:val="000E6BCD"/>
    <w:rsid w:val="000E73B0"/>
    <w:rsid w:val="000E7E63"/>
    <w:rsid w:val="000E7FE1"/>
    <w:rsid w:val="000F0BE3"/>
    <w:rsid w:val="000F15BD"/>
    <w:rsid w:val="000F16E5"/>
    <w:rsid w:val="000F2752"/>
    <w:rsid w:val="000F2A5B"/>
    <w:rsid w:val="000F2C38"/>
    <w:rsid w:val="000F2D77"/>
    <w:rsid w:val="000F3091"/>
    <w:rsid w:val="000F3437"/>
    <w:rsid w:val="000F3655"/>
    <w:rsid w:val="000F390F"/>
    <w:rsid w:val="000F39DF"/>
    <w:rsid w:val="000F3AED"/>
    <w:rsid w:val="000F3B7E"/>
    <w:rsid w:val="000F3E28"/>
    <w:rsid w:val="000F40B0"/>
    <w:rsid w:val="000F40E8"/>
    <w:rsid w:val="000F416F"/>
    <w:rsid w:val="000F4384"/>
    <w:rsid w:val="000F4BF2"/>
    <w:rsid w:val="000F4DA7"/>
    <w:rsid w:val="000F4DC0"/>
    <w:rsid w:val="000F4F98"/>
    <w:rsid w:val="000F548E"/>
    <w:rsid w:val="000F592C"/>
    <w:rsid w:val="000F5A59"/>
    <w:rsid w:val="000F5F96"/>
    <w:rsid w:val="000F63E2"/>
    <w:rsid w:val="000F6EC3"/>
    <w:rsid w:val="000F6F4C"/>
    <w:rsid w:val="000F7164"/>
    <w:rsid w:val="000F7643"/>
    <w:rsid w:val="000F7AC0"/>
    <w:rsid w:val="00100F59"/>
    <w:rsid w:val="00101274"/>
    <w:rsid w:val="001013BC"/>
    <w:rsid w:val="0010188F"/>
    <w:rsid w:val="00101CD6"/>
    <w:rsid w:val="001028F9"/>
    <w:rsid w:val="00102E80"/>
    <w:rsid w:val="00103091"/>
    <w:rsid w:val="001033A5"/>
    <w:rsid w:val="0010355D"/>
    <w:rsid w:val="00103933"/>
    <w:rsid w:val="00103C0C"/>
    <w:rsid w:val="001042A8"/>
    <w:rsid w:val="00104926"/>
    <w:rsid w:val="00104AB0"/>
    <w:rsid w:val="00104D47"/>
    <w:rsid w:val="00105604"/>
    <w:rsid w:val="001064E7"/>
    <w:rsid w:val="00106C7E"/>
    <w:rsid w:val="00106F48"/>
    <w:rsid w:val="001100B0"/>
    <w:rsid w:val="001105D2"/>
    <w:rsid w:val="001107AD"/>
    <w:rsid w:val="00110B8F"/>
    <w:rsid w:val="00110F4A"/>
    <w:rsid w:val="00111224"/>
    <w:rsid w:val="001119A5"/>
    <w:rsid w:val="001124E4"/>
    <w:rsid w:val="00112505"/>
    <w:rsid w:val="001128B6"/>
    <w:rsid w:val="001129E6"/>
    <w:rsid w:val="00112A60"/>
    <w:rsid w:val="00112B92"/>
    <w:rsid w:val="00113173"/>
    <w:rsid w:val="00113C46"/>
    <w:rsid w:val="00114700"/>
    <w:rsid w:val="00114A11"/>
    <w:rsid w:val="00114BFA"/>
    <w:rsid w:val="00114E9F"/>
    <w:rsid w:val="0011510C"/>
    <w:rsid w:val="001151E8"/>
    <w:rsid w:val="0011590C"/>
    <w:rsid w:val="00115DFB"/>
    <w:rsid w:val="001161E5"/>
    <w:rsid w:val="00116CE9"/>
    <w:rsid w:val="00116D20"/>
    <w:rsid w:val="00116DA1"/>
    <w:rsid w:val="001170FF"/>
    <w:rsid w:val="001174B2"/>
    <w:rsid w:val="001177AB"/>
    <w:rsid w:val="00117B8A"/>
    <w:rsid w:val="00117C76"/>
    <w:rsid w:val="0012056B"/>
    <w:rsid w:val="00120780"/>
    <w:rsid w:val="00120C44"/>
    <w:rsid w:val="00120E73"/>
    <w:rsid w:val="00120F05"/>
    <w:rsid w:val="001212A4"/>
    <w:rsid w:val="0012158F"/>
    <w:rsid w:val="00121627"/>
    <w:rsid w:val="00121CD8"/>
    <w:rsid w:val="001221A0"/>
    <w:rsid w:val="001224AB"/>
    <w:rsid w:val="00122E7E"/>
    <w:rsid w:val="001233C4"/>
    <w:rsid w:val="00123ABA"/>
    <w:rsid w:val="001241D1"/>
    <w:rsid w:val="001258A2"/>
    <w:rsid w:val="001258BB"/>
    <w:rsid w:val="00127100"/>
    <w:rsid w:val="0012739C"/>
    <w:rsid w:val="001274CF"/>
    <w:rsid w:val="00127E6C"/>
    <w:rsid w:val="00130034"/>
    <w:rsid w:val="001302B0"/>
    <w:rsid w:val="0013043B"/>
    <w:rsid w:val="00130A7D"/>
    <w:rsid w:val="00131243"/>
    <w:rsid w:val="00131453"/>
    <w:rsid w:val="001319BD"/>
    <w:rsid w:val="001328E5"/>
    <w:rsid w:val="001328EF"/>
    <w:rsid w:val="00132DB1"/>
    <w:rsid w:val="00133143"/>
    <w:rsid w:val="00133A48"/>
    <w:rsid w:val="00133A93"/>
    <w:rsid w:val="00133ED4"/>
    <w:rsid w:val="0013400E"/>
    <w:rsid w:val="0013415C"/>
    <w:rsid w:val="001343BB"/>
    <w:rsid w:val="001345BF"/>
    <w:rsid w:val="0013467F"/>
    <w:rsid w:val="00134DB7"/>
    <w:rsid w:val="0013523D"/>
    <w:rsid w:val="001353D2"/>
    <w:rsid w:val="00135522"/>
    <w:rsid w:val="001357B7"/>
    <w:rsid w:val="00135A11"/>
    <w:rsid w:val="001360C9"/>
    <w:rsid w:val="001364C2"/>
    <w:rsid w:val="00136F9B"/>
    <w:rsid w:val="0013728A"/>
    <w:rsid w:val="00137BEA"/>
    <w:rsid w:val="00140033"/>
    <w:rsid w:val="001401E6"/>
    <w:rsid w:val="00140E96"/>
    <w:rsid w:val="00140E98"/>
    <w:rsid w:val="001412BE"/>
    <w:rsid w:val="00141A8F"/>
    <w:rsid w:val="00141C2A"/>
    <w:rsid w:val="00142096"/>
    <w:rsid w:val="001424C4"/>
    <w:rsid w:val="0014271D"/>
    <w:rsid w:val="00142B0D"/>
    <w:rsid w:val="00142D5A"/>
    <w:rsid w:val="00142E04"/>
    <w:rsid w:val="00142FB1"/>
    <w:rsid w:val="0014356D"/>
    <w:rsid w:val="0014363C"/>
    <w:rsid w:val="001439EC"/>
    <w:rsid w:val="00143EAF"/>
    <w:rsid w:val="00143FCC"/>
    <w:rsid w:val="0014414D"/>
    <w:rsid w:val="00144308"/>
    <w:rsid w:val="0014458B"/>
    <w:rsid w:val="00144713"/>
    <w:rsid w:val="00144895"/>
    <w:rsid w:val="00144E08"/>
    <w:rsid w:val="00144F03"/>
    <w:rsid w:val="001452B8"/>
    <w:rsid w:val="0014572C"/>
    <w:rsid w:val="001459A3"/>
    <w:rsid w:val="00145B26"/>
    <w:rsid w:val="00145BC9"/>
    <w:rsid w:val="00145CFD"/>
    <w:rsid w:val="00146124"/>
    <w:rsid w:val="001465B3"/>
    <w:rsid w:val="00146FF3"/>
    <w:rsid w:val="00147334"/>
    <w:rsid w:val="001477CB"/>
    <w:rsid w:val="00147890"/>
    <w:rsid w:val="00147C1E"/>
    <w:rsid w:val="0015004A"/>
    <w:rsid w:val="001501A7"/>
    <w:rsid w:val="001504E6"/>
    <w:rsid w:val="001516DA"/>
    <w:rsid w:val="00151A08"/>
    <w:rsid w:val="00151E45"/>
    <w:rsid w:val="001528A0"/>
    <w:rsid w:val="001528BC"/>
    <w:rsid w:val="00152AEA"/>
    <w:rsid w:val="00152C37"/>
    <w:rsid w:val="00152D69"/>
    <w:rsid w:val="00152DC6"/>
    <w:rsid w:val="00152F09"/>
    <w:rsid w:val="00153064"/>
    <w:rsid w:val="001537DB"/>
    <w:rsid w:val="0015399B"/>
    <w:rsid w:val="0015463B"/>
    <w:rsid w:val="00154739"/>
    <w:rsid w:val="00154CDA"/>
    <w:rsid w:val="00155113"/>
    <w:rsid w:val="00155206"/>
    <w:rsid w:val="00155262"/>
    <w:rsid w:val="001557FA"/>
    <w:rsid w:val="00155CE4"/>
    <w:rsid w:val="001560CD"/>
    <w:rsid w:val="00156725"/>
    <w:rsid w:val="00156AAE"/>
    <w:rsid w:val="00156FE6"/>
    <w:rsid w:val="00157B6C"/>
    <w:rsid w:val="00157C1E"/>
    <w:rsid w:val="00157CFB"/>
    <w:rsid w:val="001602A0"/>
    <w:rsid w:val="001603D2"/>
    <w:rsid w:val="001604CD"/>
    <w:rsid w:val="00160B0D"/>
    <w:rsid w:val="00161ECA"/>
    <w:rsid w:val="001622E2"/>
    <w:rsid w:val="00162C2B"/>
    <w:rsid w:val="001635F9"/>
    <w:rsid w:val="001636D0"/>
    <w:rsid w:val="001637F8"/>
    <w:rsid w:val="00163833"/>
    <w:rsid w:val="00163FB0"/>
    <w:rsid w:val="00164272"/>
    <w:rsid w:val="0016499B"/>
    <w:rsid w:val="00164BCE"/>
    <w:rsid w:val="001650F4"/>
    <w:rsid w:val="0016550E"/>
    <w:rsid w:val="0016609D"/>
    <w:rsid w:val="0016625C"/>
    <w:rsid w:val="0016673B"/>
    <w:rsid w:val="00166A1C"/>
    <w:rsid w:val="00167C33"/>
    <w:rsid w:val="00167CEC"/>
    <w:rsid w:val="00167E61"/>
    <w:rsid w:val="001703D9"/>
    <w:rsid w:val="00170879"/>
    <w:rsid w:val="00170DEC"/>
    <w:rsid w:val="0017128F"/>
    <w:rsid w:val="0017186D"/>
    <w:rsid w:val="001719D1"/>
    <w:rsid w:val="00171A0D"/>
    <w:rsid w:val="0017210C"/>
    <w:rsid w:val="00172A15"/>
    <w:rsid w:val="00172BE4"/>
    <w:rsid w:val="00172DFA"/>
    <w:rsid w:val="00173182"/>
    <w:rsid w:val="001735C5"/>
    <w:rsid w:val="0017445B"/>
    <w:rsid w:val="00174572"/>
    <w:rsid w:val="00174A0D"/>
    <w:rsid w:val="00174ACE"/>
    <w:rsid w:val="00175776"/>
    <w:rsid w:val="0017587A"/>
    <w:rsid w:val="00175AC5"/>
    <w:rsid w:val="00175F29"/>
    <w:rsid w:val="00176738"/>
    <w:rsid w:val="00176976"/>
    <w:rsid w:val="0017794B"/>
    <w:rsid w:val="00180036"/>
    <w:rsid w:val="00180119"/>
    <w:rsid w:val="001802DF"/>
    <w:rsid w:val="0018033F"/>
    <w:rsid w:val="001806F8"/>
    <w:rsid w:val="001806FD"/>
    <w:rsid w:val="001807F4"/>
    <w:rsid w:val="00180B63"/>
    <w:rsid w:val="001816A5"/>
    <w:rsid w:val="00181D2B"/>
    <w:rsid w:val="00181D91"/>
    <w:rsid w:val="00182338"/>
    <w:rsid w:val="00182650"/>
    <w:rsid w:val="00182D37"/>
    <w:rsid w:val="00182DDB"/>
    <w:rsid w:val="001835BE"/>
    <w:rsid w:val="001839DF"/>
    <w:rsid w:val="00183EC6"/>
    <w:rsid w:val="00183F59"/>
    <w:rsid w:val="001842C8"/>
    <w:rsid w:val="0018443F"/>
    <w:rsid w:val="001849CE"/>
    <w:rsid w:val="00184E41"/>
    <w:rsid w:val="00185489"/>
    <w:rsid w:val="00185652"/>
    <w:rsid w:val="00185911"/>
    <w:rsid w:val="00185A6D"/>
    <w:rsid w:val="00185CA6"/>
    <w:rsid w:val="00185CDA"/>
    <w:rsid w:val="00186203"/>
    <w:rsid w:val="00186D32"/>
    <w:rsid w:val="0018738D"/>
    <w:rsid w:val="0018785F"/>
    <w:rsid w:val="00187B07"/>
    <w:rsid w:val="00187EC6"/>
    <w:rsid w:val="001902B0"/>
    <w:rsid w:val="0019123B"/>
    <w:rsid w:val="001912AF"/>
    <w:rsid w:val="0019140F"/>
    <w:rsid w:val="00191645"/>
    <w:rsid w:val="00191F3D"/>
    <w:rsid w:val="001920D3"/>
    <w:rsid w:val="00192CF9"/>
    <w:rsid w:val="00192D7B"/>
    <w:rsid w:val="00192FBA"/>
    <w:rsid w:val="00193AC8"/>
    <w:rsid w:val="00193E44"/>
    <w:rsid w:val="001942D6"/>
    <w:rsid w:val="00194507"/>
    <w:rsid w:val="00194792"/>
    <w:rsid w:val="00194D71"/>
    <w:rsid w:val="00194DA9"/>
    <w:rsid w:val="001957A1"/>
    <w:rsid w:val="00195EB0"/>
    <w:rsid w:val="00195EC5"/>
    <w:rsid w:val="00195F05"/>
    <w:rsid w:val="001963C8"/>
    <w:rsid w:val="00196422"/>
    <w:rsid w:val="00196820"/>
    <w:rsid w:val="0019682E"/>
    <w:rsid w:val="001968F5"/>
    <w:rsid w:val="00196C08"/>
    <w:rsid w:val="00196C7F"/>
    <w:rsid w:val="001977A4"/>
    <w:rsid w:val="00197ADB"/>
    <w:rsid w:val="00197DF9"/>
    <w:rsid w:val="00197FF0"/>
    <w:rsid w:val="001A00F5"/>
    <w:rsid w:val="001A0498"/>
    <w:rsid w:val="001A0F19"/>
    <w:rsid w:val="001A0FC4"/>
    <w:rsid w:val="001A16A4"/>
    <w:rsid w:val="001A243C"/>
    <w:rsid w:val="001A37E6"/>
    <w:rsid w:val="001A4069"/>
    <w:rsid w:val="001A4234"/>
    <w:rsid w:val="001A4531"/>
    <w:rsid w:val="001A4563"/>
    <w:rsid w:val="001A5E6C"/>
    <w:rsid w:val="001A6FBC"/>
    <w:rsid w:val="001B006F"/>
    <w:rsid w:val="001B0246"/>
    <w:rsid w:val="001B03E0"/>
    <w:rsid w:val="001B16CA"/>
    <w:rsid w:val="001B1E1E"/>
    <w:rsid w:val="001B2049"/>
    <w:rsid w:val="001B2798"/>
    <w:rsid w:val="001B36CD"/>
    <w:rsid w:val="001B36E7"/>
    <w:rsid w:val="001B39C9"/>
    <w:rsid w:val="001B3AF9"/>
    <w:rsid w:val="001B3D35"/>
    <w:rsid w:val="001B41B2"/>
    <w:rsid w:val="001B4663"/>
    <w:rsid w:val="001B4AB1"/>
    <w:rsid w:val="001B5810"/>
    <w:rsid w:val="001B59CC"/>
    <w:rsid w:val="001B5AE0"/>
    <w:rsid w:val="001B5F8E"/>
    <w:rsid w:val="001B5FC0"/>
    <w:rsid w:val="001B631C"/>
    <w:rsid w:val="001B69A6"/>
    <w:rsid w:val="001B6FFA"/>
    <w:rsid w:val="001B7A1E"/>
    <w:rsid w:val="001B7ACB"/>
    <w:rsid w:val="001C0076"/>
    <w:rsid w:val="001C0B2E"/>
    <w:rsid w:val="001C0BD1"/>
    <w:rsid w:val="001C0CEC"/>
    <w:rsid w:val="001C10DA"/>
    <w:rsid w:val="001C149D"/>
    <w:rsid w:val="001C151C"/>
    <w:rsid w:val="001C186F"/>
    <w:rsid w:val="001C1A3F"/>
    <w:rsid w:val="001C2E1D"/>
    <w:rsid w:val="001C32A6"/>
    <w:rsid w:val="001C3313"/>
    <w:rsid w:val="001C34BB"/>
    <w:rsid w:val="001C3627"/>
    <w:rsid w:val="001C372E"/>
    <w:rsid w:val="001C40E8"/>
    <w:rsid w:val="001C4671"/>
    <w:rsid w:val="001C4AD4"/>
    <w:rsid w:val="001C4B57"/>
    <w:rsid w:val="001C4C79"/>
    <w:rsid w:val="001C4DFD"/>
    <w:rsid w:val="001C56F0"/>
    <w:rsid w:val="001C5870"/>
    <w:rsid w:val="001C5DA1"/>
    <w:rsid w:val="001C5DF0"/>
    <w:rsid w:val="001C5E1C"/>
    <w:rsid w:val="001C5E80"/>
    <w:rsid w:val="001C5F57"/>
    <w:rsid w:val="001C5FFB"/>
    <w:rsid w:val="001C606F"/>
    <w:rsid w:val="001C61CC"/>
    <w:rsid w:val="001C65AA"/>
    <w:rsid w:val="001C6BD0"/>
    <w:rsid w:val="001C6BE8"/>
    <w:rsid w:val="001C6D13"/>
    <w:rsid w:val="001C77A6"/>
    <w:rsid w:val="001C7888"/>
    <w:rsid w:val="001C78CA"/>
    <w:rsid w:val="001C7E91"/>
    <w:rsid w:val="001D028F"/>
    <w:rsid w:val="001D0929"/>
    <w:rsid w:val="001D0BB9"/>
    <w:rsid w:val="001D1D66"/>
    <w:rsid w:val="001D277F"/>
    <w:rsid w:val="001D295F"/>
    <w:rsid w:val="001D304F"/>
    <w:rsid w:val="001D3461"/>
    <w:rsid w:val="001D3707"/>
    <w:rsid w:val="001D3849"/>
    <w:rsid w:val="001D3978"/>
    <w:rsid w:val="001D4299"/>
    <w:rsid w:val="001D4501"/>
    <w:rsid w:val="001D47D1"/>
    <w:rsid w:val="001D48EB"/>
    <w:rsid w:val="001D4AD7"/>
    <w:rsid w:val="001D5508"/>
    <w:rsid w:val="001D57CC"/>
    <w:rsid w:val="001D5978"/>
    <w:rsid w:val="001D6C09"/>
    <w:rsid w:val="001D6CA2"/>
    <w:rsid w:val="001D732E"/>
    <w:rsid w:val="001D78A0"/>
    <w:rsid w:val="001D7E7C"/>
    <w:rsid w:val="001D7EF6"/>
    <w:rsid w:val="001E08A2"/>
    <w:rsid w:val="001E0A56"/>
    <w:rsid w:val="001E0BF8"/>
    <w:rsid w:val="001E10BB"/>
    <w:rsid w:val="001E14CE"/>
    <w:rsid w:val="001E25EA"/>
    <w:rsid w:val="001E26D5"/>
    <w:rsid w:val="001E2AFF"/>
    <w:rsid w:val="001E2E82"/>
    <w:rsid w:val="001E390F"/>
    <w:rsid w:val="001E3B2E"/>
    <w:rsid w:val="001E3C38"/>
    <w:rsid w:val="001E4BDF"/>
    <w:rsid w:val="001E4BE3"/>
    <w:rsid w:val="001E4EDB"/>
    <w:rsid w:val="001E53A2"/>
    <w:rsid w:val="001E57AD"/>
    <w:rsid w:val="001E6479"/>
    <w:rsid w:val="001E6EFB"/>
    <w:rsid w:val="001E7030"/>
    <w:rsid w:val="001E70F7"/>
    <w:rsid w:val="001E7B5B"/>
    <w:rsid w:val="001F10B2"/>
    <w:rsid w:val="001F118C"/>
    <w:rsid w:val="001F1BF3"/>
    <w:rsid w:val="001F1CA6"/>
    <w:rsid w:val="001F1F6D"/>
    <w:rsid w:val="001F28ED"/>
    <w:rsid w:val="001F2A59"/>
    <w:rsid w:val="001F3389"/>
    <w:rsid w:val="001F3BB9"/>
    <w:rsid w:val="001F3DB6"/>
    <w:rsid w:val="001F3E34"/>
    <w:rsid w:val="001F3FB6"/>
    <w:rsid w:val="001F451F"/>
    <w:rsid w:val="001F4E5C"/>
    <w:rsid w:val="001F5524"/>
    <w:rsid w:val="001F5847"/>
    <w:rsid w:val="001F5A2A"/>
    <w:rsid w:val="001F5BB5"/>
    <w:rsid w:val="001F5C6F"/>
    <w:rsid w:val="002005A2"/>
    <w:rsid w:val="00200CB9"/>
    <w:rsid w:val="00200F77"/>
    <w:rsid w:val="0020123B"/>
    <w:rsid w:val="00201373"/>
    <w:rsid w:val="002015AF"/>
    <w:rsid w:val="002017B1"/>
    <w:rsid w:val="00202217"/>
    <w:rsid w:val="00202A2A"/>
    <w:rsid w:val="00202ABE"/>
    <w:rsid w:val="00203581"/>
    <w:rsid w:val="00203750"/>
    <w:rsid w:val="00203A0D"/>
    <w:rsid w:val="00203AF7"/>
    <w:rsid w:val="00203FB7"/>
    <w:rsid w:val="00203FE1"/>
    <w:rsid w:val="00204199"/>
    <w:rsid w:val="0020457F"/>
    <w:rsid w:val="0020479B"/>
    <w:rsid w:val="002047D3"/>
    <w:rsid w:val="0020485D"/>
    <w:rsid w:val="00204A44"/>
    <w:rsid w:val="00204F2D"/>
    <w:rsid w:val="002056AB"/>
    <w:rsid w:val="002058C6"/>
    <w:rsid w:val="00206168"/>
    <w:rsid w:val="002066BF"/>
    <w:rsid w:val="00206B37"/>
    <w:rsid w:val="00206EC5"/>
    <w:rsid w:val="00207197"/>
    <w:rsid w:val="00207391"/>
    <w:rsid w:val="0020746A"/>
    <w:rsid w:val="002076D7"/>
    <w:rsid w:val="0020779E"/>
    <w:rsid w:val="00207864"/>
    <w:rsid w:val="00207ADE"/>
    <w:rsid w:val="00207D43"/>
    <w:rsid w:val="00210313"/>
    <w:rsid w:val="00210AC1"/>
    <w:rsid w:val="0021170D"/>
    <w:rsid w:val="002119A1"/>
    <w:rsid w:val="00211A82"/>
    <w:rsid w:val="0021206A"/>
    <w:rsid w:val="00212409"/>
    <w:rsid w:val="002127B0"/>
    <w:rsid w:val="002127BE"/>
    <w:rsid w:val="002129BD"/>
    <w:rsid w:val="00212CC3"/>
    <w:rsid w:val="00212D56"/>
    <w:rsid w:val="00212FEA"/>
    <w:rsid w:val="002132FA"/>
    <w:rsid w:val="00213FC4"/>
    <w:rsid w:val="0021429C"/>
    <w:rsid w:val="0021461A"/>
    <w:rsid w:val="00215295"/>
    <w:rsid w:val="00215E24"/>
    <w:rsid w:val="002161A2"/>
    <w:rsid w:val="0021649C"/>
    <w:rsid w:val="00216E61"/>
    <w:rsid w:val="002174C1"/>
    <w:rsid w:val="002174EF"/>
    <w:rsid w:val="00217657"/>
    <w:rsid w:val="002176BC"/>
    <w:rsid w:val="00217900"/>
    <w:rsid w:val="00217E6A"/>
    <w:rsid w:val="00220157"/>
    <w:rsid w:val="0022082E"/>
    <w:rsid w:val="00220B46"/>
    <w:rsid w:val="0022126F"/>
    <w:rsid w:val="0022130E"/>
    <w:rsid w:val="0022135D"/>
    <w:rsid w:val="0022157E"/>
    <w:rsid w:val="00221591"/>
    <w:rsid w:val="002218CC"/>
    <w:rsid w:val="00221C68"/>
    <w:rsid w:val="002225A1"/>
    <w:rsid w:val="00222663"/>
    <w:rsid w:val="00222D05"/>
    <w:rsid w:val="00222DDE"/>
    <w:rsid w:val="00222FAC"/>
    <w:rsid w:val="00223664"/>
    <w:rsid w:val="002244A7"/>
    <w:rsid w:val="00224672"/>
    <w:rsid w:val="002246E9"/>
    <w:rsid w:val="0022492C"/>
    <w:rsid w:val="0022492F"/>
    <w:rsid w:val="00224943"/>
    <w:rsid w:val="00224BE9"/>
    <w:rsid w:val="0022551E"/>
    <w:rsid w:val="002257D8"/>
    <w:rsid w:val="00225A83"/>
    <w:rsid w:val="00225F4E"/>
    <w:rsid w:val="00225FB6"/>
    <w:rsid w:val="00226733"/>
    <w:rsid w:val="002279BC"/>
    <w:rsid w:val="00227AA1"/>
    <w:rsid w:val="00230071"/>
    <w:rsid w:val="002303D1"/>
    <w:rsid w:val="00230406"/>
    <w:rsid w:val="002305E1"/>
    <w:rsid w:val="00230B0C"/>
    <w:rsid w:val="00230C8E"/>
    <w:rsid w:val="0023144E"/>
    <w:rsid w:val="002319B0"/>
    <w:rsid w:val="00231C86"/>
    <w:rsid w:val="00232708"/>
    <w:rsid w:val="0023298B"/>
    <w:rsid w:val="00232BB0"/>
    <w:rsid w:val="00233277"/>
    <w:rsid w:val="00233645"/>
    <w:rsid w:val="00233A88"/>
    <w:rsid w:val="00233D09"/>
    <w:rsid w:val="00233E43"/>
    <w:rsid w:val="00233F80"/>
    <w:rsid w:val="00235353"/>
    <w:rsid w:val="00235975"/>
    <w:rsid w:val="00235A1A"/>
    <w:rsid w:val="002366E3"/>
    <w:rsid w:val="00236AD7"/>
    <w:rsid w:val="00236F22"/>
    <w:rsid w:val="002373C5"/>
    <w:rsid w:val="002374BD"/>
    <w:rsid w:val="0023768B"/>
    <w:rsid w:val="00237697"/>
    <w:rsid w:val="00237847"/>
    <w:rsid w:val="002378CC"/>
    <w:rsid w:val="00237AA6"/>
    <w:rsid w:val="00237AEF"/>
    <w:rsid w:val="00237DFF"/>
    <w:rsid w:val="00240849"/>
    <w:rsid w:val="00240A7F"/>
    <w:rsid w:val="00240E36"/>
    <w:rsid w:val="00240EC0"/>
    <w:rsid w:val="00240F92"/>
    <w:rsid w:val="00240FB6"/>
    <w:rsid w:val="00241537"/>
    <w:rsid w:val="00241638"/>
    <w:rsid w:val="0024195A"/>
    <w:rsid w:val="00241A96"/>
    <w:rsid w:val="00241DC9"/>
    <w:rsid w:val="00241E24"/>
    <w:rsid w:val="0024204F"/>
    <w:rsid w:val="002420C5"/>
    <w:rsid w:val="0024255D"/>
    <w:rsid w:val="00242B36"/>
    <w:rsid w:val="002430D6"/>
    <w:rsid w:val="00243127"/>
    <w:rsid w:val="00243160"/>
    <w:rsid w:val="00243FD4"/>
    <w:rsid w:val="00244598"/>
    <w:rsid w:val="00244B70"/>
    <w:rsid w:val="00244DD5"/>
    <w:rsid w:val="00245510"/>
    <w:rsid w:val="002456F3"/>
    <w:rsid w:val="00245C7C"/>
    <w:rsid w:val="00245D21"/>
    <w:rsid w:val="00245E40"/>
    <w:rsid w:val="00246213"/>
    <w:rsid w:val="0024646B"/>
    <w:rsid w:val="002469C3"/>
    <w:rsid w:val="00246D65"/>
    <w:rsid w:val="00246E7A"/>
    <w:rsid w:val="002470EB"/>
    <w:rsid w:val="002479C7"/>
    <w:rsid w:val="00247C0A"/>
    <w:rsid w:val="00247DD3"/>
    <w:rsid w:val="00247FBA"/>
    <w:rsid w:val="00247FC1"/>
    <w:rsid w:val="0025026A"/>
    <w:rsid w:val="002505DD"/>
    <w:rsid w:val="002507FF"/>
    <w:rsid w:val="00250B52"/>
    <w:rsid w:val="0025177A"/>
    <w:rsid w:val="00252737"/>
    <w:rsid w:val="002527C9"/>
    <w:rsid w:val="002527DB"/>
    <w:rsid w:val="00252C57"/>
    <w:rsid w:val="00253174"/>
    <w:rsid w:val="00253266"/>
    <w:rsid w:val="0025484D"/>
    <w:rsid w:val="0025491F"/>
    <w:rsid w:val="00254B4D"/>
    <w:rsid w:val="00254D19"/>
    <w:rsid w:val="00255674"/>
    <w:rsid w:val="00255841"/>
    <w:rsid w:val="00255B77"/>
    <w:rsid w:val="00255D14"/>
    <w:rsid w:val="00256223"/>
    <w:rsid w:val="00256304"/>
    <w:rsid w:val="00256B03"/>
    <w:rsid w:val="00257376"/>
    <w:rsid w:val="002575A9"/>
    <w:rsid w:val="0025775A"/>
    <w:rsid w:val="00257908"/>
    <w:rsid w:val="00257ECD"/>
    <w:rsid w:val="00260413"/>
    <w:rsid w:val="00260471"/>
    <w:rsid w:val="002605E1"/>
    <w:rsid w:val="0026087E"/>
    <w:rsid w:val="00260B41"/>
    <w:rsid w:val="00261418"/>
    <w:rsid w:val="00261475"/>
    <w:rsid w:val="00261CC2"/>
    <w:rsid w:val="002620C7"/>
    <w:rsid w:val="002626AF"/>
    <w:rsid w:val="00262CCE"/>
    <w:rsid w:val="00262EB9"/>
    <w:rsid w:val="002644F3"/>
    <w:rsid w:val="0026459F"/>
    <w:rsid w:val="00264648"/>
    <w:rsid w:val="00264900"/>
    <w:rsid w:val="00264C1F"/>
    <w:rsid w:val="0026560A"/>
    <w:rsid w:val="002656BC"/>
    <w:rsid w:val="00265CFD"/>
    <w:rsid w:val="00266002"/>
    <w:rsid w:val="0026606C"/>
    <w:rsid w:val="00266307"/>
    <w:rsid w:val="00266456"/>
    <w:rsid w:val="002667BC"/>
    <w:rsid w:val="002669D7"/>
    <w:rsid w:val="00266D43"/>
    <w:rsid w:val="00266DA6"/>
    <w:rsid w:val="002673EB"/>
    <w:rsid w:val="00267947"/>
    <w:rsid w:val="00267BED"/>
    <w:rsid w:val="00267CD4"/>
    <w:rsid w:val="0027042F"/>
    <w:rsid w:val="00270BFC"/>
    <w:rsid w:val="00270F92"/>
    <w:rsid w:val="0027118C"/>
    <w:rsid w:val="00271482"/>
    <w:rsid w:val="00271B04"/>
    <w:rsid w:val="00271E3E"/>
    <w:rsid w:val="0027261B"/>
    <w:rsid w:val="002726F6"/>
    <w:rsid w:val="00272842"/>
    <w:rsid w:val="00272998"/>
    <w:rsid w:val="00272AE4"/>
    <w:rsid w:val="00272B02"/>
    <w:rsid w:val="00272D1A"/>
    <w:rsid w:val="00272E04"/>
    <w:rsid w:val="00273397"/>
    <w:rsid w:val="0027375F"/>
    <w:rsid w:val="00274276"/>
    <w:rsid w:val="00274F60"/>
    <w:rsid w:val="00275060"/>
    <w:rsid w:val="002757AF"/>
    <w:rsid w:val="00275EDD"/>
    <w:rsid w:val="002761E0"/>
    <w:rsid w:val="002765CB"/>
    <w:rsid w:val="00276AFA"/>
    <w:rsid w:val="00276CF6"/>
    <w:rsid w:val="00276D6B"/>
    <w:rsid w:val="00277063"/>
    <w:rsid w:val="0027707D"/>
    <w:rsid w:val="002773CF"/>
    <w:rsid w:val="002802F2"/>
    <w:rsid w:val="002804E0"/>
    <w:rsid w:val="002806DF"/>
    <w:rsid w:val="002810BB"/>
    <w:rsid w:val="002814DC"/>
    <w:rsid w:val="00281B34"/>
    <w:rsid w:val="00281E71"/>
    <w:rsid w:val="00282A01"/>
    <w:rsid w:val="00282F3B"/>
    <w:rsid w:val="00283997"/>
    <w:rsid w:val="002839A9"/>
    <w:rsid w:val="00284BD2"/>
    <w:rsid w:val="00284E41"/>
    <w:rsid w:val="00285815"/>
    <w:rsid w:val="0028589A"/>
    <w:rsid w:val="002858C2"/>
    <w:rsid w:val="0028671C"/>
    <w:rsid w:val="00290075"/>
    <w:rsid w:val="002904B1"/>
    <w:rsid w:val="0029075B"/>
    <w:rsid w:val="00290847"/>
    <w:rsid w:val="00290986"/>
    <w:rsid w:val="00290BA1"/>
    <w:rsid w:val="00291382"/>
    <w:rsid w:val="002929D3"/>
    <w:rsid w:val="00292C8E"/>
    <w:rsid w:val="0029320E"/>
    <w:rsid w:val="00293576"/>
    <w:rsid w:val="002935C3"/>
    <w:rsid w:val="00293775"/>
    <w:rsid w:val="0029447F"/>
    <w:rsid w:val="00294E46"/>
    <w:rsid w:val="002956BC"/>
    <w:rsid w:val="00295E38"/>
    <w:rsid w:val="0029681E"/>
    <w:rsid w:val="00296FEE"/>
    <w:rsid w:val="002970F1"/>
    <w:rsid w:val="00297185"/>
    <w:rsid w:val="00297740"/>
    <w:rsid w:val="00297E0C"/>
    <w:rsid w:val="002A023E"/>
    <w:rsid w:val="002A0BB7"/>
    <w:rsid w:val="002A0D78"/>
    <w:rsid w:val="002A0DE8"/>
    <w:rsid w:val="002A0E5B"/>
    <w:rsid w:val="002A11E1"/>
    <w:rsid w:val="002A13F1"/>
    <w:rsid w:val="002A17E3"/>
    <w:rsid w:val="002A18EE"/>
    <w:rsid w:val="002A1CEA"/>
    <w:rsid w:val="002A1E23"/>
    <w:rsid w:val="002A202D"/>
    <w:rsid w:val="002A216F"/>
    <w:rsid w:val="002A2569"/>
    <w:rsid w:val="002A2865"/>
    <w:rsid w:val="002A37DF"/>
    <w:rsid w:val="002A39CC"/>
    <w:rsid w:val="002A3A96"/>
    <w:rsid w:val="002A3A9F"/>
    <w:rsid w:val="002A411E"/>
    <w:rsid w:val="002A41BF"/>
    <w:rsid w:val="002A4A01"/>
    <w:rsid w:val="002A4C3D"/>
    <w:rsid w:val="002A4C92"/>
    <w:rsid w:val="002A500D"/>
    <w:rsid w:val="002A53ED"/>
    <w:rsid w:val="002A54F1"/>
    <w:rsid w:val="002A57A0"/>
    <w:rsid w:val="002A5E65"/>
    <w:rsid w:val="002A5FD8"/>
    <w:rsid w:val="002A619D"/>
    <w:rsid w:val="002A6618"/>
    <w:rsid w:val="002A70A3"/>
    <w:rsid w:val="002A712D"/>
    <w:rsid w:val="002A7332"/>
    <w:rsid w:val="002A7421"/>
    <w:rsid w:val="002A76D2"/>
    <w:rsid w:val="002A7C8C"/>
    <w:rsid w:val="002A7CF2"/>
    <w:rsid w:val="002B0976"/>
    <w:rsid w:val="002B10A3"/>
    <w:rsid w:val="002B1DA3"/>
    <w:rsid w:val="002B1EF1"/>
    <w:rsid w:val="002B30F9"/>
    <w:rsid w:val="002B35E7"/>
    <w:rsid w:val="002B40C2"/>
    <w:rsid w:val="002B435A"/>
    <w:rsid w:val="002B47F7"/>
    <w:rsid w:val="002B482F"/>
    <w:rsid w:val="002B4911"/>
    <w:rsid w:val="002B49C0"/>
    <w:rsid w:val="002B49C4"/>
    <w:rsid w:val="002B4BD0"/>
    <w:rsid w:val="002B5455"/>
    <w:rsid w:val="002B57C0"/>
    <w:rsid w:val="002B5DDC"/>
    <w:rsid w:val="002B6E09"/>
    <w:rsid w:val="002B7097"/>
    <w:rsid w:val="002B767D"/>
    <w:rsid w:val="002B76DC"/>
    <w:rsid w:val="002B77A2"/>
    <w:rsid w:val="002C0160"/>
    <w:rsid w:val="002C0859"/>
    <w:rsid w:val="002C091A"/>
    <w:rsid w:val="002C0CBC"/>
    <w:rsid w:val="002C1230"/>
    <w:rsid w:val="002C1406"/>
    <w:rsid w:val="002C1672"/>
    <w:rsid w:val="002C18B5"/>
    <w:rsid w:val="002C1CAE"/>
    <w:rsid w:val="002C1F57"/>
    <w:rsid w:val="002C267B"/>
    <w:rsid w:val="002C27E4"/>
    <w:rsid w:val="002C288B"/>
    <w:rsid w:val="002C3B19"/>
    <w:rsid w:val="002C406B"/>
    <w:rsid w:val="002C4215"/>
    <w:rsid w:val="002C44AF"/>
    <w:rsid w:val="002C471F"/>
    <w:rsid w:val="002C5676"/>
    <w:rsid w:val="002C569D"/>
    <w:rsid w:val="002C56A3"/>
    <w:rsid w:val="002C57BD"/>
    <w:rsid w:val="002C58F1"/>
    <w:rsid w:val="002C5CB3"/>
    <w:rsid w:val="002C5F61"/>
    <w:rsid w:val="002C60EA"/>
    <w:rsid w:val="002C651B"/>
    <w:rsid w:val="002C6B83"/>
    <w:rsid w:val="002D04FD"/>
    <w:rsid w:val="002D0668"/>
    <w:rsid w:val="002D0DF0"/>
    <w:rsid w:val="002D14AA"/>
    <w:rsid w:val="002D1D7E"/>
    <w:rsid w:val="002D1DC6"/>
    <w:rsid w:val="002D1EA7"/>
    <w:rsid w:val="002D2248"/>
    <w:rsid w:val="002D241E"/>
    <w:rsid w:val="002D2638"/>
    <w:rsid w:val="002D2D6E"/>
    <w:rsid w:val="002D2D9B"/>
    <w:rsid w:val="002D2E8B"/>
    <w:rsid w:val="002D2EC2"/>
    <w:rsid w:val="002D37FA"/>
    <w:rsid w:val="002D38C5"/>
    <w:rsid w:val="002D3D23"/>
    <w:rsid w:val="002D3FC7"/>
    <w:rsid w:val="002D4075"/>
    <w:rsid w:val="002D4223"/>
    <w:rsid w:val="002D4348"/>
    <w:rsid w:val="002D4CC4"/>
    <w:rsid w:val="002D5CB4"/>
    <w:rsid w:val="002D6881"/>
    <w:rsid w:val="002D6AD6"/>
    <w:rsid w:val="002D6C54"/>
    <w:rsid w:val="002D6D00"/>
    <w:rsid w:val="002D6E85"/>
    <w:rsid w:val="002D7260"/>
    <w:rsid w:val="002D7285"/>
    <w:rsid w:val="002D7347"/>
    <w:rsid w:val="002E0171"/>
    <w:rsid w:val="002E046F"/>
    <w:rsid w:val="002E0B13"/>
    <w:rsid w:val="002E1136"/>
    <w:rsid w:val="002E1C2A"/>
    <w:rsid w:val="002E1C5A"/>
    <w:rsid w:val="002E200E"/>
    <w:rsid w:val="002E2750"/>
    <w:rsid w:val="002E443D"/>
    <w:rsid w:val="002E4445"/>
    <w:rsid w:val="002E4486"/>
    <w:rsid w:val="002E4A74"/>
    <w:rsid w:val="002E4AA7"/>
    <w:rsid w:val="002E4E6A"/>
    <w:rsid w:val="002E5700"/>
    <w:rsid w:val="002E5888"/>
    <w:rsid w:val="002E6455"/>
    <w:rsid w:val="002E68D2"/>
    <w:rsid w:val="002E68F6"/>
    <w:rsid w:val="002E6A92"/>
    <w:rsid w:val="002E6FFB"/>
    <w:rsid w:val="002E7275"/>
    <w:rsid w:val="002E7814"/>
    <w:rsid w:val="002E79CC"/>
    <w:rsid w:val="002F0574"/>
    <w:rsid w:val="002F06EA"/>
    <w:rsid w:val="002F0C8C"/>
    <w:rsid w:val="002F0D77"/>
    <w:rsid w:val="002F13DE"/>
    <w:rsid w:val="002F166B"/>
    <w:rsid w:val="002F1709"/>
    <w:rsid w:val="002F1BBD"/>
    <w:rsid w:val="002F1D0C"/>
    <w:rsid w:val="002F1D3D"/>
    <w:rsid w:val="002F255E"/>
    <w:rsid w:val="002F28DB"/>
    <w:rsid w:val="002F2A78"/>
    <w:rsid w:val="002F2B04"/>
    <w:rsid w:val="002F3084"/>
    <w:rsid w:val="002F3791"/>
    <w:rsid w:val="002F45EC"/>
    <w:rsid w:val="002F4819"/>
    <w:rsid w:val="002F481F"/>
    <w:rsid w:val="002F4FD9"/>
    <w:rsid w:val="002F535D"/>
    <w:rsid w:val="002F5776"/>
    <w:rsid w:val="002F59CE"/>
    <w:rsid w:val="002F5A85"/>
    <w:rsid w:val="002F6040"/>
    <w:rsid w:val="002F639A"/>
    <w:rsid w:val="002F6454"/>
    <w:rsid w:val="002F64C7"/>
    <w:rsid w:val="002F66D5"/>
    <w:rsid w:val="002F6726"/>
    <w:rsid w:val="002F69A4"/>
    <w:rsid w:val="002F7C22"/>
    <w:rsid w:val="003004A0"/>
    <w:rsid w:val="00301166"/>
    <w:rsid w:val="003012C9"/>
    <w:rsid w:val="0030139B"/>
    <w:rsid w:val="0030151E"/>
    <w:rsid w:val="0030173A"/>
    <w:rsid w:val="003019F1"/>
    <w:rsid w:val="00302510"/>
    <w:rsid w:val="003029CD"/>
    <w:rsid w:val="00302EB7"/>
    <w:rsid w:val="003035F8"/>
    <w:rsid w:val="00304351"/>
    <w:rsid w:val="00304D79"/>
    <w:rsid w:val="0030508D"/>
    <w:rsid w:val="00305505"/>
    <w:rsid w:val="00305B56"/>
    <w:rsid w:val="00305D66"/>
    <w:rsid w:val="003060DE"/>
    <w:rsid w:val="00306109"/>
    <w:rsid w:val="0030616A"/>
    <w:rsid w:val="00306D2B"/>
    <w:rsid w:val="00306F5D"/>
    <w:rsid w:val="003070BE"/>
    <w:rsid w:val="00307C41"/>
    <w:rsid w:val="00307F73"/>
    <w:rsid w:val="0031088E"/>
    <w:rsid w:val="00310ED0"/>
    <w:rsid w:val="00310FAD"/>
    <w:rsid w:val="00311631"/>
    <w:rsid w:val="003116BD"/>
    <w:rsid w:val="003116CF"/>
    <w:rsid w:val="00311A3C"/>
    <w:rsid w:val="00311AAB"/>
    <w:rsid w:val="00311D8B"/>
    <w:rsid w:val="00311EE9"/>
    <w:rsid w:val="00312594"/>
    <w:rsid w:val="00312605"/>
    <w:rsid w:val="00312681"/>
    <w:rsid w:val="003131A5"/>
    <w:rsid w:val="0031348B"/>
    <w:rsid w:val="00313681"/>
    <w:rsid w:val="00313684"/>
    <w:rsid w:val="0031379C"/>
    <w:rsid w:val="00313927"/>
    <w:rsid w:val="00313A4B"/>
    <w:rsid w:val="00313C31"/>
    <w:rsid w:val="00313DE0"/>
    <w:rsid w:val="00313EA4"/>
    <w:rsid w:val="003146EF"/>
    <w:rsid w:val="00315B0A"/>
    <w:rsid w:val="00315BBB"/>
    <w:rsid w:val="00315EA1"/>
    <w:rsid w:val="0031631C"/>
    <w:rsid w:val="00316804"/>
    <w:rsid w:val="00316989"/>
    <w:rsid w:val="00316C08"/>
    <w:rsid w:val="00316CEA"/>
    <w:rsid w:val="00317EB6"/>
    <w:rsid w:val="00320589"/>
    <w:rsid w:val="003207B4"/>
    <w:rsid w:val="00321C62"/>
    <w:rsid w:val="00321F38"/>
    <w:rsid w:val="003221E1"/>
    <w:rsid w:val="003225B7"/>
    <w:rsid w:val="00322645"/>
    <w:rsid w:val="00322805"/>
    <w:rsid w:val="00322C68"/>
    <w:rsid w:val="00322F07"/>
    <w:rsid w:val="00322F81"/>
    <w:rsid w:val="00323348"/>
    <w:rsid w:val="0032360A"/>
    <w:rsid w:val="003236FE"/>
    <w:rsid w:val="00323DA1"/>
    <w:rsid w:val="00324143"/>
    <w:rsid w:val="003258E9"/>
    <w:rsid w:val="00326748"/>
    <w:rsid w:val="00326DA2"/>
    <w:rsid w:val="00326EC6"/>
    <w:rsid w:val="00327695"/>
    <w:rsid w:val="0032788B"/>
    <w:rsid w:val="00327D26"/>
    <w:rsid w:val="00327E4D"/>
    <w:rsid w:val="00327F3F"/>
    <w:rsid w:val="00327FD5"/>
    <w:rsid w:val="00330655"/>
    <w:rsid w:val="00330866"/>
    <w:rsid w:val="0033162A"/>
    <w:rsid w:val="003317F0"/>
    <w:rsid w:val="00331FE4"/>
    <w:rsid w:val="00332894"/>
    <w:rsid w:val="003332AD"/>
    <w:rsid w:val="00333401"/>
    <w:rsid w:val="00333CA7"/>
    <w:rsid w:val="00333E17"/>
    <w:rsid w:val="003340BF"/>
    <w:rsid w:val="003342CF"/>
    <w:rsid w:val="003346B1"/>
    <w:rsid w:val="0033498B"/>
    <w:rsid w:val="00334B89"/>
    <w:rsid w:val="00334D7A"/>
    <w:rsid w:val="00335B1E"/>
    <w:rsid w:val="003362D0"/>
    <w:rsid w:val="0033676B"/>
    <w:rsid w:val="00336C52"/>
    <w:rsid w:val="00336F5B"/>
    <w:rsid w:val="003373B9"/>
    <w:rsid w:val="00337B19"/>
    <w:rsid w:val="00340110"/>
    <w:rsid w:val="00340215"/>
    <w:rsid w:val="00340889"/>
    <w:rsid w:val="00340E9A"/>
    <w:rsid w:val="0034144E"/>
    <w:rsid w:val="0034170B"/>
    <w:rsid w:val="003420FA"/>
    <w:rsid w:val="00343BA6"/>
    <w:rsid w:val="00343BF3"/>
    <w:rsid w:val="003445AA"/>
    <w:rsid w:val="00344634"/>
    <w:rsid w:val="00344805"/>
    <w:rsid w:val="00344C2F"/>
    <w:rsid w:val="00344FC8"/>
    <w:rsid w:val="0034532C"/>
    <w:rsid w:val="0034571D"/>
    <w:rsid w:val="00345A05"/>
    <w:rsid w:val="00345AD4"/>
    <w:rsid w:val="00345C13"/>
    <w:rsid w:val="00345CD9"/>
    <w:rsid w:val="00345EE0"/>
    <w:rsid w:val="0034735A"/>
    <w:rsid w:val="003474CC"/>
    <w:rsid w:val="003475FF"/>
    <w:rsid w:val="00347AD1"/>
    <w:rsid w:val="0035069E"/>
    <w:rsid w:val="003506E9"/>
    <w:rsid w:val="00350867"/>
    <w:rsid w:val="0035184C"/>
    <w:rsid w:val="00351C46"/>
    <w:rsid w:val="00351F97"/>
    <w:rsid w:val="00351FB0"/>
    <w:rsid w:val="003525D3"/>
    <w:rsid w:val="0035286A"/>
    <w:rsid w:val="00352F1D"/>
    <w:rsid w:val="00352FD3"/>
    <w:rsid w:val="00354309"/>
    <w:rsid w:val="00354FBB"/>
    <w:rsid w:val="00355274"/>
    <w:rsid w:val="003555C2"/>
    <w:rsid w:val="003559D4"/>
    <w:rsid w:val="00355DDE"/>
    <w:rsid w:val="003564F9"/>
    <w:rsid w:val="0035656D"/>
    <w:rsid w:val="003565BE"/>
    <w:rsid w:val="00356755"/>
    <w:rsid w:val="00357192"/>
    <w:rsid w:val="003577D3"/>
    <w:rsid w:val="00357D27"/>
    <w:rsid w:val="0036013E"/>
    <w:rsid w:val="003608F9"/>
    <w:rsid w:val="00360A95"/>
    <w:rsid w:val="0036130A"/>
    <w:rsid w:val="0036165A"/>
    <w:rsid w:val="00362232"/>
    <w:rsid w:val="00362AFE"/>
    <w:rsid w:val="00362C9F"/>
    <w:rsid w:val="003635F3"/>
    <w:rsid w:val="00363A67"/>
    <w:rsid w:val="00363C64"/>
    <w:rsid w:val="00363D55"/>
    <w:rsid w:val="003640CC"/>
    <w:rsid w:val="0036451F"/>
    <w:rsid w:val="0036517A"/>
    <w:rsid w:val="003651E5"/>
    <w:rsid w:val="0036548E"/>
    <w:rsid w:val="003654AF"/>
    <w:rsid w:val="00365D23"/>
    <w:rsid w:val="00365D90"/>
    <w:rsid w:val="003660C3"/>
    <w:rsid w:val="00366FA1"/>
    <w:rsid w:val="00367246"/>
    <w:rsid w:val="003675E3"/>
    <w:rsid w:val="00367769"/>
    <w:rsid w:val="00367A88"/>
    <w:rsid w:val="00367C74"/>
    <w:rsid w:val="003700B5"/>
    <w:rsid w:val="00370676"/>
    <w:rsid w:val="00370777"/>
    <w:rsid w:val="00370F8D"/>
    <w:rsid w:val="00370FF4"/>
    <w:rsid w:val="003714B1"/>
    <w:rsid w:val="0037168E"/>
    <w:rsid w:val="0037235E"/>
    <w:rsid w:val="00372E84"/>
    <w:rsid w:val="0037355F"/>
    <w:rsid w:val="00373C80"/>
    <w:rsid w:val="00373FDB"/>
    <w:rsid w:val="0037491A"/>
    <w:rsid w:val="00374E67"/>
    <w:rsid w:val="003754F5"/>
    <w:rsid w:val="0037556F"/>
    <w:rsid w:val="00375C40"/>
    <w:rsid w:val="00376208"/>
    <w:rsid w:val="003765A3"/>
    <w:rsid w:val="0037672A"/>
    <w:rsid w:val="00376849"/>
    <w:rsid w:val="00376AF3"/>
    <w:rsid w:val="00376E2E"/>
    <w:rsid w:val="003778AB"/>
    <w:rsid w:val="00377B1D"/>
    <w:rsid w:val="00377B8F"/>
    <w:rsid w:val="00380AD1"/>
    <w:rsid w:val="00380AFD"/>
    <w:rsid w:val="00381373"/>
    <w:rsid w:val="003815D7"/>
    <w:rsid w:val="00381B28"/>
    <w:rsid w:val="00381DF6"/>
    <w:rsid w:val="003820E5"/>
    <w:rsid w:val="0038233C"/>
    <w:rsid w:val="003827FC"/>
    <w:rsid w:val="00382A9A"/>
    <w:rsid w:val="00382B45"/>
    <w:rsid w:val="00382F1A"/>
    <w:rsid w:val="00382F32"/>
    <w:rsid w:val="0038399C"/>
    <w:rsid w:val="00383ADA"/>
    <w:rsid w:val="00385466"/>
    <w:rsid w:val="003857E0"/>
    <w:rsid w:val="0038597E"/>
    <w:rsid w:val="003859E3"/>
    <w:rsid w:val="003860E8"/>
    <w:rsid w:val="00386261"/>
    <w:rsid w:val="00386667"/>
    <w:rsid w:val="00386BAE"/>
    <w:rsid w:val="00386C13"/>
    <w:rsid w:val="003871CE"/>
    <w:rsid w:val="00387434"/>
    <w:rsid w:val="00387987"/>
    <w:rsid w:val="00387B5D"/>
    <w:rsid w:val="00387BCF"/>
    <w:rsid w:val="00387F0B"/>
    <w:rsid w:val="0039007F"/>
    <w:rsid w:val="003904B1"/>
    <w:rsid w:val="003907E3"/>
    <w:rsid w:val="00390918"/>
    <w:rsid w:val="00390D19"/>
    <w:rsid w:val="00390F44"/>
    <w:rsid w:val="00391E37"/>
    <w:rsid w:val="00392519"/>
    <w:rsid w:val="0039255B"/>
    <w:rsid w:val="00392DA9"/>
    <w:rsid w:val="0039371B"/>
    <w:rsid w:val="00393731"/>
    <w:rsid w:val="00393884"/>
    <w:rsid w:val="00393FBD"/>
    <w:rsid w:val="00394065"/>
    <w:rsid w:val="00394987"/>
    <w:rsid w:val="00394F49"/>
    <w:rsid w:val="0039545E"/>
    <w:rsid w:val="00395E11"/>
    <w:rsid w:val="00396083"/>
    <w:rsid w:val="00396DD4"/>
    <w:rsid w:val="00396FB4"/>
    <w:rsid w:val="00397075"/>
    <w:rsid w:val="003976C6"/>
    <w:rsid w:val="003979D5"/>
    <w:rsid w:val="00397C1E"/>
    <w:rsid w:val="00397D47"/>
    <w:rsid w:val="00397FCB"/>
    <w:rsid w:val="003A00DD"/>
    <w:rsid w:val="003A04F6"/>
    <w:rsid w:val="003A057F"/>
    <w:rsid w:val="003A0611"/>
    <w:rsid w:val="003A06B1"/>
    <w:rsid w:val="003A0756"/>
    <w:rsid w:val="003A0890"/>
    <w:rsid w:val="003A11CF"/>
    <w:rsid w:val="003A11DB"/>
    <w:rsid w:val="003A1971"/>
    <w:rsid w:val="003A1DB6"/>
    <w:rsid w:val="003A2954"/>
    <w:rsid w:val="003A2CC5"/>
    <w:rsid w:val="003A2F7F"/>
    <w:rsid w:val="003A3041"/>
    <w:rsid w:val="003A32DF"/>
    <w:rsid w:val="003A3483"/>
    <w:rsid w:val="003A35EC"/>
    <w:rsid w:val="003A3D60"/>
    <w:rsid w:val="003A3DB5"/>
    <w:rsid w:val="003A4128"/>
    <w:rsid w:val="003A43BC"/>
    <w:rsid w:val="003A5123"/>
    <w:rsid w:val="003A561B"/>
    <w:rsid w:val="003A652E"/>
    <w:rsid w:val="003A6B9C"/>
    <w:rsid w:val="003A6D89"/>
    <w:rsid w:val="003A7833"/>
    <w:rsid w:val="003A7ED4"/>
    <w:rsid w:val="003B031A"/>
    <w:rsid w:val="003B0582"/>
    <w:rsid w:val="003B0710"/>
    <w:rsid w:val="003B0842"/>
    <w:rsid w:val="003B0871"/>
    <w:rsid w:val="003B0F31"/>
    <w:rsid w:val="003B1080"/>
    <w:rsid w:val="003B1126"/>
    <w:rsid w:val="003B1841"/>
    <w:rsid w:val="003B1BE8"/>
    <w:rsid w:val="003B1CBE"/>
    <w:rsid w:val="003B1D69"/>
    <w:rsid w:val="003B1F4D"/>
    <w:rsid w:val="003B24AC"/>
    <w:rsid w:val="003B2D62"/>
    <w:rsid w:val="003B33B2"/>
    <w:rsid w:val="003B344C"/>
    <w:rsid w:val="003B37BE"/>
    <w:rsid w:val="003B4328"/>
    <w:rsid w:val="003B47FA"/>
    <w:rsid w:val="003B4E1D"/>
    <w:rsid w:val="003B5144"/>
    <w:rsid w:val="003B5565"/>
    <w:rsid w:val="003B56F1"/>
    <w:rsid w:val="003B5BE4"/>
    <w:rsid w:val="003B5D85"/>
    <w:rsid w:val="003B644C"/>
    <w:rsid w:val="003B65F5"/>
    <w:rsid w:val="003B6846"/>
    <w:rsid w:val="003B6B8A"/>
    <w:rsid w:val="003B727E"/>
    <w:rsid w:val="003B7805"/>
    <w:rsid w:val="003B7C62"/>
    <w:rsid w:val="003C0075"/>
    <w:rsid w:val="003C0759"/>
    <w:rsid w:val="003C0AA5"/>
    <w:rsid w:val="003C0F05"/>
    <w:rsid w:val="003C12D5"/>
    <w:rsid w:val="003C151B"/>
    <w:rsid w:val="003C1637"/>
    <w:rsid w:val="003C22D3"/>
    <w:rsid w:val="003C241C"/>
    <w:rsid w:val="003C2477"/>
    <w:rsid w:val="003C2D61"/>
    <w:rsid w:val="003C2FF0"/>
    <w:rsid w:val="003C398A"/>
    <w:rsid w:val="003C3B3B"/>
    <w:rsid w:val="003C45F0"/>
    <w:rsid w:val="003C510D"/>
    <w:rsid w:val="003C59D2"/>
    <w:rsid w:val="003C5B21"/>
    <w:rsid w:val="003C61A2"/>
    <w:rsid w:val="003C61AB"/>
    <w:rsid w:val="003C61EC"/>
    <w:rsid w:val="003C6516"/>
    <w:rsid w:val="003C7277"/>
    <w:rsid w:val="003C730E"/>
    <w:rsid w:val="003C7A8C"/>
    <w:rsid w:val="003D00C1"/>
    <w:rsid w:val="003D05CE"/>
    <w:rsid w:val="003D0943"/>
    <w:rsid w:val="003D0F56"/>
    <w:rsid w:val="003D104D"/>
    <w:rsid w:val="003D1141"/>
    <w:rsid w:val="003D247F"/>
    <w:rsid w:val="003D24B6"/>
    <w:rsid w:val="003D3AFE"/>
    <w:rsid w:val="003D3E8D"/>
    <w:rsid w:val="003D3F9C"/>
    <w:rsid w:val="003D4656"/>
    <w:rsid w:val="003D4C08"/>
    <w:rsid w:val="003D4DC7"/>
    <w:rsid w:val="003D52C6"/>
    <w:rsid w:val="003D54EC"/>
    <w:rsid w:val="003D612B"/>
    <w:rsid w:val="003D6140"/>
    <w:rsid w:val="003D6260"/>
    <w:rsid w:val="003D6350"/>
    <w:rsid w:val="003D6431"/>
    <w:rsid w:val="003D66DB"/>
    <w:rsid w:val="003D6896"/>
    <w:rsid w:val="003D6B5F"/>
    <w:rsid w:val="003D71C1"/>
    <w:rsid w:val="003D7AAD"/>
    <w:rsid w:val="003D7E00"/>
    <w:rsid w:val="003E02B8"/>
    <w:rsid w:val="003E05AE"/>
    <w:rsid w:val="003E05C0"/>
    <w:rsid w:val="003E05E0"/>
    <w:rsid w:val="003E07CF"/>
    <w:rsid w:val="003E145C"/>
    <w:rsid w:val="003E1B67"/>
    <w:rsid w:val="003E1BEB"/>
    <w:rsid w:val="003E20E9"/>
    <w:rsid w:val="003E2611"/>
    <w:rsid w:val="003E29B2"/>
    <w:rsid w:val="003E333C"/>
    <w:rsid w:val="003E3E58"/>
    <w:rsid w:val="003E41BE"/>
    <w:rsid w:val="003E4418"/>
    <w:rsid w:val="003E4D86"/>
    <w:rsid w:val="003E4E90"/>
    <w:rsid w:val="003E4F38"/>
    <w:rsid w:val="003E59D2"/>
    <w:rsid w:val="003E6059"/>
    <w:rsid w:val="003E6A48"/>
    <w:rsid w:val="003E6D99"/>
    <w:rsid w:val="003E7710"/>
    <w:rsid w:val="003E7A7D"/>
    <w:rsid w:val="003E7F6A"/>
    <w:rsid w:val="003F00D6"/>
    <w:rsid w:val="003F053F"/>
    <w:rsid w:val="003F0C77"/>
    <w:rsid w:val="003F0CCD"/>
    <w:rsid w:val="003F0D2D"/>
    <w:rsid w:val="003F0E90"/>
    <w:rsid w:val="003F0EB7"/>
    <w:rsid w:val="003F1224"/>
    <w:rsid w:val="003F1A67"/>
    <w:rsid w:val="003F1CF0"/>
    <w:rsid w:val="003F1FA4"/>
    <w:rsid w:val="003F2610"/>
    <w:rsid w:val="003F263E"/>
    <w:rsid w:val="003F349E"/>
    <w:rsid w:val="003F35BD"/>
    <w:rsid w:val="003F3921"/>
    <w:rsid w:val="003F3978"/>
    <w:rsid w:val="003F3C0E"/>
    <w:rsid w:val="003F403D"/>
    <w:rsid w:val="003F4146"/>
    <w:rsid w:val="003F4E1F"/>
    <w:rsid w:val="003F52B1"/>
    <w:rsid w:val="003F560E"/>
    <w:rsid w:val="003F5E8F"/>
    <w:rsid w:val="003F635A"/>
    <w:rsid w:val="003F6370"/>
    <w:rsid w:val="003F650E"/>
    <w:rsid w:val="003F677C"/>
    <w:rsid w:val="003F67ED"/>
    <w:rsid w:val="003F6CD6"/>
    <w:rsid w:val="003F6DD6"/>
    <w:rsid w:val="003F6F9B"/>
    <w:rsid w:val="003F735C"/>
    <w:rsid w:val="003F75F2"/>
    <w:rsid w:val="003F76C1"/>
    <w:rsid w:val="003F7707"/>
    <w:rsid w:val="003F77E9"/>
    <w:rsid w:val="003F78A3"/>
    <w:rsid w:val="0040069E"/>
    <w:rsid w:val="004012D9"/>
    <w:rsid w:val="004016B1"/>
    <w:rsid w:val="00401A80"/>
    <w:rsid w:val="00401F43"/>
    <w:rsid w:val="00402455"/>
    <w:rsid w:val="004029A0"/>
    <w:rsid w:val="004029DB"/>
    <w:rsid w:val="00402D8C"/>
    <w:rsid w:val="00402F49"/>
    <w:rsid w:val="004030F2"/>
    <w:rsid w:val="00403391"/>
    <w:rsid w:val="004033D6"/>
    <w:rsid w:val="00403653"/>
    <w:rsid w:val="0040373B"/>
    <w:rsid w:val="004039AB"/>
    <w:rsid w:val="00403A98"/>
    <w:rsid w:val="00403B07"/>
    <w:rsid w:val="00404189"/>
    <w:rsid w:val="00404219"/>
    <w:rsid w:val="004043BB"/>
    <w:rsid w:val="004043C3"/>
    <w:rsid w:val="0040447F"/>
    <w:rsid w:val="004048BE"/>
    <w:rsid w:val="00404907"/>
    <w:rsid w:val="004052AB"/>
    <w:rsid w:val="0040601E"/>
    <w:rsid w:val="00406AF8"/>
    <w:rsid w:val="00407464"/>
    <w:rsid w:val="004074AD"/>
    <w:rsid w:val="00407745"/>
    <w:rsid w:val="004079AE"/>
    <w:rsid w:val="00407C16"/>
    <w:rsid w:val="004102BA"/>
    <w:rsid w:val="0041076D"/>
    <w:rsid w:val="004107EB"/>
    <w:rsid w:val="00410C2C"/>
    <w:rsid w:val="00410E96"/>
    <w:rsid w:val="004114FA"/>
    <w:rsid w:val="0041178D"/>
    <w:rsid w:val="00411855"/>
    <w:rsid w:val="00411988"/>
    <w:rsid w:val="00411EBD"/>
    <w:rsid w:val="00412232"/>
    <w:rsid w:val="00412B7F"/>
    <w:rsid w:val="00412DD3"/>
    <w:rsid w:val="0041327C"/>
    <w:rsid w:val="0041396C"/>
    <w:rsid w:val="00413BF2"/>
    <w:rsid w:val="00414B5F"/>
    <w:rsid w:val="004150EA"/>
    <w:rsid w:val="00415511"/>
    <w:rsid w:val="004156AC"/>
    <w:rsid w:val="0041594C"/>
    <w:rsid w:val="00415A55"/>
    <w:rsid w:val="00415E24"/>
    <w:rsid w:val="004161D5"/>
    <w:rsid w:val="00416248"/>
    <w:rsid w:val="0041639D"/>
    <w:rsid w:val="00416A63"/>
    <w:rsid w:val="00417D24"/>
    <w:rsid w:val="00417FF6"/>
    <w:rsid w:val="004200D4"/>
    <w:rsid w:val="00420175"/>
    <w:rsid w:val="0042046F"/>
    <w:rsid w:val="0042085D"/>
    <w:rsid w:val="00420954"/>
    <w:rsid w:val="00421285"/>
    <w:rsid w:val="00421895"/>
    <w:rsid w:val="0042197E"/>
    <w:rsid w:val="00421B11"/>
    <w:rsid w:val="00421B16"/>
    <w:rsid w:val="00421E15"/>
    <w:rsid w:val="00422006"/>
    <w:rsid w:val="00422568"/>
    <w:rsid w:val="0042284D"/>
    <w:rsid w:val="0042289C"/>
    <w:rsid w:val="00422C5F"/>
    <w:rsid w:val="00423393"/>
    <w:rsid w:val="0042369D"/>
    <w:rsid w:val="004237EE"/>
    <w:rsid w:val="00423A29"/>
    <w:rsid w:val="00423E8D"/>
    <w:rsid w:val="0042419F"/>
    <w:rsid w:val="00424469"/>
    <w:rsid w:val="00425A92"/>
    <w:rsid w:val="0042639A"/>
    <w:rsid w:val="004264E2"/>
    <w:rsid w:val="004274AD"/>
    <w:rsid w:val="00427B76"/>
    <w:rsid w:val="00430479"/>
    <w:rsid w:val="004306EA"/>
    <w:rsid w:val="004313D7"/>
    <w:rsid w:val="0043157F"/>
    <w:rsid w:val="00432306"/>
    <w:rsid w:val="004326C5"/>
    <w:rsid w:val="00432783"/>
    <w:rsid w:val="00432B62"/>
    <w:rsid w:val="00432BD9"/>
    <w:rsid w:val="00432CCB"/>
    <w:rsid w:val="0043321A"/>
    <w:rsid w:val="004335E9"/>
    <w:rsid w:val="00434B51"/>
    <w:rsid w:val="004355EE"/>
    <w:rsid w:val="00435B7C"/>
    <w:rsid w:val="00435C95"/>
    <w:rsid w:val="00436983"/>
    <w:rsid w:val="00437584"/>
    <w:rsid w:val="00437718"/>
    <w:rsid w:val="0043778D"/>
    <w:rsid w:val="00437C6E"/>
    <w:rsid w:val="00440120"/>
    <w:rsid w:val="00440173"/>
    <w:rsid w:val="00440AF5"/>
    <w:rsid w:val="00441127"/>
    <w:rsid w:val="00441425"/>
    <w:rsid w:val="00441F7D"/>
    <w:rsid w:val="004423A9"/>
    <w:rsid w:val="0044292D"/>
    <w:rsid w:val="00443B52"/>
    <w:rsid w:val="0044472B"/>
    <w:rsid w:val="00444A40"/>
    <w:rsid w:val="00444AA3"/>
    <w:rsid w:val="00444D0D"/>
    <w:rsid w:val="004454C4"/>
    <w:rsid w:val="0044581C"/>
    <w:rsid w:val="004460DE"/>
    <w:rsid w:val="004462B4"/>
    <w:rsid w:val="00446AF7"/>
    <w:rsid w:val="00446DB4"/>
    <w:rsid w:val="00446ED4"/>
    <w:rsid w:val="00447B4C"/>
    <w:rsid w:val="00450798"/>
    <w:rsid w:val="00451149"/>
    <w:rsid w:val="00451F08"/>
    <w:rsid w:val="00452284"/>
    <w:rsid w:val="004522D0"/>
    <w:rsid w:val="00452826"/>
    <w:rsid w:val="004530E2"/>
    <w:rsid w:val="00453C69"/>
    <w:rsid w:val="004540D8"/>
    <w:rsid w:val="0045457A"/>
    <w:rsid w:val="00454592"/>
    <w:rsid w:val="00454AB7"/>
    <w:rsid w:val="004555D4"/>
    <w:rsid w:val="0045586C"/>
    <w:rsid w:val="00455DF9"/>
    <w:rsid w:val="00455F9B"/>
    <w:rsid w:val="00456101"/>
    <w:rsid w:val="00456A26"/>
    <w:rsid w:val="00456A8C"/>
    <w:rsid w:val="00460C6C"/>
    <w:rsid w:val="0046117B"/>
    <w:rsid w:val="004615FB"/>
    <w:rsid w:val="0046164E"/>
    <w:rsid w:val="00461727"/>
    <w:rsid w:val="00461E11"/>
    <w:rsid w:val="004626F0"/>
    <w:rsid w:val="0046383A"/>
    <w:rsid w:val="00463BD3"/>
    <w:rsid w:val="004640EF"/>
    <w:rsid w:val="00464903"/>
    <w:rsid w:val="00464E12"/>
    <w:rsid w:val="004652F7"/>
    <w:rsid w:val="00465375"/>
    <w:rsid w:val="00465664"/>
    <w:rsid w:val="004656AD"/>
    <w:rsid w:val="00466417"/>
    <w:rsid w:val="004667C1"/>
    <w:rsid w:val="00466CA5"/>
    <w:rsid w:val="00467053"/>
    <w:rsid w:val="004675BE"/>
    <w:rsid w:val="00467D74"/>
    <w:rsid w:val="00467DF5"/>
    <w:rsid w:val="0047012E"/>
    <w:rsid w:val="0047048F"/>
    <w:rsid w:val="004707D9"/>
    <w:rsid w:val="004709B3"/>
    <w:rsid w:val="00470A08"/>
    <w:rsid w:val="0047175F"/>
    <w:rsid w:val="004719B1"/>
    <w:rsid w:val="00471E19"/>
    <w:rsid w:val="00471F20"/>
    <w:rsid w:val="004722EE"/>
    <w:rsid w:val="0047267D"/>
    <w:rsid w:val="004726D0"/>
    <w:rsid w:val="00472B1C"/>
    <w:rsid w:val="0047380E"/>
    <w:rsid w:val="004739D8"/>
    <w:rsid w:val="00473AC0"/>
    <w:rsid w:val="00473AE4"/>
    <w:rsid w:val="0047417F"/>
    <w:rsid w:val="00474358"/>
    <w:rsid w:val="004761BD"/>
    <w:rsid w:val="0047687B"/>
    <w:rsid w:val="00476B32"/>
    <w:rsid w:val="00476C13"/>
    <w:rsid w:val="00477128"/>
    <w:rsid w:val="00477964"/>
    <w:rsid w:val="00477A06"/>
    <w:rsid w:val="00477B5D"/>
    <w:rsid w:val="004802C7"/>
    <w:rsid w:val="004806AD"/>
    <w:rsid w:val="0048159E"/>
    <w:rsid w:val="004816DF"/>
    <w:rsid w:val="00481A19"/>
    <w:rsid w:val="00481E46"/>
    <w:rsid w:val="004826E4"/>
    <w:rsid w:val="00483039"/>
    <w:rsid w:val="00483527"/>
    <w:rsid w:val="00483532"/>
    <w:rsid w:val="00483797"/>
    <w:rsid w:val="004839E3"/>
    <w:rsid w:val="0048435B"/>
    <w:rsid w:val="00484510"/>
    <w:rsid w:val="00484A66"/>
    <w:rsid w:val="004850BF"/>
    <w:rsid w:val="00485721"/>
    <w:rsid w:val="004861FF"/>
    <w:rsid w:val="00486356"/>
    <w:rsid w:val="0048651B"/>
    <w:rsid w:val="004865F3"/>
    <w:rsid w:val="00486BA8"/>
    <w:rsid w:val="00486C8B"/>
    <w:rsid w:val="00486CF1"/>
    <w:rsid w:val="00486E60"/>
    <w:rsid w:val="00486F58"/>
    <w:rsid w:val="004878A2"/>
    <w:rsid w:val="00487BD1"/>
    <w:rsid w:val="00487D24"/>
    <w:rsid w:val="00487F70"/>
    <w:rsid w:val="00490169"/>
    <w:rsid w:val="0049055B"/>
    <w:rsid w:val="00490EC2"/>
    <w:rsid w:val="004910CA"/>
    <w:rsid w:val="00491694"/>
    <w:rsid w:val="0049251C"/>
    <w:rsid w:val="00492F32"/>
    <w:rsid w:val="00492FD3"/>
    <w:rsid w:val="004930D6"/>
    <w:rsid w:val="00493180"/>
    <w:rsid w:val="0049318C"/>
    <w:rsid w:val="0049349A"/>
    <w:rsid w:val="00494536"/>
    <w:rsid w:val="0049461F"/>
    <w:rsid w:val="00494760"/>
    <w:rsid w:val="004947F0"/>
    <w:rsid w:val="00494A05"/>
    <w:rsid w:val="004955B0"/>
    <w:rsid w:val="00496D62"/>
    <w:rsid w:val="00496F8A"/>
    <w:rsid w:val="00497417"/>
    <w:rsid w:val="004975F0"/>
    <w:rsid w:val="00497ABC"/>
    <w:rsid w:val="00497F1D"/>
    <w:rsid w:val="00497FB6"/>
    <w:rsid w:val="004A045D"/>
    <w:rsid w:val="004A05A7"/>
    <w:rsid w:val="004A0C54"/>
    <w:rsid w:val="004A10C2"/>
    <w:rsid w:val="004A10CA"/>
    <w:rsid w:val="004A1572"/>
    <w:rsid w:val="004A170C"/>
    <w:rsid w:val="004A28EA"/>
    <w:rsid w:val="004A29C4"/>
    <w:rsid w:val="004A3229"/>
    <w:rsid w:val="004A3237"/>
    <w:rsid w:val="004A3755"/>
    <w:rsid w:val="004A429E"/>
    <w:rsid w:val="004A44A3"/>
    <w:rsid w:val="004A48E0"/>
    <w:rsid w:val="004A4BEE"/>
    <w:rsid w:val="004A5C78"/>
    <w:rsid w:val="004A6FE0"/>
    <w:rsid w:val="004A79C6"/>
    <w:rsid w:val="004A7DBA"/>
    <w:rsid w:val="004A7FA9"/>
    <w:rsid w:val="004B0228"/>
    <w:rsid w:val="004B0791"/>
    <w:rsid w:val="004B0BCA"/>
    <w:rsid w:val="004B0FEA"/>
    <w:rsid w:val="004B11F6"/>
    <w:rsid w:val="004B1B23"/>
    <w:rsid w:val="004B1D41"/>
    <w:rsid w:val="004B1DDE"/>
    <w:rsid w:val="004B1EF7"/>
    <w:rsid w:val="004B2198"/>
    <w:rsid w:val="004B21BD"/>
    <w:rsid w:val="004B2A6E"/>
    <w:rsid w:val="004B3117"/>
    <w:rsid w:val="004B31F0"/>
    <w:rsid w:val="004B4A9B"/>
    <w:rsid w:val="004B53CE"/>
    <w:rsid w:val="004B55E0"/>
    <w:rsid w:val="004B5946"/>
    <w:rsid w:val="004B653A"/>
    <w:rsid w:val="004B6772"/>
    <w:rsid w:val="004B678B"/>
    <w:rsid w:val="004B696F"/>
    <w:rsid w:val="004B6F40"/>
    <w:rsid w:val="004B70BA"/>
    <w:rsid w:val="004B71E8"/>
    <w:rsid w:val="004B738C"/>
    <w:rsid w:val="004B7C63"/>
    <w:rsid w:val="004C005A"/>
    <w:rsid w:val="004C0B93"/>
    <w:rsid w:val="004C1741"/>
    <w:rsid w:val="004C1C5E"/>
    <w:rsid w:val="004C2F73"/>
    <w:rsid w:val="004C3A69"/>
    <w:rsid w:val="004C3D51"/>
    <w:rsid w:val="004C41E9"/>
    <w:rsid w:val="004C4579"/>
    <w:rsid w:val="004C4AD9"/>
    <w:rsid w:val="004C5361"/>
    <w:rsid w:val="004C5ACD"/>
    <w:rsid w:val="004C6960"/>
    <w:rsid w:val="004C6C52"/>
    <w:rsid w:val="004C7020"/>
    <w:rsid w:val="004C7859"/>
    <w:rsid w:val="004C7B8A"/>
    <w:rsid w:val="004D0436"/>
    <w:rsid w:val="004D0541"/>
    <w:rsid w:val="004D1CDD"/>
    <w:rsid w:val="004D1DFD"/>
    <w:rsid w:val="004D1EB6"/>
    <w:rsid w:val="004D2601"/>
    <w:rsid w:val="004D28E9"/>
    <w:rsid w:val="004D37FF"/>
    <w:rsid w:val="004D4073"/>
    <w:rsid w:val="004D40D1"/>
    <w:rsid w:val="004D4481"/>
    <w:rsid w:val="004D4B7D"/>
    <w:rsid w:val="004D4E6C"/>
    <w:rsid w:val="004D586D"/>
    <w:rsid w:val="004D58BA"/>
    <w:rsid w:val="004D58C1"/>
    <w:rsid w:val="004D5F15"/>
    <w:rsid w:val="004D66B5"/>
    <w:rsid w:val="004D6728"/>
    <w:rsid w:val="004D67A1"/>
    <w:rsid w:val="004D69F2"/>
    <w:rsid w:val="004D6E72"/>
    <w:rsid w:val="004D7D43"/>
    <w:rsid w:val="004D7ED0"/>
    <w:rsid w:val="004E08BE"/>
    <w:rsid w:val="004E0BDC"/>
    <w:rsid w:val="004E0E60"/>
    <w:rsid w:val="004E0F5C"/>
    <w:rsid w:val="004E102F"/>
    <w:rsid w:val="004E153B"/>
    <w:rsid w:val="004E166B"/>
    <w:rsid w:val="004E16FF"/>
    <w:rsid w:val="004E2023"/>
    <w:rsid w:val="004E2092"/>
    <w:rsid w:val="004E21B3"/>
    <w:rsid w:val="004E232C"/>
    <w:rsid w:val="004E2422"/>
    <w:rsid w:val="004E246F"/>
    <w:rsid w:val="004E3A6E"/>
    <w:rsid w:val="004E3DB5"/>
    <w:rsid w:val="004E419A"/>
    <w:rsid w:val="004E4417"/>
    <w:rsid w:val="004E44AC"/>
    <w:rsid w:val="004E4B00"/>
    <w:rsid w:val="004E5788"/>
    <w:rsid w:val="004E5909"/>
    <w:rsid w:val="004E6906"/>
    <w:rsid w:val="004E6929"/>
    <w:rsid w:val="004E7716"/>
    <w:rsid w:val="004E78D3"/>
    <w:rsid w:val="004F0335"/>
    <w:rsid w:val="004F038A"/>
    <w:rsid w:val="004F1448"/>
    <w:rsid w:val="004F17E5"/>
    <w:rsid w:val="004F186B"/>
    <w:rsid w:val="004F18B5"/>
    <w:rsid w:val="004F19A1"/>
    <w:rsid w:val="004F1E3F"/>
    <w:rsid w:val="004F20AF"/>
    <w:rsid w:val="004F2B71"/>
    <w:rsid w:val="004F2E2B"/>
    <w:rsid w:val="004F2E47"/>
    <w:rsid w:val="004F2F47"/>
    <w:rsid w:val="004F47D0"/>
    <w:rsid w:val="004F4C07"/>
    <w:rsid w:val="004F4E11"/>
    <w:rsid w:val="004F5350"/>
    <w:rsid w:val="004F54BF"/>
    <w:rsid w:val="004F5D8C"/>
    <w:rsid w:val="004F6115"/>
    <w:rsid w:val="004F63B3"/>
    <w:rsid w:val="004F6596"/>
    <w:rsid w:val="004F66CA"/>
    <w:rsid w:val="004F6771"/>
    <w:rsid w:val="004F6F64"/>
    <w:rsid w:val="004F71AA"/>
    <w:rsid w:val="004F721D"/>
    <w:rsid w:val="004F7575"/>
    <w:rsid w:val="004F7714"/>
    <w:rsid w:val="004F79B8"/>
    <w:rsid w:val="005002C9"/>
    <w:rsid w:val="00500A51"/>
    <w:rsid w:val="00500B93"/>
    <w:rsid w:val="00501088"/>
    <w:rsid w:val="00501955"/>
    <w:rsid w:val="0050235B"/>
    <w:rsid w:val="00504432"/>
    <w:rsid w:val="00504BCA"/>
    <w:rsid w:val="00504F10"/>
    <w:rsid w:val="00505277"/>
    <w:rsid w:val="005055A1"/>
    <w:rsid w:val="0050571F"/>
    <w:rsid w:val="00505C13"/>
    <w:rsid w:val="00505E66"/>
    <w:rsid w:val="00506198"/>
    <w:rsid w:val="005069CF"/>
    <w:rsid w:val="00506A84"/>
    <w:rsid w:val="00506C98"/>
    <w:rsid w:val="00507500"/>
    <w:rsid w:val="005076EF"/>
    <w:rsid w:val="005079E9"/>
    <w:rsid w:val="00507B17"/>
    <w:rsid w:val="00507D3C"/>
    <w:rsid w:val="00510277"/>
    <w:rsid w:val="005110DC"/>
    <w:rsid w:val="005111EA"/>
    <w:rsid w:val="005117C6"/>
    <w:rsid w:val="0051196F"/>
    <w:rsid w:val="00512390"/>
    <w:rsid w:val="0051249D"/>
    <w:rsid w:val="005128AF"/>
    <w:rsid w:val="005129E2"/>
    <w:rsid w:val="00512C5D"/>
    <w:rsid w:val="00512D17"/>
    <w:rsid w:val="0051325C"/>
    <w:rsid w:val="00513A2E"/>
    <w:rsid w:val="00515219"/>
    <w:rsid w:val="00515249"/>
    <w:rsid w:val="005155F4"/>
    <w:rsid w:val="0051578E"/>
    <w:rsid w:val="00515BFF"/>
    <w:rsid w:val="005160FD"/>
    <w:rsid w:val="005165BF"/>
    <w:rsid w:val="005169D1"/>
    <w:rsid w:val="00516DFF"/>
    <w:rsid w:val="00516FA6"/>
    <w:rsid w:val="00516FAD"/>
    <w:rsid w:val="00520244"/>
    <w:rsid w:val="00520555"/>
    <w:rsid w:val="00520C4C"/>
    <w:rsid w:val="00521382"/>
    <w:rsid w:val="005215C6"/>
    <w:rsid w:val="00521907"/>
    <w:rsid w:val="00522194"/>
    <w:rsid w:val="00522287"/>
    <w:rsid w:val="0052282B"/>
    <w:rsid w:val="00522AF6"/>
    <w:rsid w:val="0052315C"/>
    <w:rsid w:val="00523721"/>
    <w:rsid w:val="005237D4"/>
    <w:rsid w:val="00523B2F"/>
    <w:rsid w:val="00523C21"/>
    <w:rsid w:val="00523CF7"/>
    <w:rsid w:val="00523F33"/>
    <w:rsid w:val="00523FDC"/>
    <w:rsid w:val="00524B7E"/>
    <w:rsid w:val="005255BD"/>
    <w:rsid w:val="00525A88"/>
    <w:rsid w:val="00525D7B"/>
    <w:rsid w:val="00525EC5"/>
    <w:rsid w:val="0052604E"/>
    <w:rsid w:val="00526309"/>
    <w:rsid w:val="005269CB"/>
    <w:rsid w:val="00526B09"/>
    <w:rsid w:val="0052717E"/>
    <w:rsid w:val="0052751B"/>
    <w:rsid w:val="005277D2"/>
    <w:rsid w:val="005279BE"/>
    <w:rsid w:val="00527B1C"/>
    <w:rsid w:val="00527C83"/>
    <w:rsid w:val="00530163"/>
    <w:rsid w:val="00530725"/>
    <w:rsid w:val="00530A35"/>
    <w:rsid w:val="00530A64"/>
    <w:rsid w:val="00531278"/>
    <w:rsid w:val="005315FD"/>
    <w:rsid w:val="00531D77"/>
    <w:rsid w:val="00531E1D"/>
    <w:rsid w:val="00532068"/>
    <w:rsid w:val="00532378"/>
    <w:rsid w:val="00532964"/>
    <w:rsid w:val="005329E7"/>
    <w:rsid w:val="00532A78"/>
    <w:rsid w:val="00532C10"/>
    <w:rsid w:val="00533603"/>
    <w:rsid w:val="0053381C"/>
    <w:rsid w:val="00533AF3"/>
    <w:rsid w:val="0053401A"/>
    <w:rsid w:val="005349B9"/>
    <w:rsid w:val="00534A8B"/>
    <w:rsid w:val="00535448"/>
    <w:rsid w:val="0053568C"/>
    <w:rsid w:val="005357EB"/>
    <w:rsid w:val="00535D18"/>
    <w:rsid w:val="005369C5"/>
    <w:rsid w:val="00536E16"/>
    <w:rsid w:val="0053732C"/>
    <w:rsid w:val="005377C1"/>
    <w:rsid w:val="005378A4"/>
    <w:rsid w:val="0053795D"/>
    <w:rsid w:val="00540800"/>
    <w:rsid w:val="00540876"/>
    <w:rsid w:val="005408B6"/>
    <w:rsid w:val="00540A09"/>
    <w:rsid w:val="00540DB5"/>
    <w:rsid w:val="0054174D"/>
    <w:rsid w:val="00541B23"/>
    <w:rsid w:val="00542414"/>
    <w:rsid w:val="00542556"/>
    <w:rsid w:val="00543553"/>
    <w:rsid w:val="00543C5C"/>
    <w:rsid w:val="00543C93"/>
    <w:rsid w:val="00543DCD"/>
    <w:rsid w:val="00544228"/>
    <w:rsid w:val="00544271"/>
    <w:rsid w:val="005456A3"/>
    <w:rsid w:val="0054571D"/>
    <w:rsid w:val="00545F61"/>
    <w:rsid w:val="0054643B"/>
    <w:rsid w:val="00547893"/>
    <w:rsid w:val="00547A24"/>
    <w:rsid w:val="00547B76"/>
    <w:rsid w:val="0055019F"/>
    <w:rsid w:val="0055031B"/>
    <w:rsid w:val="00550FCF"/>
    <w:rsid w:val="00550FD0"/>
    <w:rsid w:val="0055119D"/>
    <w:rsid w:val="00551294"/>
    <w:rsid w:val="00551535"/>
    <w:rsid w:val="005518C4"/>
    <w:rsid w:val="00551F81"/>
    <w:rsid w:val="0055216E"/>
    <w:rsid w:val="00552776"/>
    <w:rsid w:val="005528B2"/>
    <w:rsid w:val="00552AFD"/>
    <w:rsid w:val="00552BD4"/>
    <w:rsid w:val="00552BE7"/>
    <w:rsid w:val="00552FFF"/>
    <w:rsid w:val="0055317F"/>
    <w:rsid w:val="005533EC"/>
    <w:rsid w:val="0055385A"/>
    <w:rsid w:val="005538EC"/>
    <w:rsid w:val="00553A73"/>
    <w:rsid w:val="005545EB"/>
    <w:rsid w:val="00554C8B"/>
    <w:rsid w:val="005554F9"/>
    <w:rsid w:val="00555605"/>
    <w:rsid w:val="005557D5"/>
    <w:rsid w:val="00556108"/>
    <w:rsid w:val="005564F7"/>
    <w:rsid w:val="00556A43"/>
    <w:rsid w:val="00557B87"/>
    <w:rsid w:val="00557BA1"/>
    <w:rsid w:val="00560602"/>
    <w:rsid w:val="00560712"/>
    <w:rsid w:val="00561490"/>
    <w:rsid w:val="00561CD2"/>
    <w:rsid w:val="005625EA"/>
    <w:rsid w:val="0056281A"/>
    <w:rsid w:val="00562A3E"/>
    <w:rsid w:val="00562A88"/>
    <w:rsid w:val="00562E48"/>
    <w:rsid w:val="0056360C"/>
    <w:rsid w:val="00563731"/>
    <w:rsid w:val="00564282"/>
    <w:rsid w:val="00564C81"/>
    <w:rsid w:val="00564EDC"/>
    <w:rsid w:val="005655D9"/>
    <w:rsid w:val="005659A5"/>
    <w:rsid w:val="00565BD4"/>
    <w:rsid w:val="00565F98"/>
    <w:rsid w:val="0056626B"/>
    <w:rsid w:val="00566387"/>
    <w:rsid w:val="00566726"/>
    <w:rsid w:val="005668D9"/>
    <w:rsid w:val="00567927"/>
    <w:rsid w:val="00567992"/>
    <w:rsid w:val="00567F3A"/>
    <w:rsid w:val="005701E3"/>
    <w:rsid w:val="00570210"/>
    <w:rsid w:val="00570764"/>
    <w:rsid w:val="00570777"/>
    <w:rsid w:val="00571255"/>
    <w:rsid w:val="00571C36"/>
    <w:rsid w:val="0057217B"/>
    <w:rsid w:val="00572AA1"/>
    <w:rsid w:val="00572BAB"/>
    <w:rsid w:val="005733D2"/>
    <w:rsid w:val="005738A6"/>
    <w:rsid w:val="0057394C"/>
    <w:rsid w:val="00573DB1"/>
    <w:rsid w:val="00574D88"/>
    <w:rsid w:val="00575016"/>
    <w:rsid w:val="00575076"/>
    <w:rsid w:val="00575531"/>
    <w:rsid w:val="00575BC0"/>
    <w:rsid w:val="00575D30"/>
    <w:rsid w:val="00575FD3"/>
    <w:rsid w:val="00576CA5"/>
    <w:rsid w:val="00576D7D"/>
    <w:rsid w:val="00577218"/>
    <w:rsid w:val="005772DB"/>
    <w:rsid w:val="005817FB"/>
    <w:rsid w:val="00581CB5"/>
    <w:rsid w:val="00581FB9"/>
    <w:rsid w:val="00581FCC"/>
    <w:rsid w:val="00581FDC"/>
    <w:rsid w:val="00581FFC"/>
    <w:rsid w:val="0058200B"/>
    <w:rsid w:val="00582674"/>
    <w:rsid w:val="00582950"/>
    <w:rsid w:val="00582A04"/>
    <w:rsid w:val="00582EDA"/>
    <w:rsid w:val="0058378F"/>
    <w:rsid w:val="00583BA1"/>
    <w:rsid w:val="00583CDD"/>
    <w:rsid w:val="0058401E"/>
    <w:rsid w:val="005840D7"/>
    <w:rsid w:val="005855CC"/>
    <w:rsid w:val="00585B4A"/>
    <w:rsid w:val="00585B5C"/>
    <w:rsid w:val="00586069"/>
    <w:rsid w:val="005861B4"/>
    <w:rsid w:val="005863DF"/>
    <w:rsid w:val="00586CE9"/>
    <w:rsid w:val="00586F1E"/>
    <w:rsid w:val="005873CC"/>
    <w:rsid w:val="00587A49"/>
    <w:rsid w:val="005904E5"/>
    <w:rsid w:val="00590938"/>
    <w:rsid w:val="00590AFC"/>
    <w:rsid w:val="00590DAD"/>
    <w:rsid w:val="00591C80"/>
    <w:rsid w:val="00591DFB"/>
    <w:rsid w:val="00591EB7"/>
    <w:rsid w:val="00592164"/>
    <w:rsid w:val="0059232E"/>
    <w:rsid w:val="00592605"/>
    <w:rsid w:val="00593934"/>
    <w:rsid w:val="00593A42"/>
    <w:rsid w:val="00593CC5"/>
    <w:rsid w:val="00593F0D"/>
    <w:rsid w:val="00594C2C"/>
    <w:rsid w:val="00595382"/>
    <w:rsid w:val="00595484"/>
    <w:rsid w:val="00595CBA"/>
    <w:rsid w:val="00595F13"/>
    <w:rsid w:val="00596159"/>
    <w:rsid w:val="0059625B"/>
    <w:rsid w:val="00596701"/>
    <w:rsid w:val="00596B53"/>
    <w:rsid w:val="00596F02"/>
    <w:rsid w:val="005970F0"/>
    <w:rsid w:val="00597283"/>
    <w:rsid w:val="005978AF"/>
    <w:rsid w:val="0059791D"/>
    <w:rsid w:val="005A06D1"/>
    <w:rsid w:val="005A08D3"/>
    <w:rsid w:val="005A0C1E"/>
    <w:rsid w:val="005A0D75"/>
    <w:rsid w:val="005A0FF8"/>
    <w:rsid w:val="005A15A3"/>
    <w:rsid w:val="005A185B"/>
    <w:rsid w:val="005A1B5E"/>
    <w:rsid w:val="005A1E9F"/>
    <w:rsid w:val="005A24FB"/>
    <w:rsid w:val="005A290E"/>
    <w:rsid w:val="005A2A8F"/>
    <w:rsid w:val="005A2E0A"/>
    <w:rsid w:val="005A2FCE"/>
    <w:rsid w:val="005A2FD5"/>
    <w:rsid w:val="005A308B"/>
    <w:rsid w:val="005A325B"/>
    <w:rsid w:val="005A363C"/>
    <w:rsid w:val="005A36C7"/>
    <w:rsid w:val="005A3A6B"/>
    <w:rsid w:val="005A3B27"/>
    <w:rsid w:val="005A3BA6"/>
    <w:rsid w:val="005A3BEE"/>
    <w:rsid w:val="005A3DA7"/>
    <w:rsid w:val="005A3F22"/>
    <w:rsid w:val="005A4035"/>
    <w:rsid w:val="005A47F2"/>
    <w:rsid w:val="005A4D96"/>
    <w:rsid w:val="005A5089"/>
    <w:rsid w:val="005A5996"/>
    <w:rsid w:val="005A59CB"/>
    <w:rsid w:val="005A5E00"/>
    <w:rsid w:val="005A6023"/>
    <w:rsid w:val="005A6104"/>
    <w:rsid w:val="005A6B30"/>
    <w:rsid w:val="005A6B88"/>
    <w:rsid w:val="005A6BC6"/>
    <w:rsid w:val="005B0872"/>
    <w:rsid w:val="005B0A2F"/>
    <w:rsid w:val="005B0DE5"/>
    <w:rsid w:val="005B10AF"/>
    <w:rsid w:val="005B10BA"/>
    <w:rsid w:val="005B16A0"/>
    <w:rsid w:val="005B1B4A"/>
    <w:rsid w:val="005B1C5D"/>
    <w:rsid w:val="005B213D"/>
    <w:rsid w:val="005B222D"/>
    <w:rsid w:val="005B2297"/>
    <w:rsid w:val="005B22A6"/>
    <w:rsid w:val="005B26ED"/>
    <w:rsid w:val="005B2A02"/>
    <w:rsid w:val="005B2C45"/>
    <w:rsid w:val="005B2EBC"/>
    <w:rsid w:val="005B2ECF"/>
    <w:rsid w:val="005B3405"/>
    <w:rsid w:val="005B3BF3"/>
    <w:rsid w:val="005B3D0B"/>
    <w:rsid w:val="005B44CE"/>
    <w:rsid w:val="005B4695"/>
    <w:rsid w:val="005B4807"/>
    <w:rsid w:val="005B4949"/>
    <w:rsid w:val="005B4C15"/>
    <w:rsid w:val="005B4D06"/>
    <w:rsid w:val="005B4DCA"/>
    <w:rsid w:val="005B4F56"/>
    <w:rsid w:val="005B5B25"/>
    <w:rsid w:val="005B6365"/>
    <w:rsid w:val="005B6C55"/>
    <w:rsid w:val="005B6D21"/>
    <w:rsid w:val="005B6FA3"/>
    <w:rsid w:val="005B7262"/>
    <w:rsid w:val="005B7A47"/>
    <w:rsid w:val="005C00BB"/>
    <w:rsid w:val="005C05D4"/>
    <w:rsid w:val="005C06FE"/>
    <w:rsid w:val="005C0884"/>
    <w:rsid w:val="005C09EB"/>
    <w:rsid w:val="005C0ACD"/>
    <w:rsid w:val="005C0B21"/>
    <w:rsid w:val="005C0B3D"/>
    <w:rsid w:val="005C0CC0"/>
    <w:rsid w:val="005C0DD2"/>
    <w:rsid w:val="005C24DA"/>
    <w:rsid w:val="005C2A64"/>
    <w:rsid w:val="005C2BAB"/>
    <w:rsid w:val="005C2E9D"/>
    <w:rsid w:val="005C31B8"/>
    <w:rsid w:val="005C3388"/>
    <w:rsid w:val="005C56F2"/>
    <w:rsid w:val="005C5F3A"/>
    <w:rsid w:val="005C6778"/>
    <w:rsid w:val="005C6AEB"/>
    <w:rsid w:val="005C6DAF"/>
    <w:rsid w:val="005C6E2F"/>
    <w:rsid w:val="005C76EB"/>
    <w:rsid w:val="005C7804"/>
    <w:rsid w:val="005D092A"/>
    <w:rsid w:val="005D0ED4"/>
    <w:rsid w:val="005D1177"/>
    <w:rsid w:val="005D16A0"/>
    <w:rsid w:val="005D16D9"/>
    <w:rsid w:val="005D16E2"/>
    <w:rsid w:val="005D1BDB"/>
    <w:rsid w:val="005D1F36"/>
    <w:rsid w:val="005D281A"/>
    <w:rsid w:val="005D2D85"/>
    <w:rsid w:val="005D303B"/>
    <w:rsid w:val="005D3B5A"/>
    <w:rsid w:val="005D3DF0"/>
    <w:rsid w:val="005D447A"/>
    <w:rsid w:val="005D44BE"/>
    <w:rsid w:val="005D47CD"/>
    <w:rsid w:val="005D5465"/>
    <w:rsid w:val="005D58CA"/>
    <w:rsid w:val="005D5CA8"/>
    <w:rsid w:val="005D6D38"/>
    <w:rsid w:val="005D6F7A"/>
    <w:rsid w:val="005D7041"/>
    <w:rsid w:val="005D7369"/>
    <w:rsid w:val="005D7C39"/>
    <w:rsid w:val="005D7CDB"/>
    <w:rsid w:val="005E09BA"/>
    <w:rsid w:val="005E0C1A"/>
    <w:rsid w:val="005E0D2D"/>
    <w:rsid w:val="005E1221"/>
    <w:rsid w:val="005E1622"/>
    <w:rsid w:val="005E29A9"/>
    <w:rsid w:val="005E29C6"/>
    <w:rsid w:val="005E2B52"/>
    <w:rsid w:val="005E2E71"/>
    <w:rsid w:val="005E30D9"/>
    <w:rsid w:val="005E3227"/>
    <w:rsid w:val="005E32FA"/>
    <w:rsid w:val="005E3488"/>
    <w:rsid w:val="005E36CF"/>
    <w:rsid w:val="005E3FE6"/>
    <w:rsid w:val="005E4A2D"/>
    <w:rsid w:val="005E4B4E"/>
    <w:rsid w:val="005E5239"/>
    <w:rsid w:val="005E55C2"/>
    <w:rsid w:val="005E5EDD"/>
    <w:rsid w:val="005E63E3"/>
    <w:rsid w:val="005E670C"/>
    <w:rsid w:val="005E6C06"/>
    <w:rsid w:val="005E6D7C"/>
    <w:rsid w:val="005E72AF"/>
    <w:rsid w:val="005E72FD"/>
    <w:rsid w:val="005E7379"/>
    <w:rsid w:val="005E77E2"/>
    <w:rsid w:val="005F04F4"/>
    <w:rsid w:val="005F0F8C"/>
    <w:rsid w:val="005F1765"/>
    <w:rsid w:val="005F1F6A"/>
    <w:rsid w:val="005F225F"/>
    <w:rsid w:val="005F249E"/>
    <w:rsid w:val="005F2640"/>
    <w:rsid w:val="005F2692"/>
    <w:rsid w:val="005F26D6"/>
    <w:rsid w:val="005F2783"/>
    <w:rsid w:val="005F2799"/>
    <w:rsid w:val="005F2BD2"/>
    <w:rsid w:val="005F2DC7"/>
    <w:rsid w:val="005F2FA6"/>
    <w:rsid w:val="005F3085"/>
    <w:rsid w:val="005F36A0"/>
    <w:rsid w:val="005F44DA"/>
    <w:rsid w:val="005F47A9"/>
    <w:rsid w:val="005F486A"/>
    <w:rsid w:val="005F4927"/>
    <w:rsid w:val="005F4BC4"/>
    <w:rsid w:val="005F4F8B"/>
    <w:rsid w:val="005F5C4B"/>
    <w:rsid w:val="005F5FDE"/>
    <w:rsid w:val="005F6023"/>
    <w:rsid w:val="005F62D9"/>
    <w:rsid w:val="005F654C"/>
    <w:rsid w:val="005F6600"/>
    <w:rsid w:val="005F66E8"/>
    <w:rsid w:val="005F6B39"/>
    <w:rsid w:val="005F6CE6"/>
    <w:rsid w:val="005F6D15"/>
    <w:rsid w:val="005F6EFD"/>
    <w:rsid w:val="005F7499"/>
    <w:rsid w:val="005F7D5D"/>
    <w:rsid w:val="006002AB"/>
    <w:rsid w:val="00600756"/>
    <w:rsid w:val="0060097A"/>
    <w:rsid w:val="00600F5B"/>
    <w:rsid w:val="00601003"/>
    <w:rsid w:val="006018BC"/>
    <w:rsid w:val="00602002"/>
    <w:rsid w:val="006020AF"/>
    <w:rsid w:val="006022FD"/>
    <w:rsid w:val="0060241E"/>
    <w:rsid w:val="006025F7"/>
    <w:rsid w:val="006026E7"/>
    <w:rsid w:val="0060278C"/>
    <w:rsid w:val="00602A9D"/>
    <w:rsid w:val="00602C06"/>
    <w:rsid w:val="00602D0E"/>
    <w:rsid w:val="00602F17"/>
    <w:rsid w:val="00603B37"/>
    <w:rsid w:val="00603CA2"/>
    <w:rsid w:val="00603E8F"/>
    <w:rsid w:val="00603F23"/>
    <w:rsid w:val="00604649"/>
    <w:rsid w:val="006053BE"/>
    <w:rsid w:val="0060549B"/>
    <w:rsid w:val="00605C4C"/>
    <w:rsid w:val="00605D85"/>
    <w:rsid w:val="00606467"/>
    <w:rsid w:val="006064A3"/>
    <w:rsid w:val="00606BE9"/>
    <w:rsid w:val="00606D4B"/>
    <w:rsid w:val="006076C9"/>
    <w:rsid w:val="00607AC6"/>
    <w:rsid w:val="00607EAD"/>
    <w:rsid w:val="00610DB2"/>
    <w:rsid w:val="00611441"/>
    <w:rsid w:val="00611CB3"/>
    <w:rsid w:val="0061207F"/>
    <w:rsid w:val="00612856"/>
    <w:rsid w:val="00612C11"/>
    <w:rsid w:val="00612C56"/>
    <w:rsid w:val="00612FF3"/>
    <w:rsid w:val="00613A8E"/>
    <w:rsid w:val="00613EDA"/>
    <w:rsid w:val="006143D1"/>
    <w:rsid w:val="00614487"/>
    <w:rsid w:val="0061453A"/>
    <w:rsid w:val="006145AA"/>
    <w:rsid w:val="00614698"/>
    <w:rsid w:val="00615100"/>
    <w:rsid w:val="006151E4"/>
    <w:rsid w:val="006155A5"/>
    <w:rsid w:val="006156D8"/>
    <w:rsid w:val="006157C3"/>
    <w:rsid w:val="00615B34"/>
    <w:rsid w:val="00615ECA"/>
    <w:rsid w:val="00616124"/>
    <w:rsid w:val="00616777"/>
    <w:rsid w:val="00616C9A"/>
    <w:rsid w:val="0061791C"/>
    <w:rsid w:val="00617E56"/>
    <w:rsid w:val="00617F44"/>
    <w:rsid w:val="006200BF"/>
    <w:rsid w:val="006203F3"/>
    <w:rsid w:val="00620687"/>
    <w:rsid w:val="00620A7A"/>
    <w:rsid w:val="00620D3B"/>
    <w:rsid w:val="006215FF"/>
    <w:rsid w:val="00621707"/>
    <w:rsid w:val="0062193A"/>
    <w:rsid w:val="006219F9"/>
    <w:rsid w:val="00621F5B"/>
    <w:rsid w:val="0062211B"/>
    <w:rsid w:val="006225C3"/>
    <w:rsid w:val="006228C0"/>
    <w:rsid w:val="00622BD2"/>
    <w:rsid w:val="0062304D"/>
    <w:rsid w:val="00623804"/>
    <w:rsid w:val="0062384D"/>
    <w:rsid w:val="00623C81"/>
    <w:rsid w:val="00624415"/>
    <w:rsid w:val="00624C61"/>
    <w:rsid w:val="00625277"/>
    <w:rsid w:val="006252C2"/>
    <w:rsid w:val="00626542"/>
    <w:rsid w:val="00626A5C"/>
    <w:rsid w:val="006270AB"/>
    <w:rsid w:val="00627192"/>
    <w:rsid w:val="00627305"/>
    <w:rsid w:val="00627437"/>
    <w:rsid w:val="00627924"/>
    <w:rsid w:val="00630047"/>
    <w:rsid w:val="006302E0"/>
    <w:rsid w:val="006304DE"/>
    <w:rsid w:val="00630837"/>
    <w:rsid w:val="00630B8E"/>
    <w:rsid w:val="00630BDA"/>
    <w:rsid w:val="00630FE8"/>
    <w:rsid w:val="00631707"/>
    <w:rsid w:val="006317DC"/>
    <w:rsid w:val="00632046"/>
    <w:rsid w:val="006323AE"/>
    <w:rsid w:val="00632431"/>
    <w:rsid w:val="0063243B"/>
    <w:rsid w:val="006328AB"/>
    <w:rsid w:val="0063357F"/>
    <w:rsid w:val="00633657"/>
    <w:rsid w:val="006338CD"/>
    <w:rsid w:val="006338D1"/>
    <w:rsid w:val="006346AA"/>
    <w:rsid w:val="0063497C"/>
    <w:rsid w:val="00634D16"/>
    <w:rsid w:val="00635F18"/>
    <w:rsid w:val="00636044"/>
    <w:rsid w:val="006360D0"/>
    <w:rsid w:val="00636188"/>
    <w:rsid w:val="00636556"/>
    <w:rsid w:val="006368C4"/>
    <w:rsid w:val="00637481"/>
    <w:rsid w:val="006408D4"/>
    <w:rsid w:val="00640D45"/>
    <w:rsid w:val="0064105C"/>
    <w:rsid w:val="006415EC"/>
    <w:rsid w:val="0064234E"/>
    <w:rsid w:val="00642A6F"/>
    <w:rsid w:val="00642B44"/>
    <w:rsid w:val="00642D8A"/>
    <w:rsid w:val="0064310B"/>
    <w:rsid w:val="006433E5"/>
    <w:rsid w:val="006436DF"/>
    <w:rsid w:val="0064377A"/>
    <w:rsid w:val="00643F21"/>
    <w:rsid w:val="006442D2"/>
    <w:rsid w:val="006442D3"/>
    <w:rsid w:val="0064470C"/>
    <w:rsid w:val="00644770"/>
    <w:rsid w:val="0064575D"/>
    <w:rsid w:val="00645DD5"/>
    <w:rsid w:val="0064609F"/>
    <w:rsid w:val="00646309"/>
    <w:rsid w:val="00646991"/>
    <w:rsid w:val="00646F4F"/>
    <w:rsid w:val="006470E6"/>
    <w:rsid w:val="006476FF"/>
    <w:rsid w:val="00647BB6"/>
    <w:rsid w:val="00647BE7"/>
    <w:rsid w:val="00647E10"/>
    <w:rsid w:val="0065063D"/>
    <w:rsid w:val="00650A35"/>
    <w:rsid w:val="00650BD8"/>
    <w:rsid w:val="006512D7"/>
    <w:rsid w:val="006521D6"/>
    <w:rsid w:val="006522AF"/>
    <w:rsid w:val="00652515"/>
    <w:rsid w:val="00652CD2"/>
    <w:rsid w:val="00652F00"/>
    <w:rsid w:val="00652F7F"/>
    <w:rsid w:val="00653336"/>
    <w:rsid w:val="006534C8"/>
    <w:rsid w:val="00653567"/>
    <w:rsid w:val="006535EA"/>
    <w:rsid w:val="00653814"/>
    <w:rsid w:val="00653A07"/>
    <w:rsid w:val="00653B4D"/>
    <w:rsid w:val="00653C6D"/>
    <w:rsid w:val="00653F20"/>
    <w:rsid w:val="006543EC"/>
    <w:rsid w:val="00654FEC"/>
    <w:rsid w:val="006554C4"/>
    <w:rsid w:val="00655504"/>
    <w:rsid w:val="00655601"/>
    <w:rsid w:val="0065587D"/>
    <w:rsid w:val="006559FB"/>
    <w:rsid w:val="00655E7A"/>
    <w:rsid w:val="0065608E"/>
    <w:rsid w:val="00656776"/>
    <w:rsid w:val="00656B40"/>
    <w:rsid w:val="00656C2E"/>
    <w:rsid w:val="0065783D"/>
    <w:rsid w:val="00657C0F"/>
    <w:rsid w:val="0066022B"/>
    <w:rsid w:val="0066046F"/>
    <w:rsid w:val="006606EF"/>
    <w:rsid w:val="0066087D"/>
    <w:rsid w:val="00660FFF"/>
    <w:rsid w:val="00661204"/>
    <w:rsid w:val="0066145C"/>
    <w:rsid w:val="006614F3"/>
    <w:rsid w:val="00661794"/>
    <w:rsid w:val="00661D4A"/>
    <w:rsid w:val="00661FFC"/>
    <w:rsid w:val="00662137"/>
    <w:rsid w:val="00663292"/>
    <w:rsid w:val="00663299"/>
    <w:rsid w:val="00663696"/>
    <w:rsid w:val="00663CC4"/>
    <w:rsid w:val="00663F8C"/>
    <w:rsid w:val="0066463E"/>
    <w:rsid w:val="006659FE"/>
    <w:rsid w:val="00665A84"/>
    <w:rsid w:val="00665C14"/>
    <w:rsid w:val="00666288"/>
    <w:rsid w:val="006663EA"/>
    <w:rsid w:val="00666429"/>
    <w:rsid w:val="006669AF"/>
    <w:rsid w:val="00666CDA"/>
    <w:rsid w:val="00666EED"/>
    <w:rsid w:val="006671E5"/>
    <w:rsid w:val="00667341"/>
    <w:rsid w:val="006702CB"/>
    <w:rsid w:val="006705B7"/>
    <w:rsid w:val="00670B27"/>
    <w:rsid w:val="00670BC4"/>
    <w:rsid w:val="00670CD9"/>
    <w:rsid w:val="0067118C"/>
    <w:rsid w:val="00671466"/>
    <w:rsid w:val="00671795"/>
    <w:rsid w:val="006717A7"/>
    <w:rsid w:val="0067194C"/>
    <w:rsid w:val="006720E0"/>
    <w:rsid w:val="0067218D"/>
    <w:rsid w:val="006721C7"/>
    <w:rsid w:val="00672344"/>
    <w:rsid w:val="0067278A"/>
    <w:rsid w:val="00672981"/>
    <w:rsid w:val="00672A18"/>
    <w:rsid w:val="00672A2A"/>
    <w:rsid w:val="00672EAC"/>
    <w:rsid w:val="00672F42"/>
    <w:rsid w:val="006734AB"/>
    <w:rsid w:val="00673E20"/>
    <w:rsid w:val="00673F07"/>
    <w:rsid w:val="0067433D"/>
    <w:rsid w:val="0067440E"/>
    <w:rsid w:val="006752CC"/>
    <w:rsid w:val="00675501"/>
    <w:rsid w:val="0067574A"/>
    <w:rsid w:val="006757EF"/>
    <w:rsid w:val="00676444"/>
    <w:rsid w:val="006766B2"/>
    <w:rsid w:val="0067704A"/>
    <w:rsid w:val="0067772F"/>
    <w:rsid w:val="00677800"/>
    <w:rsid w:val="00677A57"/>
    <w:rsid w:val="00677B83"/>
    <w:rsid w:val="00677D06"/>
    <w:rsid w:val="00677DAD"/>
    <w:rsid w:val="00680053"/>
    <w:rsid w:val="006804B5"/>
    <w:rsid w:val="00680A35"/>
    <w:rsid w:val="00680DB5"/>
    <w:rsid w:val="00680E73"/>
    <w:rsid w:val="006810E0"/>
    <w:rsid w:val="006813DF"/>
    <w:rsid w:val="00681BF2"/>
    <w:rsid w:val="00681D06"/>
    <w:rsid w:val="0068275B"/>
    <w:rsid w:val="00683266"/>
    <w:rsid w:val="00683276"/>
    <w:rsid w:val="00683598"/>
    <w:rsid w:val="00684487"/>
    <w:rsid w:val="00684B26"/>
    <w:rsid w:val="00684B97"/>
    <w:rsid w:val="00684D97"/>
    <w:rsid w:val="00684DA8"/>
    <w:rsid w:val="00684ED6"/>
    <w:rsid w:val="00685099"/>
    <w:rsid w:val="00685751"/>
    <w:rsid w:val="00685899"/>
    <w:rsid w:val="00685C54"/>
    <w:rsid w:val="00685DFE"/>
    <w:rsid w:val="0068636C"/>
    <w:rsid w:val="006867FA"/>
    <w:rsid w:val="00686C4B"/>
    <w:rsid w:val="00686D2E"/>
    <w:rsid w:val="00687561"/>
    <w:rsid w:val="006876E8"/>
    <w:rsid w:val="00687A1A"/>
    <w:rsid w:val="00687C1E"/>
    <w:rsid w:val="00687D06"/>
    <w:rsid w:val="00687E9E"/>
    <w:rsid w:val="0069018A"/>
    <w:rsid w:val="00690403"/>
    <w:rsid w:val="006907FE"/>
    <w:rsid w:val="00690800"/>
    <w:rsid w:val="006911FA"/>
    <w:rsid w:val="006919EE"/>
    <w:rsid w:val="00691DD8"/>
    <w:rsid w:val="00691FE1"/>
    <w:rsid w:val="00692864"/>
    <w:rsid w:val="00692D54"/>
    <w:rsid w:val="006930AF"/>
    <w:rsid w:val="006935FE"/>
    <w:rsid w:val="006938AD"/>
    <w:rsid w:val="00693DC6"/>
    <w:rsid w:val="006940CF"/>
    <w:rsid w:val="006942C0"/>
    <w:rsid w:val="00694348"/>
    <w:rsid w:val="006943A9"/>
    <w:rsid w:val="00694524"/>
    <w:rsid w:val="006950ED"/>
    <w:rsid w:val="00695414"/>
    <w:rsid w:val="00695862"/>
    <w:rsid w:val="00695B89"/>
    <w:rsid w:val="00695BCC"/>
    <w:rsid w:val="00695BE9"/>
    <w:rsid w:val="00696713"/>
    <w:rsid w:val="00697447"/>
    <w:rsid w:val="00697525"/>
    <w:rsid w:val="00697958"/>
    <w:rsid w:val="00697D1B"/>
    <w:rsid w:val="006A0097"/>
    <w:rsid w:val="006A013F"/>
    <w:rsid w:val="006A0441"/>
    <w:rsid w:val="006A0D79"/>
    <w:rsid w:val="006A0F3F"/>
    <w:rsid w:val="006A13CF"/>
    <w:rsid w:val="006A14AE"/>
    <w:rsid w:val="006A171C"/>
    <w:rsid w:val="006A1A2B"/>
    <w:rsid w:val="006A1D93"/>
    <w:rsid w:val="006A224B"/>
    <w:rsid w:val="006A2672"/>
    <w:rsid w:val="006A2826"/>
    <w:rsid w:val="006A2C06"/>
    <w:rsid w:val="006A3070"/>
    <w:rsid w:val="006A3316"/>
    <w:rsid w:val="006A4042"/>
    <w:rsid w:val="006A4199"/>
    <w:rsid w:val="006A41C6"/>
    <w:rsid w:val="006A4AD0"/>
    <w:rsid w:val="006A5714"/>
    <w:rsid w:val="006A60DB"/>
    <w:rsid w:val="006A6B4F"/>
    <w:rsid w:val="006A7175"/>
    <w:rsid w:val="006A7923"/>
    <w:rsid w:val="006A7970"/>
    <w:rsid w:val="006B0638"/>
    <w:rsid w:val="006B06B1"/>
    <w:rsid w:val="006B14C2"/>
    <w:rsid w:val="006B1CC2"/>
    <w:rsid w:val="006B1E1F"/>
    <w:rsid w:val="006B2756"/>
    <w:rsid w:val="006B3514"/>
    <w:rsid w:val="006B375D"/>
    <w:rsid w:val="006B3B3B"/>
    <w:rsid w:val="006B3E14"/>
    <w:rsid w:val="006B3FA9"/>
    <w:rsid w:val="006B4DAA"/>
    <w:rsid w:val="006B5013"/>
    <w:rsid w:val="006B5263"/>
    <w:rsid w:val="006B57F2"/>
    <w:rsid w:val="006B5DBD"/>
    <w:rsid w:val="006B689A"/>
    <w:rsid w:val="006B6AC6"/>
    <w:rsid w:val="006B6AFC"/>
    <w:rsid w:val="006B7A70"/>
    <w:rsid w:val="006C069F"/>
    <w:rsid w:val="006C1697"/>
    <w:rsid w:val="006C16BE"/>
    <w:rsid w:val="006C1EC0"/>
    <w:rsid w:val="006C1F31"/>
    <w:rsid w:val="006C3134"/>
    <w:rsid w:val="006C33CA"/>
    <w:rsid w:val="006C3646"/>
    <w:rsid w:val="006C3686"/>
    <w:rsid w:val="006C40B6"/>
    <w:rsid w:val="006C4198"/>
    <w:rsid w:val="006C5231"/>
    <w:rsid w:val="006C537E"/>
    <w:rsid w:val="006C5E80"/>
    <w:rsid w:val="006C5EDD"/>
    <w:rsid w:val="006C5F69"/>
    <w:rsid w:val="006C605C"/>
    <w:rsid w:val="006C66F3"/>
    <w:rsid w:val="006C6A19"/>
    <w:rsid w:val="006C6E26"/>
    <w:rsid w:val="006C6FA3"/>
    <w:rsid w:val="006C7B93"/>
    <w:rsid w:val="006D02B3"/>
    <w:rsid w:val="006D0366"/>
    <w:rsid w:val="006D098C"/>
    <w:rsid w:val="006D0B14"/>
    <w:rsid w:val="006D1295"/>
    <w:rsid w:val="006D1965"/>
    <w:rsid w:val="006D22B0"/>
    <w:rsid w:val="006D231C"/>
    <w:rsid w:val="006D25F3"/>
    <w:rsid w:val="006D2C5F"/>
    <w:rsid w:val="006D2DE8"/>
    <w:rsid w:val="006D2E7C"/>
    <w:rsid w:val="006D2FD9"/>
    <w:rsid w:val="006D5529"/>
    <w:rsid w:val="006D556F"/>
    <w:rsid w:val="006D5DD6"/>
    <w:rsid w:val="006D65E9"/>
    <w:rsid w:val="006D660D"/>
    <w:rsid w:val="006D6D17"/>
    <w:rsid w:val="006D6E30"/>
    <w:rsid w:val="006D6FBE"/>
    <w:rsid w:val="006D7049"/>
    <w:rsid w:val="006D7072"/>
    <w:rsid w:val="006D724A"/>
    <w:rsid w:val="006D7CC7"/>
    <w:rsid w:val="006E00E0"/>
    <w:rsid w:val="006E018C"/>
    <w:rsid w:val="006E02CA"/>
    <w:rsid w:val="006E06E9"/>
    <w:rsid w:val="006E11FC"/>
    <w:rsid w:val="006E14A9"/>
    <w:rsid w:val="006E1DF8"/>
    <w:rsid w:val="006E1E44"/>
    <w:rsid w:val="006E2130"/>
    <w:rsid w:val="006E21B0"/>
    <w:rsid w:val="006E22C2"/>
    <w:rsid w:val="006E257A"/>
    <w:rsid w:val="006E2B58"/>
    <w:rsid w:val="006E2C72"/>
    <w:rsid w:val="006E2C86"/>
    <w:rsid w:val="006E2D2A"/>
    <w:rsid w:val="006E3130"/>
    <w:rsid w:val="006E33E4"/>
    <w:rsid w:val="006E370F"/>
    <w:rsid w:val="006E389F"/>
    <w:rsid w:val="006E3993"/>
    <w:rsid w:val="006E4832"/>
    <w:rsid w:val="006E4E2A"/>
    <w:rsid w:val="006E533F"/>
    <w:rsid w:val="006E582E"/>
    <w:rsid w:val="006E5A41"/>
    <w:rsid w:val="006E5D57"/>
    <w:rsid w:val="006E5DAA"/>
    <w:rsid w:val="006E6156"/>
    <w:rsid w:val="006E69D5"/>
    <w:rsid w:val="006E6A48"/>
    <w:rsid w:val="006E6C77"/>
    <w:rsid w:val="006E6FBD"/>
    <w:rsid w:val="006E71C1"/>
    <w:rsid w:val="006E755F"/>
    <w:rsid w:val="006E79F9"/>
    <w:rsid w:val="006E7B78"/>
    <w:rsid w:val="006E7C33"/>
    <w:rsid w:val="006E7EED"/>
    <w:rsid w:val="006F00F2"/>
    <w:rsid w:val="006F0299"/>
    <w:rsid w:val="006F091D"/>
    <w:rsid w:val="006F0BEE"/>
    <w:rsid w:val="006F0E10"/>
    <w:rsid w:val="006F1062"/>
    <w:rsid w:val="006F1724"/>
    <w:rsid w:val="006F1D7F"/>
    <w:rsid w:val="006F2226"/>
    <w:rsid w:val="006F2756"/>
    <w:rsid w:val="006F2A6C"/>
    <w:rsid w:val="006F2AE8"/>
    <w:rsid w:val="006F2D5A"/>
    <w:rsid w:val="006F37F5"/>
    <w:rsid w:val="006F3BB7"/>
    <w:rsid w:val="006F43EB"/>
    <w:rsid w:val="006F47B2"/>
    <w:rsid w:val="006F50DB"/>
    <w:rsid w:val="006F5F1C"/>
    <w:rsid w:val="006F7345"/>
    <w:rsid w:val="006F7754"/>
    <w:rsid w:val="006F7F8D"/>
    <w:rsid w:val="00700B57"/>
    <w:rsid w:val="00700FEA"/>
    <w:rsid w:val="00701910"/>
    <w:rsid w:val="00701973"/>
    <w:rsid w:val="00701CBB"/>
    <w:rsid w:val="00701DA4"/>
    <w:rsid w:val="00701EC3"/>
    <w:rsid w:val="00702113"/>
    <w:rsid w:val="00702335"/>
    <w:rsid w:val="0070250C"/>
    <w:rsid w:val="00702775"/>
    <w:rsid w:val="00702A9B"/>
    <w:rsid w:val="00702E21"/>
    <w:rsid w:val="00702F49"/>
    <w:rsid w:val="00702FD9"/>
    <w:rsid w:val="00703A2A"/>
    <w:rsid w:val="00703D19"/>
    <w:rsid w:val="007040D1"/>
    <w:rsid w:val="00704183"/>
    <w:rsid w:val="0070425A"/>
    <w:rsid w:val="007042E2"/>
    <w:rsid w:val="0070435B"/>
    <w:rsid w:val="0070479F"/>
    <w:rsid w:val="00704DF4"/>
    <w:rsid w:val="00704E77"/>
    <w:rsid w:val="0070539C"/>
    <w:rsid w:val="007053B0"/>
    <w:rsid w:val="00705DFF"/>
    <w:rsid w:val="00705F03"/>
    <w:rsid w:val="00706293"/>
    <w:rsid w:val="00706FD4"/>
    <w:rsid w:val="00707269"/>
    <w:rsid w:val="00707696"/>
    <w:rsid w:val="00707737"/>
    <w:rsid w:val="00707840"/>
    <w:rsid w:val="00707F14"/>
    <w:rsid w:val="007106E3"/>
    <w:rsid w:val="007109AA"/>
    <w:rsid w:val="00710A6C"/>
    <w:rsid w:val="00710CA1"/>
    <w:rsid w:val="00710DAE"/>
    <w:rsid w:val="007112D1"/>
    <w:rsid w:val="00711A25"/>
    <w:rsid w:val="00711A51"/>
    <w:rsid w:val="00711E9B"/>
    <w:rsid w:val="007122A7"/>
    <w:rsid w:val="007125BD"/>
    <w:rsid w:val="00712A0C"/>
    <w:rsid w:val="00712D85"/>
    <w:rsid w:val="00712DD7"/>
    <w:rsid w:val="00712EFB"/>
    <w:rsid w:val="00712F45"/>
    <w:rsid w:val="00713279"/>
    <w:rsid w:val="00713483"/>
    <w:rsid w:val="00713752"/>
    <w:rsid w:val="0071383D"/>
    <w:rsid w:val="00714267"/>
    <w:rsid w:val="007145D9"/>
    <w:rsid w:val="00714F5C"/>
    <w:rsid w:val="007152CF"/>
    <w:rsid w:val="00715621"/>
    <w:rsid w:val="00715C23"/>
    <w:rsid w:val="00715D0B"/>
    <w:rsid w:val="00715DAE"/>
    <w:rsid w:val="00716AE9"/>
    <w:rsid w:val="007173DC"/>
    <w:rsid w:val="00717691"/>
    <w:rsid w:val="007179BE"/>
    <w:rsid w:val="00717C28"/>
    <w:rsid w:val="00717D5D"/>
    <w:rsid w:val="007200AB"/>
    <w:rsid w:val="007200EE"/>
    <w:rsid w:val="00720480"/>
    <w:rsid w:val="007205A4"/>
    <w:rsid w:val="00721333"/>
    <w:rsid w:val="00721532"/>
    <w:rsid w:val="00721B0C"/>
    <w:rsid w:val="007222A1"/>
    <w:rsid w:val="007223B3"/>
    <w:rsid w:val="007226B6"/>
    <w:rsid w:val="00722F27"/>
    <w:rsid w:val="0072305C"/>
    <w:rsid w:val="0072359A"/>
    <w:rsid w:val="00723B84"/>
    <w:rsid w:val="00723CA9"/>
    <w:rsid w:val="0072407E"/>
    <w:rsid w:val="00724474"/>
    <w:rsid w:val="00724916"/>
    <w:rsid w:val="00724E51"/>
    <w:rsid w:val="00724E7E"/>
    <w:rsid w:val="00724F5B"/>
    <w:rsid w:val="0072576D"/>
    <w:rsid w:val="0072591B"/>
    <w:rsid w:val="007261D9"/>
    <w:rsid w:val="0072692B"/>
    <w:rsid w:val="00726A08"/>
    <w:rsid w:val="00726B06"/>
    <w:rsid w:val="007271DA"/>
    <w:rsid w:val="007276C6"/>
    <w:rsid w:val="00730F0C"/>
    <w:rsid w:val="007316D9"/>
    <w:rsid w:val="00731EF1"/>
    <w:rsid w:val="00732165"/>
    <w:rsid w:val="0073248B"/>
    <w:rsid w:val="00732591"/>
    <w:rsid w:val="00732704"/>
    <w:rsid w:val="00732C30"/>
    <w:rsid w:val="007332A8"/>
    <w:rsid w:val="00733A4C"/>
    <w:rsid w:val="00733F51"/>
    <w:rsid w:val="007342AE"/>
    <w:rsid w:val="00734427"/>
    <w:rsid w:val="00734CD0"/>
    <w:rsid w:val="00734EBB"/>
    <w:rsid w:val="00735377"/>
    <w:rsid w:val="00735851"/>
    <w:rsid w:val="00735A36"/>
    <w:rsid w:val="00735DA2"/>
    <w:rsid w:val="00735ECB"/>
    <w:rsid w:val="007363B3"/>
    <w:rsid w:val="007364E9"/>
    <w:rsid w:val="00736623"/>
    <w:rsid w:val="007366C9"/>
    <w:rsid w:val="00736EBD"/>
    <w:rsid w:val="00736FAE"/>
    <w:rsid w:val="007371E1"/>
    <w:rsid w:val="00737363"/>
    <w:rsid w:val="007377C6"/>
    <w:rsid w:val="00740051"/>
    <w:rsid w:val="00740339"/>
    <w:rsid w:val="007403A9"/>
    <w:rsid w:val="007405CC"/>
    <w:rsid w:val="0074066C"/>
    <w:rsid w:val="00740DE2"/>
    <w:rsid w:val="007410A6"/>
    <w:rsid w:val="007415BE"/>
    <w:rsid w:val="00741773"/>
    <w:rsid w:val="007424FF"/>
    <w:rsid w:val="00742A17"/>
    <w:rsid w:val="00742C0B"/>
    <w:rsid w:val="00742EB2"/>
    <w:rsid w:val="00743694"/>
    <w:rsid w:val="007436BB"/>
    <w:rsid w:val="00743BE5"/>
    <w:rsid w:val="00743E28"/>
    <w:rsid w:val="00744694"/>
    <w:rsid w:val="007447EC"/>
    <w:rsid w:val="00744BD1"/>
    <w:rsid w:val="00745B20"/>
    <w:rsid w:val="00745DEE"/>
    <w:rsid w:val="00745EC7"/>
    <w:rsid w:val="00746121"/>
    <w:rsid w:val="007465E9"/>
    <w:rsid w:val="007469A5"/>
    <w:rsid w:val="00746A19"/>
    <w:rsid w:val="007470AA"/>
    <w:rsid w:val="007476BD"/>
    <w:rsid w:val="00747708"/>
    <w:rsid w:val="00747732"/>
    <w:rsid w:val="00747822"/>
    <w:rsid w:val="00747DFC"/>
    <w:rsid w:val="007502CD"/>
    <w:rsid w:val="00751654"/>
    <w:rsid w:val="007516B4"/>
    <w:rsid w:val="007521D1"/>
    <w:rsid w:val="00752E5E"/>
    <w:rsid w:val="0075378E"/>
    <w:rsid w:val="007538B5"/>
    <w:rsid w:val="007539B2"/>
    <w:rsid w:val="007539DA"/>
    <w:rsid w:val="00753A4C"/>
    <w:rsid w:val="00753CB0"/>
    <w:rsid w:val="00753E44"/>
    <w:rsid w:val="007540C7"/>
    <w:rsid w:val="0075414E"/>
    <w:rsid w:val="0075415E"/>
    <w:rsid w:val="007548F7"/>
    <w:rsid w:val="00754952"/>
    <w:rsid w:val="00754E1A"/>
    <w:rsid w:val="00755408"/>
    <w:rsid w:val="007556AF"/>
    <w:rsid w:val="00756646"/>
    <w:rsid w:val="00756749"/>
    <w:rsid w:val="007567ED"/>
    <w:rsid w:val="007575DE"/>
    <w:rsid w:val="00757AF7"/>
    <w:rsid w:val="00757EA4"/>
    <w:rsid w:val="00760EA8"/>
    <w:rsid w:val="00760EED"/>
    <w:rsid w:val="00761E41"/>
    <w:rsid w:val="00761FDF"/>
    <w:rsid w:val="0076217B"/>
    <w:rsid w:val="0076225F"/>
    <w:rsid w:val="0076241E"/>
    <w:rsid w:val="007628D9"/>
    <w:rsid w:val="00762B74"/>
    <w:rsid w:val="007633AA"/>
    <w:rsid w:val="00763A9A"/>
    <w:rsid w:val="00763AC9"/>
    <w:rsid w:val="00763B01"/>
    <w:rsid w:val="00763D49"/>
    <w:rsid w:val="00764102"/>
    <w:rsid w:val="00764598"/>
    <w:rsid w:val="00764968"/>
    <w:rsid w:val="00764B82"/>
    <w:rsid w:val="00764CC1"/>
    <w:rsid w:val="00764DBC"/>
    <w:rsid w:val="00764F76"/>
    <w:rsid w:val="0076548B"/>
    <w:rsid w:val="00765611"/>
    <w:rsid w:val="007664BC"/>
    <w:rsid w:val="00766C5F"/>
    <w:rsid w:val="00766CFA"/>
    <w:rsid w:val="00766DE6"/>
    <w:rsid w:val="00767300"/>
    <w:rsid w:val="0076749D"/>
    <w:rsid w:val="00767B1A"/>
    <w:rsid w:val="00767D66"/>
    <w:rsid w:val="00767FF6"/>
    <w:rsid w:val="00770732"/>
    <w:rsid w:val="00770BFD"/>
    <w:rsid w:val="00771BB2"/>
    <w:rsid w:val="00772196"/>
    <w:rsid w:val="00772925"/>
    <w:rsid w:val="007738EB"/>
    <w:rsid w:val="00773ADF"/>
    <w:rsid w:val="007741CB"/>
    <w:rsid w:val="007741D1"/>
    <w:rsid w:val="00774A7B"/>
    <w:rsid w:val="00775481"/>
    <w:rsid w:val="00775C6F"/>
    <w:rsid w:val="00775DE1"/>
    <w:rsid w:val="00775EA0"/>
    <w:rsid w:val="007763C1"/>
    <w:rsid w:val="0077658A"/>
    <w:rsid w:val="007765BF"/>
    <w:rsid w:val="00776CC8"/>
    <w:rsid w:val="007775E3"/>
    <w:rsid w:val="00777D2F"/>
    <w:rsid w:val="00777EFE"/>
    <w:rsid w:val="007800C7"/>
    <w:rsid w:val="00780319"/>
    <w:rsid w:val="00780F6B"/>
    <w:rsid w:val="007811FA"/>
    <w:rsid w:val="007819BA"/>
    <w:rsid w:val="007819C0"/>
    <w:rsid w:val="00781BAC"/>
    <w:rsid w:val="00781E1C"/>
    <w:rsid w:val="007829B1"/>
    <w:rsid w:val="00782C20"/>
    <w:rsid w:val="00783398"/>
    <w:rsid w:val="00783ABD"/>
    <w:rsid w:val="00784532"/>
    <w:rsid w:val="007848BD"/>
    <w:rsid w:val="00784C62"/>
    <w:rsid w:val="00784D37"/>
    <w:rsid w:val="007856DD"/>
    <w:rsid w:val="0078626D"/>
    <w:rsid w:val="007863B5"/>
    <w:rsid w:val="0078666C"/>
    <w:rsid w:val="00786A23"/>
    <w:rsid w:val="007875D3"/>
    <w:rsid w:val="007875E3"/>
    <w:rsid w:val="00787D64"/>
    <w:rsid w:val="00787F5B"/>
    <w:rsid w:val="00790719"/>
    <w:rsid w:val="00790C06"/>
    <w:rsid w:val="00791E11"/>
    <w:rsid w:val="007922C8"/>
    <w:rsid w:val="00792401"/>
    <w:rsid w:val="007928EB"/>
    <w:rsid w:val="00793898"/>
    <w:rsid w:val="00794181"/>
    <w:rsid w:val="007941A8"/>
    <w:rsid w:val="00794A45"/>
    <w:rsid w:val="007951F1"/>
    <w:rsid w:val="007966B1"/>
    <w:rsid w:val="007971D7"/>
    <w:rsid w:val="007A0491"/>
    <w:rsid w:val="007A07BE"/>
    <w:rsid w:val="007A0B3F"/>
    <w:rsid w:val="007A15F0"/>
    <w:rsid w:val="007A16CC"/>
    <w:rsid w:val="007A16D4"/>
    <w:rsid w:val="007A1D28"/>
    <w:rsid w:val="007A2140"/>
    <w:rsid w:val="007A23DF"/>
    <w:rsid w:val="007A25AC"/>
    <w:rsid w:val="007A3714"/>
    <w:rsid w:val="007A37A1"/>
    <w:rsid w:val="007A3C25"/>
    <w:rsid w:val="007A3E63"/>
    <w:rsid w:val="007A4BB7"/>
    <w:rsid w:val="007A4D31"/>
    <w:rsid w:val="007A5061"/>
    <w:rsid w:val="007A5CDB"/>
    <w:rsid w:val="007A5D78"/>
    <w:rsid w:val="007A5F7A"/>
    <w:rsid w:val="007A60AD"/>
    <w:rsid w:val="007A64A3"/>
    <w:rsid w:val="007A64C5"/>
    <w:rsid w:val="007A651A"/>
    <w:rsid w:val="007A676A"/>
    <w:rsid w:val="007A6965"/>
    <w:rsid w:val="007A6AD1"/>
    <w:rsid w:val="007A737C"/>
    <w:rsid w:val="007A7A57"/>
    <w:rsid w:val="007A7E51"/>
    <w:rsid w:val="007A7EAA"/>
    <w:rsid w:val="007B059C"/>
    <w:rsid w:val="007B064B"/>
    <w:rsid w:val="007B09D8"/>
    <w:rsid w:val="007B0D0F"/>
    <w:rsid w:val="007B0E01"/>
    <w:rsid w:val="007B18F3"/>
    <w:rsid w:val="007B1FFF"/>
    <w:rsid w:val="007B22A9"/>
    <w:rsid w:val="007B278E"/>
    <w:rsid w:val="007B3026"/>
    <w:rsid w:val="007B3A2B"/>
    <w:rsid w:val="007B456A"/>
    <w:rsid w:val="007B4868"/>
    <w:rsid w:val="007B4A72"/>
    <w:rsid w:val="007B4BE0"/>
    <w:rsid w:val="007B4DA0"/>
    <w:rsid w:val="007B5657"/>
    <w:rsid w:val="007B5804"/>
    <w:rsid w:val="007B5960"/>
    <w:rsid w:val="007B5C4F"/>
    <w:rsid w:val="007B5F54"/>
    <w:rsid w:val="007B6BE6"/>
    <w:rsid w:val="007B6D7C"/>
    <w:rsid w:val="007B6F7F"/>
    <w:rsid w:val="007B7663"/>
    <w:rsid w:val="007B7808"/>
    <w:rsid w:val="007B787B"/>
    <w:rsid w:val="007C04B5"/>
    <w:rsid w:val="007C0840"/>
    <w:rsid w:val="007C0EB9"/>
    <w:rsid w:val="007C120E"/>
    <w:rsid w:val="007C1612"/>
    <w:rsid w:val="007C1D30"/>
    <w:rsid w:val="007C1DF8"/>
    <w:rsid w:val="007C1E38"/>
    <w:rsid w:val="007C1F53"/>
    <w:rsid w:val="007C2198"/>
    <w:rsid w:val="007C2376"/>
    <w:rsid w:val="007C28F4"/>
    <w:rsid w:val="007C29EA"/>
    <w:rsid w:val="007C2C54"/>
    <w:rsid w:val="007C3279"/>
    <w:rsid w:val="007C3EF4"/>
    <w:rsid w:val="007C4478"/>
    <w:rsid w:val="007C46FC"/>
    <w:rsid w:val="007C4D2D"/>
    <w:rsid w:val="007C5497"/>
    <w:rsid w:val="007C5EEC"/>
    <w:rsid w:val="007C6073"/>
    <w:rsid w:val="007C614A"/>
    <w:rsid w:val="007C726C"/>
    <w:rsid w:val="007C7497"/>
    <w:rsid w:val="007C755B"/>
    <w:rsid w:val="007C756D"/>
    <w:rsid w:val="007D07CF"/>
    <w:rsid w:val="007D0B18"/>
    <w:rsid w:val="007D21CE"/>
    <w:rsid w:val="007D2653"/>
    <w:rsid w:val="007D28D8"/>
    <w:rsid w:val="007D2954"/>
    <w:rsid w:val="007D2CB4"/>
    <w:rsid w:val="007D2FA3"/>
    <w:rsid w:val="007D3423"/>
    <w:rsid w:val="007D3428"/>
    <w:rsid w:val="007D39A1"/>
    <w:rsid w:val="007D3C6E"/>
    <w:rsid w:val="007D3DF7"/>
    <w:rsid w:val="007D48C3"/>
    <w:rsid w:val="007D4CBF"/>
    <w:rsid w:val="007D5131"/>
    <w:rsid w:val="007D55E4"/>
    <w:rsid w:val="007D5C17"/>
    <w:rsid w:val="007D5E91"/>
    <w:rsid w:val="007D608F"/>
    <w:rsid w:val="007D641A"/>
    <w:rsid w:val="007D6B22"/>
    <w:rsid w:val="007D6C50"/>
    <w:rsid w:val="007D7086"/>
    <w:rsid w:val="007D7253"/>
    <w:rsid w:val="007D77DE"/>
    <w:rsid w:val="007E00F5"/>
    <w:rsid w:val="007E0248"/>
    <w:rsid w:val="007E0710"/>
    <w:rsid w:val="007E1267"/>
    <w:rsid w:val="007E172B"/>
    <w:rsid w:val="007E1A0C"/>
    <w:rsid w:val="007E1B4A"/>
    <w:rsid w:val="007E1E1C"/>
    <w:rsid w:val="007E1F79"/>
    <w:rsid w:val="007E2078"/>
    <w:rsid w:val="007E2256"/>
    <w:rsid w:val="007E26FD"/>
    <w:rsid w:val="007E3014"/>
    <w:rsid w:val="007E347F"/>
    <w:rsid w:val="007E3526"/>
    <w:rsid w:val="007E358F"/>
    <w:rsid w:val="007E36AE"/>
    <w:rsid w:val="007E4072"/>
    <w:rsid w:val="007E4471"/>
    <w:rsid w:val="007E4521"/>
    <w:rsid w:val="007E4587"/>
    <w:rsid w:val="007E48A4"/>
    <w:rsid w:val="007E4F23"/>
    <w:rsid w:val="007E4F54"/>
    <w:rsid w:val="007E4FCE"/>
    <w:rsid w:val="007E4FE0"/>
    <w:rsid w:val="007E54B3"/>
    <w:rsid w:val="007E57FA"/>
    <w:rsid w:val="007E7283"/>
    <w:rsid w:val="007E7524"/>
    <w:rsid w:val="007E76FF"/>
    <w:rsid w:val="007E7724"/>
    <w:rsid w:val="007E79E9"/>
    <w:rsid w:val="007E7BCC"/>
    <w:rsid w:val="007E7DD7"/>
    <w:rsid w:val="007F05FE"/>
    <w:rsid w:val="007F0A8D"/>
    <w:rsid w:val="007F17EA"/>
    <w:rsid w:val="007F19CA"/>
    <w:rsid w:val="007F1D59"/>
    <w:rsid w:val="007F1EA5"/>
    <w:rsid w:val="007F22CD"/>
    <w:rsid w:val="007F2326"/>
    <w:rsid w:val="007F2339"/>
    <w:rsid w:val="007F2528"/>
    <w:rsid w:val="007F28BE"/>
    <w:rsid w:val="007F2D32"/>
    <w:rsid w:val="007F2D61"/>
    <w:rsid w:val="007F3227"/>
    <w:rsid w:val="007F32E6"/>
    <w:rsid w:val="007F349E"/>
    <w:rsid w:val="007F37D5"/>
    <w:rsid w:val="007F3975"/>
    <w:rsid w:val="007F3A78"/>
    <w:rsid w:val="007F3D88"/>
    <w:rsid w:val="007F4AF4"/>
    <w:rsid w:val="007F4EDB"/>
    <w:rsid w:val="007F5DC9"/>
    <w:rsid w:val="007F5F18"/>
    <w:rsid w:val="007F6073"/>
    <w:rsid w:val="007F66F3"/>
    <w:rsid w:val="007F6827"/>
    <w:rsid w:val="007F6DE8"/>
    <w:rsid w:val="007F71C6"/>
    <w:rsid w:val="007F7843"/>
    <w:rsid w:val="007F79E3"/>
    <w:rsid w:val="007F7A94"/>
    <w:rsid w:val="008007A0"/>
    <w:rsid w:val="00800855"/>
    <w:rsid w:val="00800B9C"/>
    <w:rsid w:val="00800FBE"/>
    <w:rsid w:val="008010D4"/>
    <w:rsid w:val="008012A1"/>
    <w:rsid w:val="0080131C"/>
    <w:rsid w:val="0080135F"/>
    <w:rsid w:val="008015D9"/>
    <w:rsid w:val="008016BF"/>
    <w:rsid w:val="008017F7"/>
    <w:rsid w:val="00801892"/>
    <w:rsid w:val="008020CE"/>
    <w:rsid w:val="0080243E"/>
    <w:rsid w:val="00802968"/>
    <w:rsid w:val="00803D39"/>
    <w:rsid w:val="008046E4"/>
    <w:rsid w:val="00804856"/>
    <w:rsid w:val="00804AEC"/>
    <w:rsid w:val="00804C81"/>
    <w:rsid w:val="008050D7"/>
    <w:rsid w:val="0080535E"/>
    <w:rsid w:val="00805690"/>
    <w:rsid w:val="0080571F"/>
    <w:rsid w:val="00806973"/>
    <w:rsid w:val="00806AE6"/>
    <w:rsid w:val="0080737F"/>
    <w:rsid w:val="00807C0C"/>
    <w:rsid w:val="00807DFC"/>
    <w:rsid w:val="00810177"/>
    <w:rsid w:val="008109DD"/>
    <w:rsid w:val="00810BEC"/>
    <w:rsid w:val="0081144C"/>
    <w:rsid w:val="00811C0C"/>
    <w:rsid w:val="00811C35"/>
    <w:rsid w:val="00811F44"/>
    <w:rsid w:val="008121AA"/>
    <w:rsid w:val="008121F3"/>
    <w:rsid w:val="0081271A"/>
    <w:rsid w:val="008128A5"/>
    <w:rsid w:val="00812A4A"/>
    <w:rsid w:val="00812AC6"/>
    <w:rsid w:val="00812B37"/>
    <w:rsid w:val="00812BE0"/>
    <w:rsid w:val="00812DD1"/>
    <w:rsid w:val="008144AA"/>
    <w:rsid w:val="008146C0"/>
    <w:rsid w:val="0081496E"/>
    <w:rsid w:val="008149EF"/>
    <w:rsid w:val="008149F0"/>
    <w:rsid w:val="00814CF1"/>
    <w:rsid w:val="00815D85"/>
    <w:rsid w:val="0081607A"/>
    <w:rsid w:val="0081671C"/>
    <w:rsid w:val="00816E1C"/>
    <w:rsid w:val="00817179"/>
    <w:rsid w:val="00817C49"/>
    <w:rsid w:val="00820885"/>
    <w:rsid w:val="008208D0"/>
    <w:rsid w:val="00821502"/>
    <w:rsid w:val="008217F0"/>
    <w:rsid w:val="00821812"/>
    <w:rsid w:val="0082189B"/>
    <w:rsid w:val="0082198C"/>
    <w:rsid w:val="00822197"/>
    <w:rsid w:val="00822409"/>
    <w:rsid w:val="00822504"/>
    <w:rsid w:val="0082271F"/>
    <w:rsid w:val="008228C9"/>
    <w:rsid w:val="008238DD"/>
    <w:rsid w:val="00824191"/>
    <w:rsid w:val="00824CC4"/>
    <w:rsid w:val="00825402"/>
    <w:rsid w:val="00825A09"/>
    <w:rsid w:val="00825C83"/>
    <w:rsid w:val="00826039"/>
    <w:rsid w:val="00826849"/>
    <w:rsid w:val="008269DD"/>
    <w:rsid w:val="00826AD4"/>
    <w:rsid w:val="00826CF5"/>
    <w:rsid w:val="00826EAB"/>
    <w:rsid w:val="0082718E"/>
    <w:rsid w:val="008271F8"/>
    <w:rsid w:val="0082763D"/>
    <w:rsid w:val="0082769E"/>
    <w:rsid w:val="00827F8D"/>
    <w:rsid w:val="00830058"/>
    <w:rsid w:val="0083059C"/>
    <w:rsid w:val="00830B80"/>
    <w:rsid w:val="00831C76"/>
    <w:rsid w:val="008321F0"/>
    <w:rsid w:val="00832A70"/>
    <w:rsid w:val="00832BD4"/>
    <w:rsid w:val="00833ED2"/>
    <w:rsid w:val="00833FAA"/>
    <w:rsid w:val="008342F5"/>
    <w:rsid w:val="008350EE"/>
    <w:rsid w:val="0083659B"/>
    <w:rsid w:val="0083673B"/>
    <w:rsid w:val="008368ED"/>
    <w:rsid w:val="00836DA5"/>
    <w:rsid w:val="00836E1F"/>
    <w:rsid w:val="00837A12"/>
    <w:rsid w:val="00840515"/>
    <w:rsid w:val="008408B5"/>
    <w:rsid w:val="00840C75"/>
    <w:rsid w:val="00840D96"/>
    <w:rsid w:val="00840F0E"/>
    <w:rsid w:val="00841C3B"/>
    <w:rsid w:val="00841C49"/>
    <w:rsid w:val="008431B9"/>
    <w:rsid w:val="00843204"/>
    <w:rsid w:val="0084347C"/>
    <w:rsid w:val="008444F5"/>
    <w:rsid w:val="00844643"/>
    <w:rsid w:val="008447DE"/>
    <w:rsid w:val="00844A27"/>
    <w:rsid w:val="00844C42"/>
    <w:rsid w:val="008453C1"/>
    <w:rsid w:val="00845965"/>
    <w:rsid w:val="00845BBB"/>
    <w:rsid w:val="00845D4E"/>
    <w:rsid w:val="00847122"/>
    <w:rsid w:val="00847571"/>
    <w:rsid w:val="0084782E"/>
    <w:rsid w:val="008478D2"/>
    <w:rsid w:val="00847AC5"/>
    <w:rsid w:val="00847DFE"/>
    <w:rsid w:val="0085056F"/>
    <w:rsid w:val="008507D8"/>
    <w:rsid w:val="00850958"/>
    <w:rsid w:val="008511E8"/>
    <w:rsid w:val="00851397"/>
    <w:rsid w:val="0085183A"/>
    <w:rsid w:val="00851B1D"/>
    <w:rsid w:val="008520EE"/>
    <w:rsid w:val="0085219D"/>
    <w:rsid w:val="008522D5"/>
    <w:rsid w:val="008526A1"/>
    <w:rsid w:val="00852C2A"/>
    <w:rsid w:val="00853065"/>
    <w:rsid w:val="00853472"/>
    <w:rsid w:val="00853BBA"/>
    <w:rsid w:val="00853DC3"/>
    <w:rsid w:val="008540A4"/>
    <w:rsid w:val="00854513"/>
    <w:rsid w:val="00854DBA"/>
    <w:rsid w:val="00854DE7"/>
    <w:rsid w:val="008558A3"/>
    <w:rsid w:val="00855AE5"/>
    <w:rsid w:val="00855CD4"/>
    <w:rsid w:val="00855E3B"/>
    <w:rsid w:val="0085649A"/>
    <w:rsid w:val="00856A44"/>
    <w:rsid w:val="00857436"/>
    <w:rsid w:val="0086012B"/>
    <w:rsid w:val="00860956"/>
    <w:rsid w:val="008609D6"/>
    <w:rsid w:val="00860CE0"/>
    <w:rsid w:val="00861827"/>
    <w:rsid w:val="00861F2E"/>
    <w:rsid w:val="008624C6"/>
    <w:rsid w:val="00862558"/>
    <w:rsid w:val="0086257D"/>
    <w:rsid w:val="008640BB"/>
    <w:rsid w:val="008640C6"/>
    <w:rsid w:val="00864235"/>
    <w:rsid w:val="00864439"/>
    <w:rsid w:val="00864ADD"/>
    <w:rsid w:val="008654D6"/>
    <w:rsid w:val="008657E0"/>
    <w:rsid w:val="00865C73"/>
    <w:rsid w:val="00866837"/>
    <w:rsid w:val="008668A5"/>
    <w:rsid w:val="008670CA"/>
    <w:rsid w:val="00867C56"/>
    <w:rsid w:val="00867CDD"/>
    <w:rsid w:val="00867E0F"/>
    <w:rsid w:val="0087014E"/>
    <w:rsid w:val="0087020F"/>
    <w:rsid w:val="0087063C"/>
    <w:rsid w:val="00870904"/>
    <w:rsid w:val="008709ED"/>
    <w:rsid w:val="00870C4D"/>
    <w:rsid w:val="00871D02"/>
    <w:rsid w:val="00872078"/>
    <w:rsid w:val="00872B39"/>
    <w:rsid w:val="0087310B"/>
    <w:rsid w:val="008733F5"/>
    <w:rsid w:val="00873539"/>
    <w:rsid w:val="00873568"/>
    <w:rsid w:val="00874180"/>
    <w:rsid w:val="00874D1B"/>
    <w:rsid w:val="00874FDA"/>
    <w:rsid w:val="00875052"/>
    <w:rsid w:val="00875347"/>
    <w:rsid w:val="00876024"/>
    <w:rsid w:val="0087603D"/>
    <w:rsid w:val="00876095"/>
    <w:rsid w:val="00876D30"/>
    <w:rsid w:val="008774FF"/>
    <w:rsid w:val="008801CF"/>
    <w:rsid w:val="008803C0"/>
    <w:rsid w:val="008807FC"/>
    <w:rsid w:val="00880F51"/>
    <w:rsid w:val="00881989"/>
    <w:rsid w:val="00881D7F"/>
    <w:rsid w:val="00882831"/>
    <w:rsid w:val="008829B1"/>
    <w:rsid w:val="00882E6A"/>
    <w:rsid w:val="00882F21"/>
    <w:rsid w:val="00883797"/>
    <w:rsid w:val="00883EB1"/>
    <w:rsid w:val="0088468C"/>
    <w:rsid w:val="008848DB"/>
    <w:rsid w:val="00884FDF"/>
    <w:rsid w:val="008854D9"/>
    <w:rsid w:val="008855B1"/>
    <w:rsid w:val="00885941"/>
    <w:rsid w:val="00885AB9"/>
    <w:rsid w:val="00886D60"/>
    <w:rsid w:val="00887064"/>
    <w:rsid w:val="00887540"/>
    <w:rsid w:val="00887792"/>
    <w:rsid w:val="00887AD7"/>
    <w:rsid w:val="00890547"/>
    <w:rsid w:val="008906A8"/>
    <w:rsid w:val="008908A3"/>
    <w:rsid w:val="00890D87"/>
    <w:rsid w:val="0089135B"/>
    <w:rsid w:val="00891A48"/>
    <w:rsid w:val="00891C14"/>
    <w:rsid w:val="00891DFF"/>
    <w:rsid w:val="0089274D"/>
    <w:rsid w:val="008929FC"/>
    <w:rsid w:val="00892CBC"/>
    <w:rsid w:val="00892DAE"/>
    <w:rsid w:val="0089357F"/>
    <w:rsid w:val="008938C7"/>
    <w:rsid w:val="008940EC"/>
    <w:rsid w:val="008942A7"/>
    <w:rsid w:val="008942AF"/>
    <w:rsid w:val="008943A8"/>
    <w:rsid w:val="008949AE"/>
    <w:rsid w:val="00895036"/>
    <w:rsid w:val="0089516E"/>
    <w:rsid w:val="008954D1"/>
    <w:rsid w:val="00895976"/>
    <w:rsid w:val="00895B04"/>
    <w:rsid w:val="00895BC2"/>
    <w:rsid w:val="00895EFD"/>
    <w:rsid w:val="0089600A"/>
    <w:rsid w:val="00896811"/>
    <w:rsid w:val="00896840"/>
    <w:rsid w:val="00896C51"/>
    <w:rsid w:val="0089785F"/>
    <w:rsid w:val="00897EEF"/>
    <w:rsid w:val="008A02F7"/>
    <w:rsid w:val="008A06AE"/>
    <w:rsid w:val="008A1596"/>
    <w:rsid w:val="008A1D0A"/>
    <w:rsid w:val="008A1E90"/>
    <w:rsid w:val="008A206C"/>
    <w:rsid w:val="008A2579"/>
    <w:rsid w:val="008A26FA"/>
    <w:rsid w:val="008A36CB"/>
    <w:rsid w:val="008A3871"/>
    <w:rsid w:val="008A398E"/>
    <w:rsid w:val="008A3E1F"/>
    <w:rsid w:val="008A4444"/>
    <w:rsid w:val="008A474F"/>
    <w:rsid w:val="008A4ED4"/>
    <w:rsid w:val="008A4F5C"/>
    <w:rsid w:val="008A6BED"/>
    <w:rsid w:val="008A71E0"/>
    <w:rsid w:val="008A722E"/>
    <w:rsid w:val="008A7B22"/>
    <w:rsid w:val="008B0291"/>
    <w:rsid w:val="008B0489"/>
    <w:rsid w:val="008B061B"/>
    <w:rsid w:val="008B069D"/>
    <w:rsid w:val="008B0962"/>
    <w:rsid w:val="008B0F81"/>
    <w:rsid w:val="008B18CF"/>
    <w:rsid w:val="008B1E73"/>
    <w:rsid w:val="008B30C3"/>
    <w:rsid w:val="008B3256"/>
    <w:rsid w:val="008B3E18"/>
    <w:rsid w:val="008B3EDA"/>
    <w:rsid w:val="008B3F50"/>
    <w:rsid w:val="008B4A4C"/>
    <w:rsid w:val="008B4BC6"/>
    <w:rsid w:val="008B54DF"/>
    <w:rsid w:val="008B5AC7"/>
    <w:rsid w:val="008B5B17"/>
    <w:rsid w:val="008B5E07"/>
    <w:rsid w:val="008B6410"/>
    <w:rsid w:val="008B6850"/>
    <w:rsid w:val="008B6FDE"/>
    <w:rsid w:val="008B705A"/>
    <w:rsid w:val="008B7362"/>
    <w:rsid w:val="008B7370"/>
    <w:rsid w:val="008B7B01"/>
    <w:rsid w:val="008C0193"/>
    <w:rsid w:val="008C1258"/>
    <w:rsid w:val="008C1715"/>
    <w:rsid w:val="008C1789"/>
    <w:rsid w:val="008C187D"/>
    <w:rsid w:val="008C1921"/>
    <w:rsid w:val="008C1B1B"/>
    <w:rsid w:val="008C1E22"/>
    <w:rsid w:val="008C1E7D"/>
    <w:rsid w:val="008C24B9"/>
    <w:rsid w:val="008C2738"/>
    <w:rsid w:val="008C2AD1"/>
    <w:rsid w:val="008C2BCF"/>
    <w:rsid w:val="008C2F86"/>
    <w:rsid w:val="008C344D"/>
    <w:rsid w:val="008C3953"/>
    <w:rsid w:val="008C3A5B"/>
    <w:rsid w:val="008C3E78"/>
    <w:rsid w:val="008C4091"/>
    <w:rsid w:val="008C48B6"/>
    <w:rsid w:val="008C50CB"/>
    <w:rsid w:val="008C54E3"/>
    <w:rsid w:val="008C57D5"/>
    <w:rsid w:val="008C5970"/>
    <w:rsid w:val="008C5FEA"/>
    <w:rsid w:val="008C6064"/>
    <w:rsid w:val="008C6756"/>
    <w:rsid w:val="008C687C"/>
    <w:rsid w:val="008C68C2"/>
    <w:rsid w:val="008C6D64"/>
    <w:rsid w:val="008C74AC"/>
    <w:rsid w:val="008C78F9"/>
    <w:rsid w:val="008C798D"/>
    <w:rsid w:val="008D09B0"/>
    <w:rsid w:val="008D0D25"/>
    <w:rsid w:val="008D1093"/>
    <w:rsid w:val="008D248C"/>
    <w:rsid w:val="008D2626"/>
    <w:rsid w:val="008D29F2"/>
    <w:rsid w:val="008D2A34"/>
    <w:rsid w:val="008D2C62"/>
    <w:rsid w:val="008D2C7E"/>
    <w:rsid w:val="008D2CA3"/>
    <w:rsid w:val="008D2EDD"/>
    <w:rsid w:val="008D2F0A"/>
    <w:rsid w:val="008D401A"/>
    <w:rsid w:val="008D4081"/>
    <w:rsid w:val="008D437F"/>
    <w:rsid w:val="008D5476"/>
    <w:rsid w:val="008D5661"/>
    <w:rsid w:val="008D5D12"/>
    <w:rsid w:val="008D6091"/>
    <w:rsid w:val="008D6406"/>
    <w:rsid w:val="008D7993"/>
    <w:rsid w:val="008D7D9E"/>
    <w:rsid w:val="008E0176"/>
    <w:rsid w:val="008E0768"/>
    <w:rsid w:val="008E0E5B"/>
    <w:rsid w:val="008E1420"/>
    <w:rsid w:val="008E1D4F"/>
    <w:rsid w:val="008E3BB5"/>
    <w:rsid w:val="008E3F50"/>
    <w:rsid w:val="008E43E7"/>
    <w:rsid w:val="008E45AE"/>
    <w:rsid w:val="008E4770"/>
    <w:rsid w:val="008E485A"/>
    <w:rsid w:val="008E490E"/>
    <w:rsid w:val="008E4CFE"/>
    <w:rsid w:val="008E531F"/>
    <w:rsid w:val="008E5A96"/>
    <w:rsid w:val="008E6207"/>
    <w:rsid w:val="008E6B98"/>
    <w:rsid w:val="008E7082"/>
    <w:rsid w:val="008E710E"/>
    <w:rsid w:val="008E712C"/>
    <w:rsid w:val="008E72ED"/>
    <w:rsid w:val="008E7707"/>
    <w:rsid w:val="008E7868"/>
    <w:rsid w:val="008E7997"/>
    <w:rsid w:val="008E7A24"/>
    <w:rsid w:val="008E7AC9"/>
    <w:rsid w:val="008F0764"/>
    <w:rsid w:val="008F09BB"/>
    <w:rsid w:val="008F09C0"/>
    <w:rsid w:val="008F10DE"/>
    <w:rsid w:val="008F1469"/>
    <w:rsid w:val="008F1B1E"/>
    <w:rsid w:val="008F2028"/>
    <w:rsid w:val="008F291D"/>
    <w:rsid w:val="008F2956"/>
    <w:rsid w:val="008F2DD3"/>
    <w:rsid w:val="008F2FC4"/>
    <w:rsid w:val="008F32B8"/>
    <w:rsid w:val="008F3352"/>
    <w:rsid w:val="008F36A4"/>
    <w:rsid w:val="008F3E49"/>
    <w:rsid w:val="008F4A5E"/>
    <w:rsid w:val="008F4BE3"/>
    <w:rsid w:val="008F5316"/>
    <w:rsid w:val="008F57EC"/>
    <w:rsid w:val="008F5A05"/>
    <w:rsid w:val="008F5C3A"/>
    <w:rsid w:val="008F5DE0"/>
    <w:rsid w:val="008F5E13"/>
    <w:rsid w:val="008F6085"/>
    <w:rsid w:val="008F639A"/>
    <w:rsid w:val="008F649E"/>
    <w:rsid w:val="008F673C"/>
    <w:rsid w:val="008F6D08"/>
    <w:rsid w:val="008F70CC"/>
    <w:rsid w:val="008F70D2"/>
    <w:rsid w:val="008F7AE2"/>
    <w:rsid w:val="008F7E87"/>
    <w:rsid w:val="008F7F64"/>
    <w:rsid w:val="009006A9"/>
    <w:rsid w:val="009006DB"/>
    <w:rsid w:val="009007A2"/>
    <w:rsid w:val="0090156A"/>
    <w:rsid w:val="00901743"/>
    <w:rsid w:val="00901BAF"/>
    <w:rsid w:val="009021A4"/>
    <w:rsid w:val="009027CC"/>
    <w:rsid w:val="0090297C"/>
    <w:rsid w:val="00902B5E"/>
    <w:rsid w:val="0090319C"/>
    <w:rsid w:val="00903B20"/>
    <w:rsid w:val="009043B1"/>
    <w:rsid w:val="00904DAB"/>
    <w:rsid w:val="00905977"/>
    <w:rsid w:val="00905A45"/>
    <w:rsid w:val="0090627E"/>
    <w:rsid w:val="00906B91"/>
    <w:rsid w:val="0090722A"/>
    <w:rsid w:val="009072A0"/>
    <w:rsid w:val="00910484"/>
    <w:rsid w:val="0091066B"/>
    <w:rsid w:val="009106A0"/>
    <w:rsid w:val="00910D05"/>
    <w:rsid w:val="00911993"/>
    <w:rsid w:val="009119CF"/>
    <w:rsid w:val="00911A23"/>
    <w:rsid w:val="00911B5C"/>
    <w:rsid w:val="00912B59"/>
    <w:rsid w:val="00912F41"/>
    <w:rsid w:val="00913C3E"/>
    <w:rsid w:val="0091427C"/>
    <w:rsid w:val="009142EF"/>
    <w:rsid w:val="009144D9"/>
    <w:rsid w:val="00914BEC"/>
    <w:rsid w:val="00914F40"/>
    <w:rsid w:val="00914F6B"/>
    <w:rsid w:val="009157D7"/>
    <w:rsid w:val="00915894"/>
    <w:rsid w:val="00915B05"/>
    <w:rsid w:val="00916239"/>
    <w:rsid w:val="009164B9"/>
    <w:rsid w:val="0091666B"/>
    <w:rsid w:val="00916A86"/>
    <w:rsid w:val="00916AFC"/>
    <w:rsid w:val="00916ECB"/>
    <w:rsid w:val="00917250"/>
    <w:rsid w:val="009207BE"/>
    <w:rsid w:val="00920D4F"/>
    <w:rsid w:val="009215B9"/>
    <w:rsid w:val="00921A2A"/>
    <w:rsid w:val="00921A99"/>
    <w:rsid w:val="00921CF1"/>
    <w:rsid w:val="00921D51"/>
    <w:rsid w:val="009221DE"/>
    <w:rsid w:val="009227C4"/>
    <w:rsid w:val="00922B4C"/>
    <w:rsid w:val="00922DAF"/>
    <w:rsid w:val="00923120"/>
    <w:rsid w:val="009233B5"/>
    <w:rsid w:val="00923402"/>
    <w:rsid w:val="009235D6"/>
    <w:rsid w:val="0092402D"/>
    <w:rsid w:val="009241D1"/>
    <w:rsid w:val="00925362"/>
    <w:rsid w:val="009260C7"/>
    <w:rsid w:val="009267B7"/>
    <w:rsid w:val="0092690C"/>
    <w:rsid w:val="00926BD0"/>
    <w:rsid w:val="00926C42"/>
    <w:rsid w:val="00927781"/>
    <w:rsid w:val="00927B94"/>
    <w:rsid w:val="0093133E"/>
    <w:rsid w:val="00931BFB"/>
    <w:rsid w:val="0093214E"/>
    <w:rsid w:val="00932422"/>
    <w:rsid w:val="00932605"/>
    <w:rsid w:val="0093284D"/>
    <w:rsid w:val="009328B2"/>
    <w:rsid w:val="00932B10"/>
    <w:rsid w:val="00932E24"/>
    <w:rsid w:val="00933098"/>
    <w:rsid w:val="00933671"/>
    <w:rsid w:val="0093369E"/>
    <w:rsid w:val="00933737"/>
    <w:rsid w:val="00933C1E"/>
    <w:rsid w:val="00933E52"/>
    <w:rsid w:val="00933E7F"/>
    <w:rsid w:val="00934423"/>
    <w:rsid w:val="00934505"/>
    <w:rsid w:val="00934CE5"/>
    <w:rsid w:val="00934EE3"/>
    <w:rsid w:val="0093511B"/>
    <w:rsid w:val="009358A8"/>
    <w:rsid w:val="00936B06"/>
    <w:rsid w:val="0093727C"/>
    <w:rsid w:val="00937630"/>
    <w:rsid w:val="00937ACE"/>
    <w:rsid w:val="00937ED3"/>
    <w:rsid w:val="009401B6"/>
    <w:rsid w:val="009403A7"/>
    <w:rsid w:val="00940705"/>
    <w:rsid w:val="00940982"/>
    <w:rsid w:val="009409EE"/>
    <w:rsid w:val="00940CDB"/>
    <w:rsid w:val="00940EAE"/>
    <w:rsid w:val="0094130A"/>
    <w:rsid w:val="00941349"/>
    <w:rsid w:val="00941CDF"/>
    <w:rsid w:val="00941E6A"/>
    <w:rsid w:val="0094206B"/>
    <w:rsid w:val="00942433"/>
    <w:rsid w:val="009424EE"/>
    <w:rsid w:val="00942758"/>
    <w:rsid w:val="00943018"/>
    <w:rsid w:val="0094302F"/>
    <w:rsid w:val="009432AF"/>
    <w:rsid w:val="009432BE"/>
    <w:rsid w:val="0094441E"/>
    <w:rsid w:val="009444CC"/>
    <w:rsid w:val="00944569"/>
    <w:rsid w:val="009452E7"/>
    <w:rsid w:val="00945EEC"/>
    <w:rsid w:val="00945F87"/>
    <w:rsid w:val="009464AB"/>
    <w:rsid w:val="009468CB"/>
    <w:rsid w:val="00946FFA"/>
    <w:rsid w:val="00947216"/>
    <w:rsid w:val="00947594"/>
    <w:rsid w:val="0094783D"/>
    <w:rsid w:val="009478B8"/>
    <w:rsid w:val="009478D2"/>
    <w:rsid w:val="00950263"/>
    <w:rsid w:val="009508D4"/>
    <w:rsid w:val="00950DF7"/>
    <w:rsid w:val="00951659"/>
    <w:rsid w:val="00951AE0"/>
    <w:rsid w:val="00952724"/>
    <w:rsid w:val="00952CF4"/>
    <w:rsid w:val="009530DF"/>
    <w:rsid w:val="009538BF"/>
    <w:rsid w:val="009539D2"/>
    <w:rsid w:val="00953A4E"/>
    <w:rsid w:val="00953B3F"/>
    <w:rsid w:val="00953F07"/>
    <w:rsid w:val="00954695"/>
    <w:rsid w:val="00954E4E"/>
    <w:rsid w:val="00955533"/>
    <w:rsid w:val="00955EF7"/>
    <w:rsid w:val="00956A1B"/>
    <w:rsid w:val="00956BB9"/>
    <w:rsid w:val="00956BDC"/>
    <w:rsid w:val="00956DB7"/>
    <w:rsid w:val="009575DE"/>
    <w:rsid w:val="009576DF"/>
    <w:rsid w:val="0095773A"/>
    <w:rsid w:val="00957AF3"/>
    <w:rsid w:val="00957BC3"/>
    <w:rsid w:val="00957BFA"/>
    <w:rsid w:val="009604B8"/>
    <w:rsid w:val="00960709"/>
    <w:rsid w:val="009609E8"/>
    <w:rsid w:val="00960C91"/>
    <w:rsid w:val="00961AC5"/>
    <w:rsid w:val="00961B02"/>
    <w:rsid w:val="00961BB3"/>
    <w:rsid w:val="00961C6B"/>
    <w:rsid w:val="009625B0"/>
    <w:rsid w:val="0096271C"/>
    <w:rsid w:val="0096283B"/>
    <w:rsid w:val="00962D8E"/>
    <w:rsid w:val="00962DA6"/>
    <w:rsid w:val="00963306"/>
    <w:rsid w:val="009633E5"/>
    <w:rsid w:val="00963546"/>
    <w:rsid w:val="009643AD"/>
    <w:rsid w:val="009643B2"/>
    <w:rsid w:val="00965247"/>
    <w:rsid w:val="009659D8"/>
    <w:rsid w:val="00965B6F"/>
    <w:rsid w:val="00965E38"/>
    <w:rsid w:val="00966BFC"/>
    <w:rsid w:val="00966C0F"/>
    <w:rsid w:val="00966C4E"/>
    <w:rsid w:val="00966E4A"/>
    <w:rsid w:val="009671CF"/>
    <w:rsid w:val="009674DE"/>
    <w:rsid w:val="0096753F"/>
    <w:rsid w:val="00967904"/>
    <w:rsid w:val="00967BC4"/>
    <w:rsid w:val="00967D56"/>
    <w:rsid w:val="00967D79"/>
    <w:rsid w:val="00967EDA"/>
    <w:rsid w:val="00970B51"/>
    <w:rsid w:val="00970C81"/>
    <w:rsid w:val="00971BFF"/>
    <w:rsid w:val="00972532"/>
    <w:rsid w:val="00972891"/>
    <w:rsid w:val="00972ED2"/>
    <w:rsid w:val="00972F82"/>
    <w:rsid w:val="0097399C"/>
    <w:rsid w:val="009744EA"/>
    <w:rsid w:val="00974886"/>
    <w:rsid w:val="00975A8E"/>
    <w:rsid w:val="00975C19"/>
    <w:rsid w:val="00975CE0"/>
    <w:rsid w:val="00975DCF"/>
    <w:rsid w:val="00975FDB"/>
    <w:rsid w:val="0097604B"/>
    <w:rsid w:val="00976D51"/>
    <w:rsid w:val="00977988"/>
    <w:rsid w:val="00977D9C"/>
    <w:rsid w:val="00977E80"/>
    <w:rsid w:val="0098017C"/>
    <w:rsid w:val="00980826"/>
    <w:rsid w:val="0098101F"/>
    <w:rsid w:val="00981254"/>
    <w:rsid w:val="00981556"/>
    <w:rsid w:val="009816C1"/>
    <w:rsid w:val="00981790"/>
    <w:rsid w:val="00981A5B"/>
    <w:rsid w:val="00981A8C"/>
    <w:rsid w:val="00981AA7"/>
    <w:rsid w:val="00981D38"/>
    <w:rsid w:val="00981F17"/>
    <w:rsid w:val="00982772"/>
    <w:rsid w:val="00982F5A"/>
    <w:rsid w:val="00983ACF"/>
    <w:rsid w:val="00983B74"/>
    <w:rsid w:val="00985128"/>
    <w:rsid w:val="0098558F"/>
    <w:rsid w:val="009856E0"/>
    <w:rsid w:val="00985A72"/>
    <w:rsid w:val="009860C0"/>
    <w:rsid w:val="00986654"/>
    <w:rsid w:val="00986834"/>
    <w:rsid w:val="00986D63"/>
    <w:rsid w:val="009870D4"/>
    <w:rsid w:val="0098746D"/>
    <w:rsid w:val="009875C9"/>
    <w:rsid w:val="009875F1"/>
    <w:rsid w:val="009877F6"/>
    <w:rsid w:val="00987B6A"/>
    <w:rsid w:val="009900C2"/>
    <w:rsid w:val="00990535"/>
    <w:rsid w:val="00990A6F"/>
    <w:rsid w:val="00990BC8"/>
    <w:rsid w:val="00990FAF"/>
    <w:rsid w:val="00990FB5"/>
    <w:rsid w:val="0099106A"/>
    <w:rsid w:val="009915B1"/>
    <w:rsid w:val="009915BF"/>
    <w:rsid w:val="00991662"/>
    <w:rsid w:val="00991C98"/>
    <w:rsid w:val="009920C4"/>
    <w:rsid w:val="009921EF"/>
    <w:rsid w:val="00992870"/>
    <w:rsid w:val="00992A22"/>
    <w:rsid w:val="00992ACB"/>
    <w:rsid w:val="00993ECF"/>
    <w:rsid w:val="009941A2"/>
    <w:rsid w:val="00994701"/>
    <w:rsid w:val="00994C58"/>
    <w:rsid w:val="00995226"/>
    <w:rsid w:val="009957DD"/>
    <w:rsid w:val="009959F6"/>
    <w:rsid w:val="0099635F"/>
    <w:rsid w:val="00996882"/>
    <w:rsid w:val="009968B9"/>
    <w:rsid w:val="00996E40"/>
    <w:rsid w:val="00997890"/>
    <w:rsid w:val="00997952"/>
    <w:rsid w:val="009979CE"/>
    <w:rsid w:val="00997F92"/>
    <w:rsid w:val="009A00F5"/>
    <w:rsid w:val="009A01A4"/>
    <w:rsid w:val="009A0B70"/>
    <w:rsid w:val="009A0D8C"/>
    <w:rsid w:val="009A0F23"/>
    <w:rsid w:val="009A1107"/>
    <w:rsid w:val="009A14CF"/>
    <w:rsid w:val="009A1766"/>
    <w:rsid w:val="009A2748"/>
    <w:rsid w:val="009A2821"/>
    <w:rsid w:val="009A2BDF"/>
    <w:rsid w:val="009A356B"/>
    <w:rsid w:val="009A3834"/>
    <w:rsid w:val="009A3E5A"/>
    <w:rsid w:val="009A41A1"/>
    <w:rsid w:val="009A4428"/>
    <w:rsid w:val="009A4963"/>
    <w:rsid w:val="009A4C8C"/>
    <w:rsid w:val="009A54CB"/>
    <w:rsid w:val="009A5808"/>
    <w:rsid w:val="009A5C0D"/>
    <w:rsid w:val="009A617D"/>
    <w:rsid w:val="009A6511"/>
    <w:rsid w:val="009A68FF"/>
    <w:rsid w:val="009A6FD4"/>
    <w:rsid w:val="009A7800"/>
    <w:rsid w:val="009A7B6C"/>
    <w:rsid w:val="009A7D98"/>
    <w:rsid w:val="009B012D"/>
    <w:rsid w:val="009B0317"/>
    <w:rsid w:val="009B0ED1"/>
    <w:rsid w:val="009B0FBE"/>
    <w:rsid w:val="009B13B8"/>
    <w:rsid w:val="009B18EE"/>
    <w:rsid w:val="009B237F"/>
    <w:rsid w:val="009B2F83"/>
    <w:rsid w:val="009B33EF"/>
    <w:rsid w:val="009B38FC"/>
    <w:rsid w:val="009B3AF3"/>
    <w:rsid w:val="009B3BDC"/>
    <w:rsid w:val="009B4142"/>
    <w:rsid w:val="009B4CF6"/>
    <w:rsid w:val="009B55E5"/>
    <w:rsid w:val="009B6D77"/>
    <w:rsid w:val="009B72D6"/>
    <w:rsid w:val="009B72E2"/>
    <w:rsid w:val="009B7348"/>
    <w:rsid w:val="009B7A08"/>
    <w:rsid w:val="009B7AEB"/>
    <w:rsid w:val="009B7D57"/>
    <w:rsid w:val="009B7EA0"/>
    <w:rsid w:val="009C0220"/>
    <w:rsid w:val="009C076C"/>
    <w:rsid w:val="009C093C"/>
    <w:rsid w:val="009C0AF8"/>
    <w:rsid w:val="009C17CB"/>
    <w:rsid w:val="009C251C"/>
    <w:rsid w:val="009C2BE5"/>
    <w:rsid w:val="009C2DD9"/>
    <w:rsid w:val="009C3072"/>
    <w:rsid w:val="009C3076"/>
    <w:rsid w:val="009C4A70"/>
    <w:rsid w:val="009C4ACB"/>
    <w:rsid w:val="009C5085"/>
    <w:rsid w:val="009C58C9"/>
    <w:rsid w:val="009C5FB5"/>
    <w:rsid w:val="009C6276"/>
    <w:rsid w:val="009C6533"/>
    <w:rsid w:val="009C67DF"/>
    <w:rsid w:val="009C6A34"/>
    <w:rsid w:val="009C6AD1"/>
    <w:rsid w:val="009C756F"/>
    <w:rsid w:val="009C7BC4"/>
    <w:rsid w:val="009C7CC8"/>
    <w:rsid w:val="009C7EB6"/>
    <w:rsid w:val="009D0294"/>
    <w:rsid w:val="009D02A2"/>
    <w:rsid w:val="009D06E5"/>
    <w:rsid w:val="009D08FC"/>
    <w:rsid w:val="009D0942"/>
    <w:rsid w:val="009D09E1"/>
    <w:rsid w:val="009D0ABB"/>
    <w:rsid w:val="009D13EE"/>
    <w:rsid w:val="009D17AB"/>
    <w:rsid w:val="009D2066"/>
    <w:rsid w:val="009D23E0"/>
    <w:rsid w:val="009D2581"/>
    <w:rsid w:val="009D26AD"/>
    <w:rsid w:val="009D2A83"/>
    <w:rsid w:val="009D2C6D"/>
    <w:rsid w:val="009D2EC8"/>
    <w:rsid w:val="009D319B"/>
    <w:rsid w:val="009D343A"/>
    <w:rsid w:val="009D3628"/>
    <w:rsid w:val="009D3845"/>
    <w:rsid w:val="009D3C4C"/>
    <w:rsid w:val="009D41BD"/>
    <w:rsid w:val="009D47B1"/>
    <w:rsid w:val="009D491B"/>
    <w:rsid w:val="009D4AB1"/>
    <w:rsid w:val="009D4C79"/>
    <w:rsid w:val="009D4DE8"/>
    <w:rsid w:val="009D4E7F"/>
    <w:rsid w:val="009D5688"/>
    <w:rsid w:val="009D590E"/>
    <w:rsid w:val="009D6859"/>
    <w:rsid w:val="009D69C0"/>
    <w:rsid w:val="009D6DE8"/>
    <w:rsid w:val="009D6F55"/>
    <w:rsid w:val="009D7076"/>
    <w:rsid w:val="009D7358"/>
    <w:rsid w:val="009D7836"/>
    <w:rsid w:val="009D7D75"/>
    <w:rsid w:val="009E000C"/>
    <w:rsid w:val="009E0E27"/>
    <w:rsid w:val="009E121F"/>
    <w:rsid w:val="009E15DB"/>
    <w:rsid w:val="009E1D60"/>
    <w:rsid w:val="009E1F70"/>
    <w:rsid w:val="009E206F"/>
    <w:rsid w:val="009E2201"/>
    <w:rsid w:val="009E2DF2"/>
    <w:rsid w:val="009E2ED0"/>
    <w:rsid w:val="009E3013"/>
    <w:rsid w:val="009E3E64"/>
    <w:rsid w:val="009E3FA6"/>
    <w:rsid w:val="009E41E5"/>
    <w:rsid w:val="009E4560"/>
    <w:rsid w:val="009E45E0"/>
    <w:rsid w:val="009E46B2"/>
    <w:rsid w:val="009E4C41"/>
    <w:rsid w:val="009E4DD8"/>
    <w:rsid w:val="009E51BB"/>
    <w:rsid w:val="009E560A"/>
    <w:rsid w:val="009E59D5"/>
    <w:rsid w:val="009E5D3F"/>
    <w:rsid w:val="009E5F9D"/>
    <w:rsid w:val="009E61D3"/>
    <w:rsid w:val="009E6584"/>
    <w:rsid w:val="009E6B6D"/>
    <w:rsid w:val="009E6C4F"/>
    <w:rsid w:val="009E6F8C"/>
    <w:rsid w:val="009E77AA"/>
    <w:rsid w:val="009E7B85"/>
    <w:rsid w:val="009E7CC7"/>
    <w:rsid w:val="009E7E45"/>
    <w:rsid w:val="009F0275"/>
    <w:rsid w:val="009F0395"/>
    <w:rsid w:val="009F061C"/>
    <w:rsid w:val="009F06C8"/>
    <w:rsid w:val="009F1B04"/>
    <w:rsid w:val="009F2089"/>
    <w:rsid w:val="009F23CE"/>
    <w:rsid w:val="009F2839"/>
    <w:rsid w:val="009F29EE"/>
    <w:rsid w:val="009F2F74"/>
    <w:rsid w:val="009F33BE"/>
    <w:rsid w:val="009F356C"/>
    <w:rsid w:val="009F3BC0"/>
    <w:rsid w:val="009F3DDF"/>
    <w:rsid w:val="009F3F5C"/>
    <w:rsid w:val="009F4401"/>
    <w:rsid w:val="009F45EB"/>
    <w:rsid w:val="009F4A6A"/>
    <w:rsid w:val="009F4B85"/>
    <w:rsid w:val="009F4CD3"/>
    <w:rsid w:val="009F4DEB"/>
    <w:rsid w:val="009F4E22"/>
    <w:rsid w:val="009F5159"/>
    <w:rsid w:val="009F5335"/>
    <w:rsid w:val="009F543B"/>
    <w:rsid w:val="009F5B41"/>
    <w:rsid w:val="009F6184"/>
    <w:rsid w:val="009F61C5"/>
    <w:rsid w:val="009F6478"/>
    <w:rsid w:val="009F7B44"/>
    <w:rsid w:val="009F7E44"/>
    <w:rsid w:val="00A00002"/>
    <w:rsid w:val="00A00141"/>
    <w:rsid w:val="00A0069C"/>
    <w:rsid w:val="00A012D2"/>
    <w:rsid w:val="00A0218B"/>
    <w:rsid w:val="00A03FA6"/>
    <w:rsid w:val="00A04236"/>
    <w:rsid w:val="00A04F37"/>
    <w:rsid w:val="00A04F39"/>
    <w:rsid w:val="00A05049"/>
    <w:rsid w:val="00A05324"/>
    <w:rsid w:val="00A0545B"/>
    <w:rsid w:val="00A058F2"/>
    <w:rsid w:val="00A05A83"/>
    <w:rsid w:val="00A05DBF"/>
    <w:rsid w:val="00A061C9"/>
    <w:rsid w:val="00A067AE"/>
    <w:rsid w:val="00A06A7F"/>
    <w:rsid w:val="00A06FC4"/>
    <w:rsid w:val="00A0736D"/>
    <w:rsid w:val="00A07DAB"/>
    <w:rsid w:val="00A07E03"/>
    <w:rsid w:val="00A101CF"/>
    <w:rsid w:val="00A10507"/>
    <w:rsid w:val="00A10A56"/>
    <w:rsid w:val="00A10C95"/>
    <w:rsid w:val="00A10DD4"/>
    <w:rsid w:val="00A10E53"/>
    <w:rsid w:val="00A1123E"/>
    <w:rsid w:val="00A11D3B"/>
    <w:rsid w:val="00A11D87"/>
    <w:rsid w:val="00A127A2"/>
    <w:rsid w:val="00A12C01"/>
    <w:rsid w:val="00A12C3D"/>
    <w:rsid w:val="00A12EB2"/>
    <w:rsid w:val="00A12FE0"/>
    <w:rsid w:val="00A131E2"/>
    <w:rsid w:val="00A13A90"/>
    <w:rsid w:val="00A142AC"/>
    <w:rsid w:val="00A14592"/>
    <w:rsid w:val="00A1462E"/>
    <w:rsid w:val="00A14810"/>
    <w:rsid w:val="00A14821"/>
    <w:rsid w:val="00A14B1D"/>
    <w:rsid w:val="00A15167"/>
    <w:rsid w:val="00A1548B"/>
    <w:rsid w:val="00A15CAB"/>
    <w:rsid w:val="00A15E49"/>
    <w:rsid w:val="00A1619B"/>
    <w:rsid w:val="00A1622C"/>
    <w:rsid w:val="00A1659E"/>
    <w:rsid w:val="00A16879"/>
    <w:rsid w:val="00A1703F"/>
    <w:rsid w:val="00A177B9"/>
    <w:rsid w:val="00A20001"/>
    <w:rsid w:val="00A20708"/>
    <w:rsid w:val="00A20858"/>
    <w:rsid w:val="00A20F0C"/>
    <w:rsid w:val="00A21027"/>
    <w:rsid w:val="00A2121F"/>
    <w:rsid w:val="00A21DEE"/>
    <w:rsid w:val="00A21EDB"/>
    <w:rsid w:val="00A22797"/>
    <w:rsid w:val="00A24539"/>
    <w:rsid w:val="00A245D9"/>
    <w:rsid w:val="00A24769"/>
    <w:rsid w:val="00A24B58"/>
    <w:rsid w:val="00A24BF2"/>
    <w:rsid w:val="00A24D22"/>
    <w:rsid w:val="00A24ED8"/>
    <w:rsid w:val="00A24FEB"/>
    <w:rsid w:val="00A25D64"/>
    <w:rsid w:val="00A25E01"/>
    <w:rsid w:val="00A260C4"/>
    <w:rsid w:val="00A26346"/>
    <w:rsid w:val="00A264F0"/>
    <w:rsid w:val="00A265B5"/>
    <w:rsid w:val="00A267F1"/>
    <w:rsid w:val="00A2694C"/>
    <w:rsid w:val="00A271C9"/>
    <w:rsid w:val="00A27338"/>
    <w:rsid w:val="00A27ADF"/>
    <w:rsid w:val="00A27F95"/>
    <w:rsid w:val="00A30039"/>
    <w:rsid w:val="00A30371"/>
    <w:rsid w:val="00A30966"/>
    <w:rsid w:val="00A30A12"/>
    <w:rsid w:val="00A31CBF"/>
    <w:rsid w:val="00A31D90"/>
    <w:rsid w:val="00A32334"/>
    <w:rsid w:val="00A32602"/>
    <w:rsid w:val="00A327B2"/>
    <w:rsid w:val="00A33D3F"/>
    <w:rsid w:val="00A34195"/>
    <w:rsid w:val="00A34533"/>
    <w:rsid w:val="00A34B8A"/>
    <w:rsid w:val="00A34C20"/>
    <w:rsid w:val="00A34F96"/>
    <w:rsid w:val="00A354F8"/>
    <w:rsid w:val="00A357B1"/>
    <w:rsid w:val="00A35C84"/>
    <w:rsid w:val="00A35E57"/>
    <w:rsid w:val="00A35EC7"/>
    <w:rsid w:val="00A35F12"/>
    <w:rsid w:val="00A35FAF"/>
    <w:rsid w:val="00A36D64"/>
    <w:rsid w:val="00A371D9"/>
    <w:rsid w:val="00A372C9"/>
    <w:rsid w:val="00A373B6"/>
    <w:rsid w:val="00A3749A"/>
    <w:rsid w:val="00A3760D"/>
    <w:rsid w:val="00A379C8"/>
    <w:rsid w:val="00A37C85"/>
    <w:rsid w:val="00A37E2C"/>
    <w:rsid w:val="00A37E95"/>
    <w:rsid w:val="00A416AB"/>
    <w:rsid w:val="00A417EB"/>
    <w:rsid w:val="00A41813"/>
    <w:rsid w:val="00A41CCA"/>
    <w:rsid w:val="00A42097"/>
    <w:rsid w:val="00A42303"/>
    <w:rsid w:val="00A4270C"/>
    <w:rsid w:val="00A43100"/>
    <w:rsid w:val="00A4370F"/>
    <w:rsid w:val="00A4393E"/>
    <w:rsid w:val="00A43B42"/>
    <w:rsid w:val="00A45260"/>
    <w:rsid w:val="00A4560C"/>
    <w:rsid w:val="00A458C4"/>
    <w:rsid w:val="00A45B68"/>
    <w:rsid w:val="00A45E11"/>
    <w:rsid w:val="00A462D2"/>
    <w:rsid w:val="00A46A7D"/>
    <w:rsid w:val="00A46BF0"/>
    <w:rsid w:val="00A46E53"/>
    <w:rsid w:val="00A47019"/>
    <w:rsid w:val="00A4781B"/>
    <w:rsid w:val="00A47EF0"/>
    <w:rsid w:val="00A47FD7"/>
    <w:rsid w:val="00A50762"/>
    <w:rsid w:val="00A50A8C"/>
    <w:rsid w:val="00A50A98"/>
    <w:rsid w:val="00A50D20"/>
    <w:rsid w:val="00A50E21"/>
    <w:rsid w:val="00A50F5C"/>
    <w:rsid w:val="00A51B62"/>
    <w:rsid w:val="00A51DE6"/>
    <w:rsid w:val="00A51EB1"/>
    <w:rsid w:val="00A52577"/>
    <w:rsid w:val="00A52818"/>
    <w:rsid w:val="00A52E05"/>
    <w:rsid w:val="00A52ED9"/>
    <w:rsid w:val="00A531E5"/>
    <w:rsid w:val="00A535B8"/>
    <w:rsid w:val="00A5395B"/>
    <w:rsid w:val="00A53AFD"/>
    <w:rsid w:val="00A53D92"/>
    <w:rsid w:val="00A54252"/>
    <w:rsid w:val="00A5463E"/>
    <w:rsid w:val="00A54C88"/>
    <w:rsid w:val="00A54D5F"/>
    <w:rsid w:val="00A54D83"/>
    <w:rsid w:val="00A54EB8"/>
    <w:rsid w:val="00A54EC1"/>
    <w:rsid w:val="00A54F82"/>
    <w:rsid w:val="00A5548D"/>
    <w:rsid w:val="00A55B4A"/>
    <w:rsid w:val="00A55CC1"/>
    <w:rsid w:val="00A55E69"/>
    <w:rsid w:val="00A55EA7"/>
    <w:rsid w:val="00A5677D"/>
    <w:rsid w:val="00A567F5"/>
    <w:rsid w:val="00A56857"/>
    <w:rsid w:val="00A56B26"/>
    <w:rsid w:val="00A572F1"/>
    <w:rsid w:val="00A57370"/>
    <w:rsid w:val="00A574A4"/>
    <w:rsid w:val="00A5782A"/>
    <w:rsid w:val="00A57D00"/>
    <w:rsid w:val="00A57D14"/>
    <w:rsid w:val="00A57F42"/>
    <w:rsid w:val="00A57FC8"/>
    <w:rsid w:val="00A6021E"/>
    <w:rsid w:val="00A60481"/>
    <w:rsid w:val="00A606BE"/>
    <w:rsid w:val="00A607E5"/>
    <w:rsid w:val="00A607F9"/>
    <w:rsid w:val="00A60837"/>
    <w:rsid w:val="00A60B65"/>
    <w:rsid w:val="00A61277"/>
    <w:rsid w:val="00A61278"/>
    <w:rsid w:val="00A61585"/>
    <w:rsid w:val="00A616DB"/>
    <w:rsid w:val="00A62537"/>
    <w:rsid w:val="00A62A59"/>
    <w:rsid w:val="00A63583"/>
    <w:rsid w:val="00A63A13"/>
    <w:rsid w:val="00A63C48"/>
    <w:rsid w:val="00A640DA"/>
    <w:rsid w:val="00A64547"/>
    <w:rsid w:val="00A65014"/>
    <w:rsid w:val="00A65230"/>
    <w:rsid w:val="00A653EA"/>
    <w:rsid w:val="00A6569A"/>
    <w:rsid w:val="00A65796"/>
    <w:rsid w:val="00A6594A"/>
    <w:rsid w:val="00A65E96"/>
    <w:rsid w:val="00A65F27"/>
    <w:rsid w:val="00A662FA"/>
    <w:rsid w:val="00A663B6"/>
    <w:rsid w:val="00A66D46"/>
    <w:rsid w:val="00A66DCE"/>
    <w:rsid w:val="00A671FA"/>
    <w:rsid w:val="00A673E2"/>
    <w:rsid w:val="00A67651"/>
    <w:rsid w:val="00A67688"/>
    <w:rsid w:val="00A67C82"/>
    <w:rsid w:val="00A67D88"/>
    <w:rsid w:val="00A67EF2"/>
    <w:rsid w:val="00A7099A"/>
    <w:rsid w:val="00A70B6A"/>
    <w:rsid w:val="00A70BE7"/>
    <w:rsid w:val="00A70D34"/>
    <w:rsid w:val="00A712FB"/>
    <w:rsid w:val="00A71364"/>
    <w:rsid w:val="00A713F1"/>
    <w:rsid w:val="00A71CDE"/>
    <w:rsid w:val="00A725CA"/>
    <w:rsid w:val="00A7280F"/>
    <w:rsid w:val="00A72CBB"/>
    <w:rsid w:val="00A72DC7"/>
    <w:rsid w:val="00A72FC1"/>
    <w:rsid w:val="00A73EA8"/>
    <w:rsid w:val="00A74070"/>
    <w:rsid w:val="00A74B0C"/>
    <w:rsid w:val="00A74B85"/>
    <w:rsid w:val="00A74CDB"/>
    <w:rsid w:val="00A74ECC"/>
    <w:rsid w:val="00A751EC"/>
    <w:rsid w:val="00A753C1"/>
    <w:rsid w:val="00A755C4"/>
    <w:rsid w:val="00A7624C"/>
    <w:rsid w:val="00A7670F"/>
    <w:rsid w:val="00A76B2E"/>
    <w:rsid w:val="00A76BD3"/>
    <w:rsid w:val="00A76D72"/>
    <w:rsid w:val="00A772AB"/>
    <w:rsid w:val="00A775F2"/>
    <w:rsid w:val="00A808C0"/>
    <w:rsid w:val="00A824F7"/>
    <w:rsid w:val="00A82D70"/>
    <w:rsid w:val="00A82E1D"/>
    <w:rsid w:val="00A831E9"/>
    <w:rsid w:val="00A83340"/>
    <w:rsid w:val="00A8380A"/>
    <w:rsid w:val="00A84393"/>
    <w:rsid w:val="00A8468F"/>
    <w:rsid w:val="00A849B8"/>
    <w:rsid w:val="00A84BF3"/>
    <w:rsid w:val="00A85199"/>
    <w:rsid w:val="00A8535D"/>
    <w:rsid w:val="00A86134"/>
    <w:rsid w:val="00A86B02"/>
    <w:rsid w:val="00A87623"/>
    <w:rsid w:val="00A87A5F"/>
    <w:rsid w:val="00A87D9B"/>
    <w:rsid w:val="00A87E88"/>
    <w:rsid w:val="00A90007"/>
    <w:rsid w:val="00A904A7"/>
    <w:rsid w:val="00A9055B"/>
    <w:rsid w:val="00A91430"/>
    <w:rsid w:val="00A91C87"/>
    <w:rsid w:val="00A92148"/>
    <w:rsid w:val="00A92725"/>
    <w:rsid w:val="00A9303A"/>
    <w:rsid w:val="00A93BBB"/>
    <w:rsid w:val="00A955EC"/>
    <w:rsid w:val="00A95810"/>
    <w:rsid w:val="00A95B7C"/>
    <w:rsid w:val="00A95BF5"/>
    <w:rsid w:val="00A962C8"/>
    <w:rsid w:val="00A967DF"/>
    <w:rsid w:val="00A96800"/>
    <w:rsid w:val="00A969B8"/>
    <w:rsid w:val="00A96AD3"/>
    <w:rsid w:val="00A96D27"/>
    <w:rsid w:val="00A96E83"/>
    <w:rsid w:val="00A9706E"/>
    <w:rsid w:val="00A970C0"/>
    <w:rsid w:val="00A970FA"/>
    <w:rsid w:val="00A97206"/>
    <w:rsid w:val="00A97353"/>
    <w:rsid w:val="00A97358"/>
    <w:rsid w:val="00A97438"/>
    <w:rsid w:val="00A97844"/>
    <w:rsid w:val="00A97987"/>
    <w:rsid w:val="00AA001B"/>
    <w:rsid w:val="00AA0944"/>
    <w:rsid w:val="00AA12D3"/>
    <w:rsid w:val="00AA178F"/>
    <w:rsid w:val="00AA17FD"/>
    <w:rsid w:val="00AA196E"/>
    <w:rsid w:val="00AA1CE4"/>
    <w:rsid w:val="00AA271C"/>
    <w:rsid w:val="00AA2C1A"/>
    <w:rsid w:val="00AA2D23"/>
    <w:rsid w:val="00AA3E9A"/>
    <w:rsid w:val="00AA4285"/>
    <w:rsid w:val="00AA4458"/>
    <w:rsid w:val="00AA494A"/>
    <w:rsid w:val="00AA4D05"/>
    <w:rsid w:val="00AA4D1D"/>
    <w:rsid w:val="00AA4E8E"/>
    <w:rsid w:val="00AA5EC4"/>
    <w:rsid w:val="00AA6078"/>
    <w:rsid w:val="00AA62CA"/>
    <w:rsid w:val="00AA6CEC"/>
    <w:rsid w:val="00AA6D63"/>
    <w:rsid w:val="00AA6DA0"/>
    <w:rsid w:val="00AA70A5"/>
    <w:rsid w:val="00AA74E4"/>
    <w:rsid w:val="00AA7817"/>
    <w:rsid w:val="00AA7A9A"/>
    <w:rsid w:val="00AA7E3B"/>
    <w:rsid w:val="00AB0380"/>
    <w:rsid w:val="00AB06E6"/>
    <w:rsid w:val="00AB10E9"/>
    <w:rsid w:val="00AB1188"/>
    <w:rsid w:val="00AB1206"/>
    <w:rsid w:val="00AB14A9"/>
    <w:rsid w:val="00AB1CD4"/>
    <w:rsid w:val="00AB22E9"/>
    <w:rsid w:val="00AB2339"/>
    <w:rsid w:val="00AB27D1"/>
    <w:rsid w:val="00AB33CE"/>
    <w:rsid w:val="00AB37A8"/>
    <w:rsid w:val="00AB3BFA"/>
    <w:rsid w:val="00AB3D26"/>
    <w:rsid w:val="00AB3D4C"/>
    <w:rsid w:val="00AB3D77"/>
    <w:rsid w:val="00AB4059"/>
    <w:rsid w:val="00AB4217"/>
    <w:rsid w:val="00AB44A5"/>
    <w:rsid w:val="00AB5F5D"/>
    <w:rsid w:val="00AB5FA3"/>
    <w:rsid w:val="00AB69EC"/>
    <w:rsid w:val="00AB6B41"/>
    <w:rsid w:val="00AB6DFF"/>
    <w:rsid w:val="00AB7561"/>
    <w:rsid w:val="00AB7594"/>
    <w:rsid w:val="00AB7776"/>
    <w:rsid w:val="00AB77D4"/>
    <w:rsid w:val="00AB7AFA"/>
    <w:rsid w:val="00AC0277"/>
    <w:rsid w:val="00AC0508"/>
    <w:rsid w:val="00AC0F77"/>
    <w:rsid w:val="00AC12BF"/>
    <w:rsid w:val="00AC1389"/>
    <w:rsid w:val="00AC1917"/>
    <w:rsid w:val="00AC2439"/>
    <w:rsid w:val="00AC2C30"/>
    <w:rsid w:val="00AC2C37"/>
    <w:rsid w:val="00AC2E79"/>
    <w:rsid w:val="00AC30B6"/>
    <w:rsid w:val="00AC3A7B"/>
    <w:rsid w:val="00AC3B5B"/>
    <w:rsid w:val="00AC3E78"/>
    <w:rsid w:val="00AC40BB"/>
    <w:rsid w:val="00AC4361"/>
    <w:rsid w:val="00AC44A1"/>
    <w:rsid w:val="00AC48E0"/>
    <w:rsid w:val="00AC4C49"/>
    <w:rsid w:val="00AC4C54"/>
    <w:rsid w:val="00AC4C61"/>
    <w:rsid w:val="00AC4F7C"/>
    <w:rsid w:val="00AC501E"/>
    <w:rsid w:val="00AC52D5"/>
    <w:rsid w:val="00AC54B8"/>
    <w:rsid w:val="00AC55A0"/>
    <w:rsid w:val="00AC743A"/>
    <w:rsid w:val="00AD0034"/>
    <w:rsid w:val="00AD005A"/>
    <w:rsid w:val="00AD02B1"/>
    <w:rsid w:val="00AD036D"/>
    <w:rsid w:val="00AD046C"/>
    <w:rsid w:val="00AD0533"/>
    <w:rsid w:val="00AD070F"/>
    <w:rsid w:val="00AD07FC"/>
    <w:rsid w:val="00AD089A"/>
    <w:rsid w:val="00AD0A68"/>
    <w:rsid w:val="00AD0FA0"/>
    <w:rsid w:val="00AD1310"/>
    <w:rsid w:val="00AD1951"/>
    <w:rsid w:val="00AD317D"/>
    <w:rsid w:val="00AD43F5"/>
    <w:rsid w:val="00AD47F1"/>
    <w:rsid w:val="00AD4A22"/>
    <w:rsid w:val="00AD580C"/>
    <w:rsid w:val="00AD6693"/>
    <w:rsid w:val="00AD6A97"/>
    <w:rsid w:val="00AD6AC9"/>
    <w:rsid w:val="00AD6B1F"/>
    <w:rsid w:val="00AD6D74"/>
    <w:rsid w:val="00AD702A"/>
    <w:rsid w:val="00AD7051"/>
    <w:rsid w:val="00AD70F5"/>
    <w:rsid w:val="00AD72BE"/>
    <w:rsid w:val="00AD74CC"/>
    <w:rsid w:val="00AD7530"/>
    <w:rsid w:val="00AD771A"/>
    <w:rsid w:val="00AE039E"/>
    <w:rsid w:val="00AE0FD3"/>
    <w:rsid w:val="00AE1144"/>
    <w:rsid w:val="00AE14CE"/>
    <w:rsid w:val="00AE1A45"/>
    <w:rsid w:val="00AE1C04"/>
    <w:rsid w:val="00AE1FCF"/>
    <w:rsid w:val="00AE23B2"/>
    <w:rsid w:val="00AE24E4"/>
    <w:rsid w:val="00AE31A0"/>
    <w:rsid w:val="00AE3CD8"/>
    <w:rsid w:val="00AE4226"/>
    <w:rsid w:val="00AE4A51"/>
    <w:rsid w:val="00AE4AE8"/>
    <w:rsid w:val="00AE4EB7"/>
    <w:rsid w:val="00AE5763"/>
    <w:rsid w:val="00AE5860"/>
    <w:rsid w:val="00AE590E"/>
    <w:rsid w:val="00AE5A9F"/>
    <w:rsid w:val="00AE5DF9"/>
    <w:rsid w:val="00AE60FA"/>
    <w:rsid w:val="00AE661E"/>
    <w:rsid w:val="00AE6B41"/>
    <w:rsid w:val="00AE7138"/>
    <w:rsid w:val="00AE7955"/>
    <w:rsid w:val="00AF0127"/>
    <w:rsid w:val="00AF04F6"/>
    <w:rsid w:val="00AF116A"/>
    <w:rsid w:val="00AF1BD9"/>
    <w:rsid w:val="00AF1BFD"/>
    <w:rsid w:val="00AF1C9E"/>
    <w:rsid w:val="00AF1DD1"/>
    <w:rsid w:val="00AF2556"/>
    <w:rsid w:val="00AF2B5D"/>
    <w:rsid w:val="00AF2C27"/>
    <w:rsid w:val="00AF2C28"/>
    <w:rsid w:val="00AF2D5E"/>
    <w:rsid w:val="00AF34AB"/>
    <w:rsid w:val="00AF3B70"/>
    <w:rsid w:val="00AF403F"/>
    <w:rsid w:val="00AF443E"/>
    <w:rsid w:val="00AF4AA9"/>
    <w:rsid w:val="00AF4E94"/>
    <w:rsid w:val="00AF50BB"/>
    <w:rsid w:val="00AF55EE"/>
    <w:rsid w:val="00AF5A04"/>
    <w:rsid w:val="00AF5DA5"/>
    <w:rsid w:val="00AF690C"/>
    <w:rsid w:val="00AF72A5"/>
    <w:rsid w:val="00AF7587"/>
    <w:rsid w:val="00AF77F6"/>
    <w:rsid w:val="00AF7945"/>
    <w:rsid w:val="00AF7F2E"/>
    <w:rsid w:val="00AF7FB0"/>
    <w:rsid w:val="00B00055"/>
    <w:rsid w:val="00B002BE"/>
    <w:rsid w:val="00B00ACE"/>
    <w:rsid w:val="00B00E02"/>
    <w:rsid w:val="00B00F53"/>
    <w:rsid w:val="00B02070"/>
    <w:rsid w:val="00B02818"/>
    <w:rsid w:val="00B02BB7"/>
    <w:rsid w:val="00B03400"/>
    <w:rsid w:val="00B03A63"/>
    <w:rsid w:val="00B03C6B"/>
    <w:rsid w:val="00B042D8"/>
    <w:rsid w:val="00B04BA9"/>
    <w:rsid w:val="00B05144"/>
    <w:rsid w:val="00B05ECD"/>
    <w:rsid w:val="00B05F11"/>
    <w:rsid w:val="00B0616B"/>
    <w:rsid w:val="00B06744"/>
    <w:rsid w:val="00B06E71"/>
    <w:rsid w:val="00B06F22"/>
    <w:rsid w:val="00B06F7E"/>
    <w:rsid w:val="00B07163"/>
    <w:rsid w:val="00B0724D"/>
    <w:rsid w:val="00B0772D"/>
    <w:rsid w:val="00B07E07"/>
    <w:rsid w:val="00B100A7"/>
    <w:rsid w:val="00B10EE8"/>
    <w:rsid w:val="00B10FDF"/>
    <w:rsid w:val="00B116F4"/>
    <w:rsid w:val="00B11833"/>
    <w:rsid w:val="00B11A2C"/>
    <w:rsid w:val="00B11BB5"/>
    <w:rsid w:val="00B12422"/>
    <w:rsid w:val="00B12700"/>
    <w:rsid w:val="00B128D8"/>
    <w:rsid w:val="00B130D3"/>
    <w:rsid w:val="00B13213"/>
    <w:rsid w:val="00B13881"/>
    <w:rsid w:val="00B138D3"/>
    <w:rsid w:val="00B13976"/>
    <w:rsid w:val="00B13D12"/>
    <w:rsid w:val="00B13D20"/>
    <w:rsid w:val="00B13DE7"/>
    <w:rsid w:val="00B14231"/>
    <w:rsid w:val="00B147DC"/>
    <w:rsid w:val="00B157B0"/>
    <w:rsid w:val="00B15C72"/>
    <w:rsid w:val="00B16014"/>
    <w:rsid w:val="00B162B6"/>
    <w:rsid w:val="00B162CF"/>
    <w:rsid w:val="00B166A6"/>
    <w:rsid w:val="00B16CC0"/>
    <w:rsid w:val="00B173EA"/>
    <w:rsid w:val="00B176B0"/>
    <w:rsid w:val="00B17A54"/>
    <w:rsid w:val="00B2113A"/>
    <w:rsid w:val="00B21288"/>
    <w:rsid w:val="00B2142E"/>
    <w:rsid w:val="00B21B01"/>
    <w:rsid w:val="00B21C23"/>
    <w:rsid w:val="00B21DD0"/>
    <w:rsid w:val="00B2237E"/>
    <w:rsid w:val="00B225BA"/>
    <w:rsid w:val="00B229DD"/>
    <w:rsid w:val="00B22AC3"/>
    <w:rsid w:val="00B22BD3"/>
    <w:rsid w:val="00B22DE8"/>
    <w:rsid w:val="00B237D5"/>
    <w:rsid w:val="00B23C21"/>
    <w:rsid w:val="00B2416D"/>
    <w:rsid w:val="00B24452"/>
    <w:rsid w:val="00B24549"/>
    <w:rsid w:val="00B246FA"/>
    <w:rsid w:val="00B24DDF"/>
    <w:rsid w:val="00B25181"/>
    <w:rsid w:val="00B2547E"/>
    <w:rsid w:val="00B254BE"/>
    <w:rsid w:val="00B25936"/>
    <w:rsid w:val="00B2632E"/>
    <w:rsid w:val="00B269E1"/>
    <w:rsid w:val="00B26F95"/>
    <w:rsid w:val="00B27128"/>
    <w:rsid w:val="00B27BBF"/>
    <w:rsid w:val="00B30A82"/>
    <w:rsid w:val="00B30D1D"/>
    <w:rsid w:val="00B30F49"/>
    <w:rsid w:val="00B31AF0"/>
    <w:rsid w:val="00B31BC7"/>
    <w:rsid w:val="00B31CDB"/>
    <w:rsid w:val="00B333E2"/>
    <w:rsid w:val="00B3343B"/>
    <w:rsid w:val="00B33C75"/>
    <w:rsid w:val="00B34624"/>
    <w:rsid w:val="00B34CF6"/>
    <w:rsid w:val="00B34ED8"/>
    <w:rsid w:val="00B34F41"/>
    <w:rsid w:val="00B35AB7"/>
    <w:rsid w:val="00B35B51"/>
    <w:rsid w:val="00B35D13"/>
    <w:rsid w:val="00B36201"/>
    <w:rsid w:val="00B36260"/>
    <w:rsid w:val="00B36493"/>
    <w:rsid w:val="00B37007"/>
    <w:rsid w:val="00B377F5"/>
    <w:rsid w:val="00B37899"/>
    <w:rsid w:val="00B378F2"/>
    <w:rsid w:val="00B37AB2"/>
    <w:rsid w:val="00B37AE7"/>
    <w:rsid w:val="00B37D0B"/>
    <w:rsid w:val="00B37E09"/>
    <w:rsid w:val="00B37E48"/>
    <w:rsid w:val="00B401E7"/>
    <w:rsid w:val="00B412A3"/>
    <w:rsid w:val="00B41A03"/>
    <w:rsid w:val="00B41B3C"/>
    <w:rsid w:val="00B420CD"/>
    <w:rsid w:val="00B420D3"/>
    <w:rsid w:val="00B42307"/>
    <w:rsid w:val="00B42DDB"/>
    <w:rsid w:val="00B42E01"/>
    <w:rsid w:val="00B42EB9"/>
    <w:rsid w:val="00B4333A"/>
    <w:rsid w:val="00B43585"/>
    <w:rsid w:val="00B43E10"/>
    <w:rsid w:val="00B442E0"/>
    <w:rsid w:val="00B44439"/>
    <w:rsid w:val="00B44600"/>
    <w:rsid w:val="00B4550F"/>
    <w:rsid w:val="00B456FA"/>
    <w:rsid w:val="00B45929"/>
    <w:rsid w:val="00B45C0D"/>
    <w:rsid w:val="00B463B4"/>
    <w:rsid w:val="00B4693D"/>
    <w:rsid w:val="00B46D1D"/>
    <w:rsid w:val="00B47553"/>
    <w:rsid w:val="00B5002C"/>
    <w:rsid w:val="00B5060E"/>
    <w:rsid w:val="00B50766"/>
    <w:rsid w:val="00B507AE"/>
    <w:rsid w:val="00B507D3"/>
    <w:rsid w:val="00B50AEF"/>
    <w:rsid w:val="00B50C6D"/>
    <w:rsid w:val="00B50F93"/>
    <w:rsid w:val="00B51097"/>
    <w:rsid w:val="00B512D8"/>
    <w:rsid w:val="00B51F3E"/>
    <w:rsid w:val="00B52115"/>
    <w:rsid w:val="00B52827"/>
    <w:rsid w:val="00B52E75"/>
    <w:rsid w:val="00B53170"/>
    <w:rsid w:val="00B53189"/>
    <w:rsid w:val="00B533B0"/>
    <w:rsid w:val="00B533CD"/>
    <w:rsid w:val="00B534BA"/>
    <w:rsid w:val="00B53863"/>
    <w:rsid w:val="00B53CF5"/>
    <w:rsid w:val="00B53DB6"/>
    <w:rsid w:val="00B53E79"/>
    <w:rsid w:val="00B542D3"/>
    <w:rsid w:val="00B54561"/>
    <w:rsid w:val="00B54986"/>
    <w:rsid w:val="00B54A3B"/>
    <w:rsid w:val="00B55207"/>
    <w:rsid w:val="00B55816"/>
    <w:rsid w:val="00B55DC3"/>
    <w:rsid w:val="00B56AB4"/>
    <w:rsid w:val="00B56AEE"/>
    <w:rsid w:val="00B56E5D"/>
    <w:rsid w:val="00B57BAE"/>
    <w:rsid w:val="00B57D73"/>
    <w:rsid w:val="00B6051F"/>
    <w:rsid w:val="00B605DC"/>
    <w:rsid w:val="00B60A7D"/>
    <w:rsid w:val="00B61638"/>
    <w:rsid w:val="00B619B9"/>
    <w:rsid w:val="00B6250C"/>
    <w:rsid w:val="00B6329C"/>
    <w:rsid w:val="00B6337C"/>
    <w:rsid w:val="00B635D3"/>
    <w:rsid w:val="00B63761"/>
    <w:rsid w:val="00B63D56"/>
    <w:rsid w:val="00B63F29"/>
    <w:rsid w:val="00B64185"/>
    <w:rsid w:val="00B647E8"/>
    <w:rsid w:val="00B64A27"/>
    <w:rsid w:val="00B64C3B"/>
    <w:rsid w:val="00B64D48"/>
    <w:rsid w:val="00B653EE"/>
    <w:rsid w:val="00B654ED"/>
    <w:rsid w:val="00B6586A"/>
    <w:rsid w:val="00B65C5B"/>
    <w:rsid w:val="00B65E21"/>
    <w:rsid w:val="00B664BC"/>
    <w:rsid w:val="00B66DB6"/>
    <w:rsid w:val="00B67034"/>
    <w:rsid w:val="00B67200"/>
    <w:rsid w:val="00B67986"/>
    <w:rsid w:val="00B67B29"/>
    <w:rsid w:val="00B67EF3"/>
    <w:rsid w:val="00B7009C"/>
    <w:rsid w:val="00B70E4B"/>
    <w:rsid w:val="00B711D3"/>
    <w:rsid w:val="00B7161E"/>
    <w:rsid w:val="00B716AE"/>
    <w:rsid w:val="00B71B81"/>
    <w:rsid w:val="00B725F7"/>
    <w:rsid w:val="00B72600"/>
    <w:rsid w:val="00B72E9F"/>
    <w:rsid w:val="00B73331"/>
    <w:rsid w:val="00B733DD"/>
    <w:rsid w:val="00B73DB9"/>
    <w:rsid w:val="00B73FFA"/>
    <w:rsid w:val="00B742C2"/>
    <w:rsid w:val="00B743D1"/>
    <w:rsid w:val="00B748F2"/>
    <w:rsid w:val="00B75A7C"/>
    <w:rsid w:val="00B75D01"/>
    <w:rsid w:val="00B75D60"/>
    <w:rsid w:val="00B75DC7"/>
    <w:rsid w:val="00B763DF"/>
    <w:rsid w:val="00B76536"/>
    <w:rsid w:val="00B7672C"/>
    <w:rsid w:val="00B76ED6"/>
    <w:rsid w:val="00B76F05"/>
    <w:rsid w:val="00B801C8"/>
    <w:rsid w:val="00B801D4"/>
    <w:rsid w:val="00B8028E"/>
    <w:rsid w:val="00B80340"/>
    <w:rsid w:val="00B80722"/>
    <w:rsid w:val="00B82356"/>
    <w:rsid w:val="00B82BBE"/>
    <w:rsid w:val="00B83082"/>
    <w:rsid w:val="00B83131"/>
    <w:rsid w:val="00B8350A"/>
    <w:rsid w:val="00B83B4D"/>
    <w:rsid w:val="00B84947"/>
    <w:rsid w:val="00B849A4"/>
    <w:rsid w:val="00B84AD9"/>
    <w:rsid w:val="00B852C2"/>
    <w:rsid w:val="00B8608F"/>
    <w:rsid w:val="00B8698C"/>
    <w:rsid w:val="00B86B1A"/>
    <w:rsid w:val="00B86C29"/>
    <w:rsid w:val="00B87BE5"/>
    <w:rsid w:val="00B87CB9"/>
    <w:rsid w:val="00B901FE"/>
    <w:rsid w:val="00B90A32"/>
    <w:rsid w:val="00B90C0D"/>
    <w:rsid w:val="00B91672"/>
    <w:rsid w:val="00B91AE9"/>
    <w:rsid w:val="00B91B68"/>
    <w:rsid w:val="00B920A2"/>
    <w:rsid w:val="00B925F7"/>
    <w:rsid w:val="00B92982"/>
    <w:rsid w:val="00B92A78"/>
    <w:rsid w:val="00B92CD5"/>
    <w:rsid w:val="00B9348E"/>
    <w:rsid w:val="00B93654"/>
    <w:rsid w:val="00B93885"/>
    <w:rsid w:val="00B93CB0"/>
    <w:rsid w:val="00B942F1"/>
    <w:rsid w:val="00B94A3B"/>
    <w:rsid w:val="00B94CB4"/>
    <w:rsid w:val="00B95052"/>
    <w:rsid w:val="00B95A4A"/>
    <w:rsid w:val="00B95DFE"/>
    <w:rsid w:val="00B965FC"/>
    <w:rsid w:val="00B96BEB"/>
    <w:rsid w:val="00B96E6E"/>
    <w:rsid w:val="00B972F9"/>
    <w:rsid w:val="00B97457"/>
    <w:rsid w:val="00B9747E"/>
    <w:rsid w:val="00B97DB0"/>
    <w:rsid w:val="00BA0DAB"/>
    <w:rsid w:val="00BA0DE8"/>
    <w:rsid w:val="00BA17E9"/>
    <w:rsid w:val="00BA1B4B"/>
    <w:rsid w:val="00BA2193"/>
    <w:rsid w:val="00BA2488"/>
    <w:rsid w:val="00BA25DD"/>
    <w:rsid w:val="00BA2A32"/>
    <w:rsid w:val="00BA2EAC"/>
    <w:rsid w:val="00BA2F0E"/>
    <w:rsid w:val="00BA3995"/>
    <w:rsid w:val="00BA3B7F"/>
    <w:rsid w:val="00BA3BFC"/>
    <w:rsid w:val="00BA4290"/>
    <w:rsid w:val="00BA4337"/>
    <w:rsid w:val="00BA445F"/>
    <w:rsid w:val="00BA4836"/>
    <w:rsid w:val="00BA5573"/>
    <w:rsid w:val="00BA5EBC"/>
    <w:rsid w:val="00BA65E1"/>
    <w:rsid w:val="00BA6B50"/>
    <w:rsid w:val="00BA6BCF"/>
    <w:rsid w:val="00BA73E9"/>
    <w:rsid w:val="00BA740E"/>
    <w:rsid w:val="00BA7740"/>
    <w:rsid w:val="00BA78EE"/>
    <w:rsid w:val="00BA7D45"/>
    <w:rsid w:val="00BB05D3"/>
    <w:rsid w:val="00BB09BE"/>
    <w:rsid w:val="00BB09D9"/>
    <w:rsid w:val="00BB0C69"/>
    <w:rsid w:val="00BB1786"/>
    <w:rsid w:val="00BB1E63"/>
    <w:rsid w:val="00BB21BE"/>
    <w:rsid w:val="00BB24A6"/>
    <w:rsid w:val="00BB30B5"/>
    <w:rsid w:val="00BB3193"/>
    <w:rsid w:val="00BB35FB"/>
    <w:rsid w:val="00BB3EB3"/>
    <w:rsid w:val="00BB495F"/>
    <w:rsid w:val="00BB55FB"/>
    <w:rsid w:val="00BB5878"/>
    <w:rsid w:val="00BB59A4"/>
    <w:rsid w:val="00BB5CD8"/>
    <w:rsid w:val="00BB5F18"/>
    <w:rsid w:val="00BB77D0"/>
    <w:rsid w:val="00BB7FC7"/>
    <w:rsid w:val="00BC05B0"/>
    <w:rsid w:val="00BC0645"/>
    <w:rsid w:val="00BC1A99"/>
    <w:rsid w:val="00BC1CE7"/>
    <w:rsid w:val="00BC1D4B"/>
    <w:rsid w:val="00BC1E55"/>
    <w:rsid w:val="00BC21C8"/>
    <w:rsid w:val="00BC22C3"/>
    <w:rsid w:val="00BC2487"/>
    <w:rsid w:val="00BC2CC4"/>
    <w:rsid w:val="00BC36C1"/>
    <w:rsid w:val="00BC3A29"/>
    <w:rsid w:val="00BC3C82"/>
    <w:rsid w:val="00BC3F2D"/>
    <w:rsid w:val="00BC405D"/>
    <w:rsid w:val="00BC4131"/>
    <w:rsid w:val="00BC4195"/>
    <w:rsid w:val="00BC48A6"/>
    <w:rsid w:val="00BC4981"/>
    <w:rsid w:val="00BC49C1"/>
    <w:rsid w:val="00BC4CF0"/>
    <w:rsid w:val="00BC514D"/>
    <w:rsid w:val="00BC55D8"/>
    <w:rsid w:val="00BC589F"/>
    <w:rsid w:val="00BC5B86"/>
    <w:rsid w:val="00BC5C4D"/>
    <w:rsid w:val="00BC5D16"/>
    <w:rsid w:val="00BC72F9"/>
    <w:rsid w:val="00BC78AA"/>
    <w:rsid w:val="00BC7A8D"/>
    <w:rsid w:val="00BC7FDE"/>
    <w:rsid w:val="00BD0798"/>
    <w:rsid w:val="00BD0948"/>
    <w:rsid w:val="00BD14F0"/>
    <w:rsid w:val="00BD160F"/>
    <w:rsid w:val="00BD16E7"/>
    <w:rsid w:val="00BD1801"/>
    <w:rsid w:val="00BD1A5E"/>
    <w:rsid w:val="00BD2263"/>
    <w:rsid w:val="00BD256C"/>
    <w:rsid w:val="00BD27EC"/>
    <w:rsid w:val="00BD2BAB"/>
    <w:rsid w:val="00BD2C31"/>
    <w:rsid w:val="00BD2D13"/>
    <w:rsid w:val="00BD3B1C"/>
    <w:rsid w:val="00BD4381"/>
    <w:rsid w:val="00BD495B"/>
    <w:rsid w:val="00BD4D15"/>
    <w:rsid w:val="00BD4DBB"/>
    <w:rsid w:val="00BD5219"/>
    <w:rsid w:val="00BD57DF"/>
    <w:rsid w:val="00BD5A7D"/>
    <w:rsid w:val="00BD5C7A"/>
    <w:rsid w:val="00BD5F31"/>
    <w:rsid w:val="00BD6323"/>
    <w:rsid w:val="00BD65D8"/>
    <w:rsid w:val="00BD6B66"/>
    <w:rsid w:val="00BD7C10"/>
    <w:rsid w:val="00BE0530"/>
    <w:rsid w:val="00BE0683"/>
    <w:rsid w:val="00BE074D"/>
    <w:rsid w:val="00BE0824"/>
    <w:rsid w:val="00BE0DEA"/>
    <w:rsid w:val="00BE1199"/>
    <w:rsid w:val="00BE1875"/>
    <w:rsid w:val="00BE1878"/>
    <w:rsid w:val="00BE1A8C"/>
    <w:rsid w:val="00BE1BAE"/>
    <w:rsid w:val="00BE22B3"/>
    <w:rsid w:val="00BE2448"/>
    <w:rsid w:val="00BE25D8"/>
    <w:rsid w:val="00BE2CF8"/>
    <w:rsid w:val="00BE3991"/>
    <w:rsid w:val="00BE3A95"/>
    <w:rsid w:val="00BE3C38"/>
    <w:rsid w:val="00BE3F88"/>
    <w:rsid w:val="00BE4253"/>
    <w:rsid w:val="00BE4481"/>
    <w:rsid w:val="00BE4B6E"/>
    <w:rsid w:val="00BE4D8C"/>
    <w:rsid w:val="00BE5834"/>
    <w:rsid w:val="00BE584C"/>
    <w:rsid w:val="00BE6112"/>
    <w:rsid w:val="00BE671A"/>
    <w:rsid w:val="00BE6D6D"/>
    <w:rsid w:val="00BE72B7"/>
    <w:rsid w:val="00BE73B0"/>
    <w:rsid w:val="00BE75EC"/>
    <w:rsid w:val="00BE7D30"/>
    <w:rsid w:val="00BF00EA"/>
    <w:rsid w:val="00BF09E6"/>
    <w:rsid w:val="00BF0C1E"/>
    <w:rsid w:val="00BF0CE4"/>
    <w:rsid w:val="00BF0EC7"/>
    <w:rsid w:val="00BF14E2"/>
    <w:rsid w:val="00BF14E4"/>
    <w:rsid w:val="00BF1B4D"/>
    <w:rsid w:val="00BF206B"/>
    <w:rsid w:val="00BF224F"/>
    <w:rsid w:val="00BF2B1D"/>
    <w:rsid w:val="00BF2C9E"/>
    <w:rsid w:val="00BF314F"/>
    <w:rsid w:val="00BF3E2A"/>
    <w:rsid w:val="00BF40B5"/>
    <w:rsid w:val="00BF47A7"/>
    <w:rsid w:val="00BF4FCA"/>
    <w:rsid w:val="00BF6810"/>
    <w:rsid w:val="00BF73B9"/>
    <w:rsid w:val="00BF743D"/>
    <w:rsid w:val="00BF7B7D"/>
    <w:rsid w:val="00BF7C53"/>
    <w:rsid w:val="00BF7D5F"/>
    <w:rsid w:val="00BF7EF2"/>
    <w:rsid w:val="00C0036D"/>
    <w:rsid w:val="00C0054B"/>
    <w:rsid w:val="00C00CB7"/>
    <w:rsid w:val="00C010D0"/>
    <w:rsid w:val="00C016D0"/>
    <w:rsid w:val="00C019B6"/>
    <w:rsid w:val="00C0209D"/>
    <w:rsid w:val="00C02F15"/>
    <w:rsid w:val="00C0313C"/>
    <w:rsid w:val="00C033A3"/>
    <w:rsid w:val="00C03C93"/>
    <w:rsid w:val="00C03F19"/>
    <w:rsid w:val="00C03FA5"/>
    <w:rsid w:val="00C04447"/>
    <w:rsid w:val="00C04752"/>
    <w:rsid w:val="00C05641"/>
    <w:rsid w:val="00C05669"/>
    <w:rsid w:val="00C0587F"/>
    <w:rsid w:val="00C05BF6"/>
    <w:rsid w:val="00C060B7"/>
    <w:rsid w:val="00C06D7A"/>
    <w:rsid w:val="00C07324"/>
    <w:rsid w:val="00C0739A"/>
    <w:rsid w:val="00C073B6"/>
    <w:rsid w:val="00C07605"/>
    <w:rsid w:val="00C07B77"/>
    <w:rsid w:val="00C07D10"/>
    <w:rsid w:val="00C1001A"/>
    <w:rsid w:val="00C10544"/>
    <w:rsid w:val="00C10E11"/>
    <w:rsid w:val="00C11146"/>
    <w:rsid w:val="00C11744"/>
    <w:rsid w:val="00C119D8"/>
    <w:rsid w:val="00C11EC3"/>
    <w:rsid w:val="00C121E7"/>
    <w:rsid w:val="00C12BD1"/>
    <w:rsid w:val="00C13007"/>
    <w:rsid w:val="00C134E4"/>
    <w:rsid w:val="00C1365A"/>
    <w:rsid w:val="00C13FF1"/>
    <w:rsid w:val="00C14150"/>
    <w:rsid w:val="00C14516"/>
    <w:rsid w:val="00C146B0"/>
    <w:rsid w:val="00C146E9"/>
    <w:rsid w:val="00C147FC"/>
    <w:rsid w:val="00C14836"/>
    <w:rsid w:val="00C14D3D"/>
    <w:rsid w:val="00C156EE"/>
    <w:rsid w:val="00C1572D"/>
    <w:rsid w:val="00C15B5E"/>
    <w:rsid w:val="00C16461"/>
    <w:rsid w:val="00C164E3"/>
    <w:rsid w:val="00C1676B"/>
    <w:rsid w:val="00C167EB"/>
    <w:rsid w:val="00C16829"/>
    <w:rsid w:val="00C16E12"/>
    <w:rsid w:val="00C16E35"/>
    <w:rsid w:val="00C17336"/>
    <w:rsid w:val="00C17ABD"/>
    <w:rsid w:val="00C17D8C"/>
    <w:rsid w:val="00C17F8B"/>
    <w:rsid w:val="00C20016"/>
    <w:rsid w:val="00C218A0"/>
    <w:rsid w:val="00C21C5A"/>
    <w:rsid w:val="00C21D9E"/>
    <w:rsid w:val="00C21E09"/>
    <w:rsid w:val="00C21E85"/>
    <w:rsid w:val="00C224F7"/>
    <w:rsid w:val="00C2280A"/>
    <w:rsid w:val="00C23037"/>
    <w:rsid w:val="00C2305C"/>
    <w:rsid w:val="00C2416F"/>
    <w:rsid w:val="00C24766"/>
    <w:rsid w:val="00C25872"/>
    <w:rsid w:val="00C25972"/>
    <w:rsid w:val="00C25FF9"/>
    <w:rsid w:val="00C26330"/>
    <w:rsid w:val="00C265E5"/>
    <w:rsid w:val="00C27492"/>
    <w:rsid w:val="00C27512"/>
    <w:rsid w:val="00C27B36"/>
    <w:rsid w:val="00C304DE"/>
    <w:rsid w:val="00C30DEC"/>
    <w:rsid w:val="00C320F4"/>
    <w:rsid w:val="00C3231B"/>
    <w:rsid w:val="00C326AD"/>
    <w:rsid w:val="00C32F0A"/>
    <w:rsid w:val="00C32F15"/>
    <w:rsid w:val="00C33571"/>
    <w:rsid w:val="00C33759"/>
    <w:rsid w:val="00C33915"/>
    <w:rsid w:val="00C340FF"/>
    <w:rsid w:val="00C35416"/>
    <w:rsid w:val="00C35783"/>
    <w:rsid w:val="00C35790"/>
    <w:rsid w:val="00C35794"/>
    <w:rsid w:val="00C3617F"/>
    <w:rsid w:val="00C365C5"/>
    <w:rsid w:val="00C36629"/>
    <w:rsid w:val="00C366F2"/>
    <w:rsid w:val="00C36D8E"/>
    <w:rsid w:val="00C36F97"/>
    <w:rsid w:val="00C37143"/>
    <w:rsid w:val="00C37243"/>
    <w:rsid w:val="00C37470"/>
    <w:rsid w:val="00C3794E"/>
    <w:rsid w:val="00C37AE2"/>
    <w:rsid w:val="00C37BEC"/>
    <w:rsid w:val="00C40353"/>
    <w:rsid w:val="00C404A3"/>
    <w:rsid w:val="00C40F4D"/>
    <w:rsid w:val="00C419F1"/>
    <w:rsid w:val="00C41B72"/>
    <w:rsid w:val="00C41B98"/>
    <w:rsid w:val="00C41CA5"/>
    <w:rsid w:val="00C425D4"/>
    <w:rsid w:val="00C4281F"/>
    <w:rsid w:val="00C428AC"/>
    <w:rsid w:val="00C4327C"/>
    <w:rsid w:val="00C43930"/>
    <w:rsid w:val="00C4398B"/>
    <w:rsid w:val="00C43BD0"/>
    <w:rsid w:val="00C43CD1"/>
    <w:rsid w:val="00C43E99"/>
    <w:rsid w:val="00C446EA"/>
    <w:rsid w:val="00C44781"/>
    <w:rsid w:val="00C45007"/>
    <w:rsid w:val="00C4594F"/>
    <w:rsid w:val="00C45D0C"/>
    <w:rsid w:val="00C45D0F"/>
    <w:rsid w:val="00C4615A"/>
    <w:rsid w:val="00C462D1"/>
    <w:rsid w:val="00C4642A"/>
    <w:rsid w:val="00C46CDB"/>
    <w:rsid w:val="00C46E18"/>
    <w:rsid w:val="00C46F15"/>
    <w:rsid w:val="00C472F5"/>
    <w:rsid w:val="00C47473"/>
    <w:rsid w:val="00C47C96"/>
    <w:rsid w:val="00C50851"/>
    <w:rsid w:val="00C50C57"/>
    <w:rsid w:val="00C50EBF"/>
    <w:rsid w:val="00C51247"/>
    <w:rsid w:val="00C513D1"/>
    <w:rsid w:val="00C5168D"/>
    <w:rsid w:val="00C5184E"/>
    <w:rsid w:val="00C52132"/>
    <w:rsid w:val="00C5221F"/>
    <w:rsid w:val="00C52302"/>
    <w:rsid w:val="00C5321E"/>
    <w:rsid w:val="00C535C9"/>
    <w:rsid w:val="00C53807"/>
    <w:rsid w:val="00C53EFB"/>
    <w:rsid w:val="00C540BA"/>
    <w:rsid w:val="00C541D1"/>
    <w:rsid w:val="00C542A3"/>
    <w:rsid w:val="00C5509D"/>
    <w:rsid w:val="00C55C60"/>
    <w:rsid w:val="00C56B38"/>
    <w:rsid w:val="00C56FA7"/>
    <w:rsid w:val="00C57587"/>
    <w:rsid w:val="00C5773E"/>
    <w:rsid w:val="00C5784F"/>
    <w:rsid w:val="00C57920"/>
    <w:rsid w:val="00C57CB2"/>
    <w:rsid w:val="00C60098"/>
    <w:rsid w:val="00C603D6"/>
    <w:rsid w:val="00C60A23"/>
    <w:rsid w:val="00C60E10"/>
    <w:rsid w:val="00C610DA"/>
    <w:rsid w:val="00C6140A"/>
    <w:rsid w:val="00C61540"/>
    <w:rsid w:val="00C6159F"/>
    <w:rsid w:val="00C619AC"/>
    <w:rsid w:val="00C61A15"/>
    <w:rsid w:val="00C61ACC"/>
    <w:rsid w:val="00C61E1E"/>
    <w:rsid w:val="00C62334"/>
    <w:rsid w:val="00C62A16"/>
    <w:rsid w:val="00C62E59"/>
    <w:rsid w:val="00C6316A"/>
    <w:rsid w:val="00C63330"/>
    <w:rsid w:val="00C63594"/>
    <w:rsid w:val="00C640C9"/>
    <w:rsid w:val="00C6466E"/>
    <w:rsid w:val="00C6517E"/>
    <w:rsid w:val="00C65977"/>
    <w:rsid w:val="00C65997"/>
    <w:rsid w:val="00C65B65"/>
    <w:rsid w:val="00C67185"/>
    <w:rsid w:val="00C6726E"/>
    <w:rsid w:val="00C67364"/>
    <w:rsid w:val="00C67B97"/>
    <w:rsid w:val="00C7053B"/>
    <w:rsid w:val="00C70745"/>
    <w:rsid w:val="00C707E1"/>
    <w:rsid w:val="00C7081B"/>
    <w:rsid w:val="00C712A2"/>
    <w:rsid w:val="00C719F2"/>
    <w:rsid w:val="00C73725"/>
    <w:rsid w:val="00C74108"/>
    <w:rsid w:val="00C7419F"/>
    <w:rsid w:val="00C74313"/>
    <w:rsid w:val="00C745E0"/>
    <w:rsid w:val="00C74660"/>
    <w:rsid w:val="00C74837"/>
    <w:rsid w:val="00C75B09"/>
    <w:rsid w:val="00C75BA5"/>
    <w:rsid w:val="00C763B5"/>
    <w:rsid w:val="00C7648F"/>
    <w:rsid w:val="00C766D0"/>
    <w:rsid w:val="00C76E39"/>
    <w:rsid w:val="00C76E47"/>
    <w:rsid w:val="00C76F75"/>
    <w:rsid w:val="00C76FEB"/>
    <w:rsid w:val="00C7730A"/>
    <w:rsid w:val="00C77440"/>
    <w:rsid w:val="00C77A40"/>
    <w:rsid w:val="00C77C29"/>
    <w:rsid w:val="00C77CF8"/>
    <w:rsid w:val="00C80109"/>
    <w:rsid w:val="00C8024A"/>
    <w:rsid w:val="00C8103D"/>
    <w:rsid w:val="00C8162A"/>
    <w:rsid w:val="00C8197F"/>
    <w:rsid w:val="00C81ED2"/>
    <w:rsid w:val="00C81EE7"/>
    <w:rsid w:val="00C81FBB"/>
    <w:rsid w:val="00C824E2"/>
    <w:rsid w:val="00C825DA"/>
    <w:rsid w:val="00C82601"/>
    <w:rsid w:val="00C82E22"/>
    <w:rsid w:val="00C82FAC"/>
    <w:rsid w:val="00C834A3"/>
    <w:rsid w:val="00C8352B"/>
    <w:rsid w:val="00C835DE"/>
    <w:rsid w:val="00C8396A"/>
    <w:rsid w:val="00C83A94"/>
    <w:rsid w:val="00C83BF6"/>
    <w:rsid w:val="00C8526C"/>
    <w:rsid w:val="00C85931"/>
    <w:rsid w:val="00C85AB6"/>
    <w:rsid w:val="00C85FFF"/>
    <w:rsid w:val="00C86310"/>
    <w:rsid w:val="00C868F0"/>
    <w:rsid w:val="00C86C85"/>
    <w:rsid w:val="00C87F03"/>
    <w:rsid w:val="00C906B3"/>
    <w:rsid w:val="00C9170A"/>
    <w:rsid w:val="00C917D4"/>
    <w:rsid w:val="00C91E36"/>
    <w:rsid w:val="00C930BB"/>
    <w:rsid w:val="00C93629"/>
    <w:rsid w:val="00C93BA7"/>
    <w:rsid w:val="00C93D24"/>
    <w:rsid w:val="00C945A6"/>
    <w:rsid w:val="00C94745"/>
    <w:rsid w:val="00C949D1"/>
    <w:rsid w:val="00C94F7E"/>
    <w:rsid w:val="00C950D0"/>
    <w:rsid w:val="00C95157"/>
    <w:rsid w:val="00C952B6"/>
    <w:rsid w:val="00C9530B"/>
    <w:rsid w:val="00C95533"/>
    <w:rsid w:val="00C955BB"/>
    <w:rsid w:val="00C959B6"/>
    <w:rsid w:val="00C962AB"/>
    <w:rsid w:val="00C96A1B"/>
    <w:rsid w:val="00C96B39"/>
    <w:rsid w:val="00C96D74"/>
    <w:rsid w:val="00C974A8"/>
    <w:rsid w:val="00C97646"/>
    <w:rsid w:val="00C97878"/>
    <w:rsid w:val="00C97C57"/>
    <w:rsid w:val="00C97CE9"/>
    <w:rsid w:val="00C97D56"/>
    <w:rsid w:val="00C97D7F"/>
    <w:rsid w:val="00C97ED1"/>
    <w:rsid w:val="00CA00C7"/>
    <w:rsid w:val="00CA01D0"/>
    <w:rsid w:val="00CA046D"/>
    <w:rsid w:val="00CA068E"/>
    <w:rsid w:val="00CA0FB4"/>
    <w:rsid w:val="00CA10D8"/>
    <w:rsid w:val="00CA11A9"/>
    <w:rsid w:val="00CA1DA4"/>
    <w:rsid w:val="00CA309D"/>
    <w:rsid w:val="00CA30DF"/>
    <w:rsid w:val="00CA336E"/>
    <w:rsid w:val="00CA37AD"/>
    <w:rsid w:val="00CA3BE4"/>
    <w:rsid w:val="00CA3D26"/>
    <w:rsid w:val="00CA4093"/>
    <w:rsid w:val="00CA42DB"/>
    <w:rsid w:val="00CA4986"/>
    <w:rsid w:val="00CA4B01"/>
    <w:rsid w:val="00CA5142"/>
    <w:rsid w:val="00CA51FD"/>
    <w:rsid w:val="00CA5B3B"/>
    <w:rsid w:val="00CA5D49"/>
    <w:rsid w:val="00CA631A"/>
    <w:rsid w:val="00CA6355"/>
    <w:rsid w:val="00CA63B1"/>
    <w:rsid w:val="00CA6481"/>
    <w:rsid w:val="00CA6627"/>
    <w:rsid w:val="00CA6631"/>
    <w:rsid w:val="00CA68C5"/>
    <w:rsid w:val="00CA7376"/>
    <w:rsid w:val="00CA7847"/>
    <w:rsid w:val="00CA7BC5"/>
    <w:rsid w:val="00CA7CD4"/>
    <w:rsid w:val="00CA7F36"/>
    <w:rsid w:val="00CB032D"/>
    <w:rsid w:val="00CB052E"/>
    <w:rsid w:val="00CB0B65"/>
    <w:rsid w:val="00CB0C18"/>
    <w:rsid w:val="00CB19D9"/>
    <w:rsid w:val="00CB200D"/>
    <w:rsid w:val="00CB20CF"/>
    <w:rsid w:val="00CB35E0"/>
    <w:rsid w:val="00CB3F5D"/>
    <w:rsid w:val="00CB4449"/>
    <w:rsid w:val="00CB48F3"/>
    <w:rsid w:val="00CB4AA9"/>
    <w:rsid w:val="00CB4FDB"/>
    <w:rsid w:val="00CB5595"/>
    <w:rsid w:val="00CB5A62"/>
    <w:rsid w:val="00CB5E31"/>
    <w:rsid w:val="00CB5F16"/>
    <w:rsid w:val="00CB618B"/>
    <w:rsid w:val="00CB6336"/>
    <w:rsid w:val="00CB68AA"/>
    <w:rsid w:val="00CB6A45"/>
    <w:rsid w:val="00CB6B1D"/>
    <w:rsid w:val="00CB6EFC"/>
    <w:rsid w:val="00CB6F06"/>
    <w:rsid w:val="00CB7FAF"/>
    <w:rsid w:val="00CC024E"/>
    <w:rsid w:val="00CC030A"/>
    <w:rsid w:val="00CC0661"/>
    <w:rsid w:val="00CC0D9C"/>
    <w:rsid w:val="00CC0ED1"/>
    <w:rsid w:val="00CC1223"/>
    <w:rsid w:val="00CC190D"/>
    <w:rsid w:val="00CC249C"/>
    <w:rsid w:val="00CC2AA2"/>
    <w:rsid w:val="00CC2B85"/>
    <w:rsid w:val="00CC2BC9"/>
    <w:rsid w:val="00CC2FBA"/>
    <w:rsid w:val="00CC3225"/>
    <w:rsid w:val="00CC32CF"/>
    <w:rsid w:val="00CC32DB"/>
    <w:rsid w:val="00CC349F"/>
    <w:rsid w:val="00CC38CA"/>
    <w:rsid w:val="00CC4681"/>
    <w:rsid w:val="00CC4AB1"/>
    <w:rsid w:val="00CC4D09"/>
    <w:rsid w:val="00CC5243"/>
    <w:rsid w:val="00CC5901"/>
    <w:rsid w:val="00CC5C64"/>
    <w:rsid w:val="00CC613F"/>
    <w:rsid w:val="00CC61FD"/>
    <w:rsid w:val="00CC62F7"/>
    <w:rsid w:val="00CC69AF"/>
    <w:rsid w:val="00CC6B9C"/>
    <w:rsid w:val="00CC752F"/>
    <w:rsid w:val="00CD02B8"/>
    <w:rsid w:val="00CD04CF"/>
    <w:rsid w:val="00CD08A9"/>
    <w:rsid w:val="00CD0AA3"/>
    <w:rsid w:val="00CD11C1"/>
    <w:rsid w:val="00CD1313"/>
    <w:rsid w:val="00CD1811"/>
    <w:rsid w:val="00CD1F5F"/>
    <w:rsid w:val="00CD201A"/>
    <w:rsid w:val="00CD29FD"/>
    <w:rsid w:val="00CD2ADD"/>
    <w:rsid w:val="00CD36E5"/>
    <w:rsid w:val="00CD375B"/>
    <w:rsid w:val="00CD3D86"/>
    <w:rsid w:val="00CD3DBE"/>
    <w:rsid w:val="00CD3E56"/>
    <w:rsid w:val="00CD4042"/>
    <w:rsid w:val="00CD45C0"/>
    <w:rsid w:val="00CD4927"/>
    <w:rsid w:val="00CD4DB4"/>
    <w:rsid w:val="00CD4EEC"/>
    <w:rsid w:val="00CD5009"/>
    <w:rsid w:val="00CD5841"/>
    <w:rsid w:val="00CD6314"/>
    <w:rsid w:val="00CD6533"/>
    <w:rsid w:val="00CD6DFC"/>
    <w:rsid w:val="00CD6E0D"/>
    <w:rsid w:val="00CD711F"/>
    <w:rsid w:val="00CD7D42"/>
    <w:rsid w:val="00CD7F48"/>
    <w:rsid w:val="00CE06B8"/>
    <w:rsid w:val="00CE0CF0"/>
    <w:rsid w:val="00CE1483"/>
    <w:rsid w:val="00CE1ADF"/>
    <w:rsid w:val="00CE2602"/>
    <w:rsid w:val="00CE2B58"/>
    <w:rsid w:val="00CE3112"/>
    <w:rsid w:val="00CE40B2"/>
    <w:rsid w:val="00CE49A5"/>
    <w:rsid w:val="00CE4AA3"/>
    <w:rsid w:val="00CE4CF5"/>
    <w:rsid w:val="00CE5827"/>
    <w:rsid w:val="00CE5CE3"/>
    <w:rsid w:val="00CE64A3"/>
    <w:rsid w:val="00CE6DDF"/>
    <w:rsid w:val="00CE6DED"/>
    <w:rsid w:val="00CE727F"/>
    <w:rsid w:val="00CE739E"/>
    <w:rsid w:val="00CF0A0C"/>
    <w:rsid w:val="00CF0C2E"/>
    <w:rsid w:val="00CF0D3C"/>
    <w:rsid w:val="00CF171D"/>
    <w:rsid w:val="00CF1BA0"/>
    <w:rsid w:val="00CF20B2"/>
    <w:rsid w:val="00CF277C"/>
    <w:rsid w:val="00CF27A0"/>
    <w:rsid w:val="00CF2A8F"/>
    <w:rsid w:val="00CF2AA9"/>
    <w:rsid w:val="00CF2AE2"/>
    <w:rsid w:val="00CF2F04"/>
    <w:rsid w:val="00CF2F8B"/>
    <w:rsid w:val="00CF33DC"/>
    <w:rsid w:val="00CF3CE5"/>
    <w:rsid w:val="00CF3E42"/>
    <w:rsid w:val="00CF3EF5"/>
    <w:rsid w:val="00CF412D"/>
    <w:rsid w:val="00CF4823"/>
    <w:rsid w:val="00CF49F5"/>
    <w:rsid w:val="00CF4D20"/>
    <w:rsid w:val="00CF4EDE"/>
    <w:rsid w:val="00CF5388"/>
    <w:rsid w:val="00CF6C65"/>
    <w:rsid w:val="00CF6CE5"/>
    <w:rsid w:val="00D000C7"/>
    <w:rsid w:val="00D00288"/>
    <w:rsid w:val="00D0046A"/>
    <w:rsid w:val="00D007B9"/>
    <w:rsid w:val="00D00B6B"/>
    <w:rsid w:val="00D011CC"/>
    <w:rsid w:val="00D015C3"/>
    <w:rsid w:val="00D01DE9"/>
    <w:rsid w:val="00D026E9"/>
    <w:rsid w:val="00D0284D"/>
    <w:rsid w:val="00D02EF5"/>
    <w:rsid w:val="00D033DF"/>
    <w:rsid w:val="00D033F2"/>
    <w:rsid w:val="00D034AB"/>
    <w:rsid w:val="00D036E3"/>
    <w:rsid w:val="00D03736"/>
    <w:rsid w:val="00D03E87"/>
    <w:rsid w:val="00D04DFC"/>
    <w:rsid w:val="00D04FA2"/>
    <w:rsid w:val="00D0526C"/>
    <w:rsid w:val="00D0611E"/>
    <w:rsid w:val="00D06590"/>
    <w:rsid w:val="00D069F1"/>
    <w:rsid w:val="00D06A88"/>
    <w:rsid w:val="00D0705A"/>
    <w:rsid w:val="00D0726A"/>
    <w:rsid w:val="00D078FA"/>
    <w:rsid w:val="00D102F9"/>
    <w:rsid w:val="00D10B2E"/>
    <w:rsid w:val="00D10EB4"/>
    <w:rsid w:val="00D11470"/>
    <w:rsid w:val="00D11496"/>
    <w:rsid w:val="00D114E3"/>
    <w:rsid w:val="00D11519"/>
    <w:rsid w:val="00D11CE1"/>
    <w:rsid w:val="00D11FBC"/>
    <w:rsid w:val="00D1277D"/>
    <w:rsid w:val="00D13128"/>
    <w:rsid w:val="00D13798"/>
    <w:rsid w:val="00D1388C"/>
    <w:rsid w:val="00D13A15"/>
    <w:rsid w:val="00D14128"/>
    <w:rsid w:val="00D14492"/>
    <w:rsid w:val="00D14860"/>
    <w:rsid w:val="00D1498A"/>
    <w:rsid w:val="00D14A50"/>
    <w:rsid w:val="00D14ADF"/>
    <w:rsid w:val="00D14C78"/>
    <w:rsid w:val="00D14D6D"/>
    <w:rsid w:val="00D14F03"/>
    <w:rsid w:val="00D15772"/>
    <w:rsid w:val="00D15773"/>
    <w:rsid w:val="00D15976"/>
    <w:rsid w:val="00D159C4"/>
    <w:rsid w:val="00D15A39"/>
    <w:rsid w:val="00D15C92"/>
    <w:rsid w:val="00D1647C"/>
    <w:rsid w:val="00D164B6"/>
    <w:rsid w:val="00D16D86"/>
    <w:rsid w:val="00D172A8"/>
    <w:rsid w:val="00D174F6"/>
    <w:rsid w:val="00D17688"/>
    <w:rsid w:val="00D20A12"/>
    <w:rsid w:val="00D21068"/>
    <w:rsid w:val="00D21577"/>
    <w:rsid w:val="00D21587"/>
    <w:rsid w:val="00D21D19"/>
    <w:rsid w:val="00D21E5B"/>
    <w:rsid w:val="00D21FFD"/>
    <w:rsid w:val="00D222BD"/>
    <w:rsid w:val="00D225BB"/>
    <w:rsid w:val="00D225FF"/>
    <w:rsid w:val="00D22912"/>
    <w:rsid w:val="00D238A6"/>
    <w:rsid w:val="00D240AD"/>
    <w:rsid w:val="00D241CF"/>
    <w:rsid w:val="00D243DD"/>
    <w:rsid w:val="00D247F2"/>
    <w:rsid w:val="00D255A3"/>
    <w:rsid w:val="00D26102"/>
    <w:rsid w:val="00D2697F"/>
    <w:rsid w:val="00D27066"/>
    <w:rsid w:val="00D27165"/>
    <w:rsid w:val="00D27A87"/>
    <w:rsid w:val="00D27B9F"/>
    <w:rsid w:val="00D27D37"/>
    <w:rsid w:val="00D27E3A"/>
    <w:rsid w:val="00D3003C"/>
    <w:rsid w:val="00D30913"/>
    <w:rsid w:val="00D30AFE"/>
    <w:rsid w:val="00D310E4"/>
    <w:rsid w:val="00D315FF"/>
    <w:rsid w:val="00D31626"/>
    <w:rsid w:val="00D31934"/>
    <w:rsid w:val="00D319CB"/>
    <w:rsid w:val="00D31C94"/>
    <w:rsid w:val="00D31D09"/>
    <w:rsid w:val="00D31F40"/>
    <w:rsid w:val="00D3228B"/>
    <w:rsid w:val="00D32693"/>
    <w:rsid w:val="00D33002"/>
    <w:rsid w:val="00D336EB"/>
    <w:rsid w:val="00D33759"/>
    <w:rsid w:val="00D33E12"/>
    <w:rsid w:val="00D3412C"/>
    <w:rsid w:val="00D34229"/>
    <w:rsid w:val="00D34366"/>
    <w:rsid w:val="00D34625"/>
    <w:rsid w:val="00D3489A"/>
    <w:rsid w:val="00D34960"/>
    <w:rsid w:val="00D34A61"/>
    <w:rsid w:val="00D35E04"/>
    <w:rsid w:val="00D36410"/>
    <w:rsid w:val="00D364C1"/>
    <w:rsid w:val="00D364F8"/>
    <w:rsid w:val="00D3667D"/>
    <w:rsid w:val="00D368C5"/>
    <w:rsid w:val="00D372A0"/>
    <w:rsid w:val="00D372F4"/>
    <w:rsid w:val="00D3755E"/>
    <w:rsid w:val="00D37A93"/>
    <w:rsid w:val="00D37C27"/>
    <w:rsid w:val="00D408B9"/>
    <w:rsid w:val="00D40C5D"/>
    <w:rsid w:val="00D41095"/>
    <w:rsid w:val="00D41287"/>
    <w:rsid w:val="00D41A3F"/>
    <w:rsid w:val="00D41C54"/>
    <w:rsid w:val="00D41C62"/>
    <w:rsid w:val="00D421D5"/>
    <w:rsid w:val="00D42C66"/>
    <w:rsid w:val="00D431B8"/>
    <w:rsid w:val="00D434C7"/>
    <w:rsid w:val="00D43508"/>
    <w:rsid w:val="00D438A4"/>
    <w:rsid w:val="00D43C2E"/>
    <w:rsid w:val="00D44275"/>
    <w:rsid w:val="00D44A52"/>
    <w:rsid w:val="00D44CE8"/>
    <w:rsid w:val="00D44EC8"/>
    <w:rsid w:val="00D455AA"/>
    <w:rsid w:val="00D45687"/>
    <w:rsid w:val="00D458C2"/>
    <w:rsid w:val="00D45B98"/>
    <w:rsid w:val="00D462C3"/>
    <w:rsid w:val="00D46E7E"/>
    <w:rsid w:val="00D47173"/>
    <w:rsid w:val="00D4718E"/>
    <w:rsid w:val="00D4725D"/>
    <w:rsid w:val="00D47AB2"/>
    <w:rsid w:val="00D50056"/>
    <w:rsid w:val="00D50085"/>
    <w:rsid w:val="00D504D2"/>
    <w:rsid w:val="00D51112"/>
    <w:rsid w:val="00D517BE"/>
    <w:rsid w:val="00D519BF"/>
    <w:rsid w:val="00D519E5"/>
    <w:rsid w:val="00D51C36"/>
    <w:rsid w:val="00D52108"/>
    <w:rsid w:val="00D528CC"/>
    <w:rsid w:val="00D52BAD"/>
    <w:rsid w:val="00D531F2"/>
    <w:rsid w:val="00D53DCA"/>
    <w:rsid w:val="00D53DFF"/>
    <w:rsid w:val="00D5443D"/>
    <w:rsid w:val="00D549F2"/>
    <w:rsid w:val="00D54F46"/>
    <w:rsid w:val="00D55470"/>
    <w:rsid w:val="00D5604F"/>
    <w:rsid w:val="00D5649C"/>
    <w:rsid w:val="00D56BA8"/>
    <w:rsid w:val="00D56D22"/>
    <w:rsid w:val="00D56DB4"/>
    <w:rsid w:val="00D56E0A"/>
    <w:rsid w:val="00D57B7D"/>
    <w:rsid w:val="00D6005A"/>
    <w:rsid w:val="00D6029B"/>
    <w:rsid w:val="00D605C2"/>
    <w:rsid w:val="00D60AB4"/>
    <w:rsid w:val="00D60EB5"/>
    <w:rsid w:val="00D61046"/>
    <w:rsid w:val="00D615B3"/>
    <w:rsid w:val="00D6232B"/>
    <w:rsid w:val="00D6250E"/>
    <w:rsid w:val="00D6282C"/>
    <w:rsid w:val="00D630B5"/>
    <w:rsid w:val="00D6315E"/>
    <w:rsid w:val="00D6317B"/>
    <w:rsid w:val="00D631C2"/>
    <w:rsid w:val="00D633B6"/>
    <w:rsid w:val="00D633E6"/>
    <w:rsid w:val="00D6348D"/>
    <w:rsid w:val="00D637E5"/>
    <w:rsid w:val="00D63AFD"/>
    <w:rsid w:val="00D63B0F"/>
    <w:rsid w:val="00D63FDB"/>
    <w:rsid w:val="00D6412E"/>
    <w:rsid w:val="00D6420A"/>
    <w:rsid w:val="00D6484B"/>
    <w:rsid w:val="00D648CD"/>
    <w:rsid w:val="00D64FA5"/>
    <w:rsid w:val="00D65074"/>
    <w:rsid w:val="00D65913"/>
    <w:rsid w:val="00D6621A"/>
    <w:rsid w:val="00D66533"/>
    <w:rsid w:val="00D66C76"/>
    <w:rsid w:val="00D6787A"/>
    <w:rsid w:val="00D679A0"/>
    <w:rsid w:val="00D67A1F"/>
    <w:rsid w:val="00D67E74"/>
    <w:rsid w:val="00D67FDC"/>
    <w:rsid w:val="00D70123"/>
    <w:rsid w:val="00D70182"/>
    <w:rsid w:val="00D708C7"/>
    <w:rsid w:val="00D70A20"/>
    <w:rsid w:val="00D70CB7"/>
    <w:rsid w:val="00D70F8C"/>
    <w:rsid w:val="00D70FB3"/>
    <w:rsid w:val="00D71267"/>
    <w:rsid w:val="00D7179B"/>
    <w:rsid w:val="00D717F4"/>
    <w:rsid w:val="00D7199E"/>
    <w:rsid w:val="00D71CB9"/>
    <w:rsid w:val="00D72271"/>
    <w:rsid w:val="00D72D9A"/>
    <w:rsid w:val="00D72DD1"/>
    <w:rsid w:val="00D72FCA"/>
    <w:rsid w:val="00D731C6"/>
    <w:rsid w:val="00D73635"/>
    <w:rsid w:val="00D73B0A"/>
    <w:rsid w:val="00D73F68"/>
    <w:rsid w:val="00D740BE"/>
    <w:rsid w:val="00D744F6"/>
    <w:rsid w:val="00D74850"/>
    <w:rsid w:val="00D7584A"/>
    <w:rsid w:val="00D760BD"/>
    <w:rsid w:val="00D762F5"/>
    <w:rsid w:val="00D7631E"/>
    <w:rsid w:val="00D7641E"/>
    <w:rsid w:val="00D77029"/>
    <w:rsid w:val="00D77052"/>
    <w:rsid w:val="00D77340"/>
    <w:rsid w:val="00D773A6"/>
    <w:rsid w:val="00D77686"/>
    <w:rsid w:val="00D776EA"/>
    <w:rsid w:val="00D77A15"/>
    <w:rsid w:val="00D77B2B"/>
    <w:rsid w:val="00D80E18"/>
    <w:rsid w:val="00D8101E"/>
    <w:rsid w:val="00D81036"/>
    <w:rsid w:val="00D8125F"/>
    <w:rsid w:val="00D820FF"/>
    <w:rsid w:val="00D82259"/>
    <w:rsid w:val="00D8258E"/>
    <w:rsid w:val="00D82D62"/>
    <w:rsid w:val="00D83064"/>
    <w:rsid w:val="00D83090"/>
    <w:rsid w:val="00D836F7"/>
    <w:rsid w:val="00D8388E"/>
    <w:rsid w:val="00D83E89"/>
    <w:rsid w:val="00D8410E"/>
    <w:rsid w:val="00D843C1"/>
    <w:rsid w:val="00D8447B"/>
    <w:rsid w:val="00D849A5"/>
    <w:rsid w:val="00D84DF8"/>
    <w:rsid w:val="00D84F6B"/>
    <w:rsid w:val="00D8503A"/>
    <w:rsid w:val="00D8569C"/>
    <w:rsid w:val="00D872ED"/>
    <w:rsid w:val="00D87894"/>
    <w:rsid w:val="00D87C33"/>
    <w:rsid w:val="00D907A8"/>
    <w:rsid w:val="00D90BB2"/>
    <w:rsid w:val="00D90F01"/>
    <w:rsid w:val="00D90F55"/>
    <w:rsid w:val="00D917FC"/>
    <w:rsid w:val="00D92192"/>
    <w:rsid w:val="00D92258"/>
    <w:rsid w:val="00D92344"/>
    <w:rsid w:val="00D924E7"/>
    <w:rsid w:val="00D93EFB"/>
    <w:rsid w:val="00D9433D"/>
    <w:rsid w:val="00D945AD"/>
    <w:rsid w:val="00D95703"/>
    <w:rsid w:val="00D959E2"/>
    <w:rsid w:val="00D95BA6"/>
    <w:rsid w:val="00D96BD9"/>
    <w:rsid w:val="00D97292"/>
    <w:rsid w:val="00D9762B"/>
    <w:rsid w:val="00D97ACF"/>
    <w:rsid w:val="00DA01F1"/>
    <w:rsid w:val="00DA1677"/>
    <w:rsid w:val="00DA1A0F"/>
    <w:rsid w:val="00DA1E11"/>
    <w:rsid w:val="00DA1ED3"/>
    <w:rsid w:val="00DA22C0"/>
    <w:rsid w:val="00DA2BCB"/>
    <w:rsid w:val="00DA2DB2"/>
    <w:rsid w:val="00DA2DB3"/>
    <w:rsid w:val="00DA2FCB"/>
    <w:rsid w:val="00DA3240"/>
    <w:rsid w:val="00DA3539"/>
    <w:rsid w:val="00DA3673"/>
    <w:rsid w:val="00DA36DF"/>
    <w:rsid w:val="00DA3ACC"/>
    <w:rsid w:val="00DA3AEA"/>
    <w:rsid w:val="00DA3F04"/>
    <w:rsid w:val="00DA3F79"/>
    <w:rsid w:val="00DA42EF"/>
    <w:rsid w:val="00DA47CC"/>
    <w:rsid w:val="00DA484F"/>
    <w:rsid w:val="00DA4939"/>
    <w:rsid w:val="00DA4A4A"/>
    <w:rsid w:val="00DA4B48"/>
    <w:rsid w:val="00DA4BD8"/>
    <w:rsid w:val="00DA5151"/>
    <w:rsid w:val="00DA5173"/>
    <w:rsid w:val="00DA59E0"/>
    <w:rsid w:val="00DA5C4F"/>
    <w:rsid w:val="00DA5EEE"/>
    <w:rsid w:val="00DA5FFF"/>
    <w:rsid w:val="00DA678B"/>
    <w:rsid w:val="00DA6FF6"/>
    <w:rsid w:val="00DA7F61"/>
    <w:rsid w:val="00DB025A"/>
    <w:rsid w:val="00DB026E"/>
    <w:rsid w:val="00DB07D7"/>
    <w:rsid w:val="00DB0842"/>
    <w:rsid w:val="00DB0965"/>
    <w:rsid w:val="00DB123C"/>
    <w:rsid w:val="00DB1336"/>
    <w:rsid w:val="00DB28EF"/>
    <w:rsid w:val="00DB297A"/>
    <w:rsid w:val="00DB2E36"/>
    <w:rsid w:val="00DB306B"/>
    <w:rsid w:val="00DB3195"/>
    <w:rsid w:val="00DB32B6"/>
    <w:rsid w:val="00DB3551"/>
    <w:rsid w:val="00DB35A7"/>
    <w:rsid w:val="00DB44C9"/>
    <w:rsid w:val="00DB4701"/>
    <w:rsid w:val="00DB5216"/>
    <w:rsid w:val="00DB55D7"/>
    <w:rsid w:val="00DB5EF5"/>
    <w:rsid w:val="00DB6319"/>
    <w:rsid w:val="00DB776D"/>
    <w:rsid w:val="00DB7964"/>
    <w:rsid w:val="00DC012C"/>
    <w:rsid w:val="00DC0A8E"/>
    <w:rsid w:val="00DC0C44"/>
    <w:rsid w:val="00DC0CA7"/>
    <w:rsid w:val="00DC13BC"/>
    <w:rsid w:val="00DC16CA"/>
    <w:rsid w:val="00DC1771"/>
    <w:rsid w:val="00DC190C"/>
    <w:rsid w:val="00DC1B1E"/>
    <w:rsid w:val="00DC2385"/>
    <w:rsid w:val="00DC243B"/>
    <w:rsid w:val="00DC2939"/>
    <w:rsid w:val="00DC2ABA"/>
    <w:rsid w:val="00DC2F3E"/>
    <w:rsid w:val="00DC3315"/>
    <w:rsid w:val="00DC34CB"/>
    <w:rsid w:val="00DC3A5C"/>
    <w:rsid w:val="00DC3FA6"/>
    <w:rsid w:val="00DC426B"/>
    <w:rsid w:val="00DC4666"/>
    <w:rsid w:val="00DC46E6"/>
    <w:rsid w:val="00DC482B"/>
    <w:rsid w:val="00DC488C"/>
    <w:rsid w:val="00DC4BF4"/>
    <w:rsid w:val="00DC51F5"/>
    <w:rsid w:val="00DC5E75"/>
    <w:rsid w:val="00DC6700"/>
    <w:rsid w:val="00DC6991"/>
    <w:rsid w:val="00DC6ACA"/>
    <w:rsid w:val="00DC7073"/>
    <w:rsid w:val="00DD0D8E"/>
    <w:rsid w:val="00DD0F68"/>
    <w:rsid w:val="00DD11EC"/>
    <w:rsid w:val="00DD1264"/>
    <w:rsid w:val="00DD12CE"/>
    <w:rsid w:val="00DD1379"/>
    <w:rsid w:val="00DD16C0"/>
    <w:rsid w:val="00DD1951"/>
    <w:rsid w:val="00DD199B"/>
    <w:rsid w:val="00DD1A45"/>
    <w:rsid w:val="00DD2012"/>
    <w:rsid w:val="00DD2071"/>
    <w:rsid w:val="00DD24C3"/>
    <w:rsid w:val="00DD25B5"/>
    <w:rsid w:val="00DD3047"/>
    <w:rsid w:val="00DD3341"/>
    <w:rsid w:val="00DD33D3"/>
    <w:rsid w:val="00DD3E11"/>
    <w:rsid w:val="00DD4384"/>
    <w:rsid w:val="00DD45AE"/>
    <w:rsid w:val="00DD471F"/>
    <w:rsid w:val="00DD472D"/>
    <w:rsid w:val="00DD47DD"/>
    <w:rsid w:val="00DD48D1"/>
    <w:rsid w:val="00DD49C0"/>
    <w:rsid w:val="00DD5865"/>
    <w:rsid w:val="00DD61BD"/>
    <w:rsid w:val="00DD6BEC"/>
    <w:rsid w:val="00DD6C1D"/>
    <w:rsid w:val="00DD6CAF"/>
    <w:rsid w:val="00DD768B"/>
    <w:rsid w:val="00DD7852"/>
    <w:rsid w:val="00DD79E8"/>
    <w:rsid w:val="00DE0055"/>
    <w:rsid w:val="00DE0C5D"/>
    <w:rsid w:val="00DE0EA4"/>
    <w:rsid w:val="00DE111C"/>
    <w:rsid w:val="00DE1902"/>
    <w:rsid w:val="00DE1E15"/>
    <w:rsid w:val="00DE23AD"/>
    <w:rsid w:val="00DE33E7"/>
    <w:rsid w:val="00DE3586"/>
    <w:rsid w:val="00DE3A4B"/>
    <w:rsid w:val="00DE419F"/>
    <w:rsid w:val="00DE4288"/>
    <w:rsid w:val="00DE4417"/>
    <w:rsid w:val="00DE4696"/>
    <w:rsid w:val="00DE4AA4"/>
    <w:rsid w:val="00DE6704"/>
    <w:rsid w:val="00DE7352"/>
    <w:rsid w:val="00DE75E9"/>
    <w:rsid w:val="00DE771F"/>
    <w:rsid w:val="00DE7828"/>
    <w:rsid w:val="00DE79A3"/>
    <w:rsid w:val="00DF0192"/>
    <w:rsid w:val="00DF07A8"/>
    <w:rsid w:val="00DF0B20"/>
    <w:rsid w:val="00DF0C37"/>
    <w:rsid w:val="00DF0C7E"/>
    <w:rsid w:val="00DF22BB"/>
    <w:rsid w:val="00DF2817"/>
    <w:rsid w:val="00DF283A"/>
    <w:rsid w:val="00DF2D8B"/>
    <w:rsid w:val="00DF2E00"/>
    <w:rsid w:val="00DF350F"/>
    <w:rsid w:val="00DF41E4"/>
    <w:rsid w:val="00DF4510"/>
    <w:rsid w:val="00DF47D5"/>
    <w:rsid w:val="00DF4AEB"/>
    <w:rsid w:val="00DF5AD5"/>
    <w:rsid w:val="00DF604A"/>
    <w:rsid w:val="00DF6B50"/>
    <w:rsid w:val="00DF6FDF"/>
    <w:rsid w:val="00DF705A"/>
    <w:rsid w:val="00DF7391"/>
    <w:rsid w:val="00DF73F3"/>
    <w:rsid w:val="00DF7633"/>
    <w:rsid w:val="00DF76D3"/>
    <w:rsid w:val="00DF7A65"/>
    <w:rsid w:val="00DF7AD9"/>
    <w:rsid w:val="00DF7D4E"/>
    <w:rsid w:val="00DF7E18"/>
    <w:rsid w:val="00E008BD"/>
    <w:rsid w:val="00E00987"/>
    <w:rsid w:val="00E01021"/>
    <w:rsid w:val="00E016A1"/>
    <w:rsid w:val="00E01979"/>
    <w:rsid w:val="00E01DB2"/>
    <w:rsid w:val="00E025E4"/>
    <w:rsid w:val="00E032DD"/>
    <w:rsid w:val="00E03664"/>
    <w:rsid w:val="00E0372D"/>
    <w:rsid w:val="00E03837"/>
    <w:rsid w:val="00E038CA"/>
    <w:rsid w:val="00E03939"/>
    <w:rsid w:val="00E0418A"/>
    <w:rsid w:val="00E043F6"/>
    <w:rsid w:val="00E04A7E"/>
    <w:rsid w:val="00E04E3A"/>
    <w:rsid w:val="00E05210"/>
    <w:rsid w:val="00E052AB"/>
    <w:rsid w:val="00E05542"/>
    <w:rsid w:val="00E05601"/>
    <w:rsid w:val="00E05869"/>
    <w:rsid w:val="00E05D75"/>
    <w:rsid w:val="00E06431"/>
    <w:rsid w:val="00E06FA9"/>
    <w:rsid w:val="00E07324"/>
    <w:rsid w:val="00E077CA"/>
    <w:rsid w:val="00E07903"/>
    <w:rsid w:val="00E0797B"/>
    <w:rsid w:val="00E1015A"/>
    <w:rsid w:val="00E1083E"/>
    <w:rsid w:val="00E10E43"/>
    <w:rsid w:val="00E116E2"/>
    <w:rsid w:val="00E11786"/>
    <w:rsid w:val="00E11BC3"/>
    <w:rsid w:val="00E11DA2"/>
    <w:rsid w:val="00E11F7D"/>
    <w:rsid w:val="00E11FC0"/>
    <w:rsid w:val="00E121FC"/>
    <w:rsid w:val="00E125AB"/>
    <w:rsid w:val="00E12D9B"/>
    <w:rsid w:val="00E13729"/>
    <w:rsid w:val="00E139BB"/>
    <w:rsid w:val="00E13AFE"/>
    <w:rsid w:val="00E13D09"/>
    <w:rsid w:val="00E141A2"/>
    <w:rsid w:val="00E141B8"/>
    <w:rsid w:val="00E148A3"/>
    <w:rsid w:val="00E14D5E"/>
    <w:rsid w:val="00E15047"/>
    <w:rsid w:val="00E15294"/>
    <w:rsid w:val="00E15D56"/>
    <w:rsid w:val="00E1636F"/>
    <w:rsid w:val="00E16389"/>
    <w:rsid w:val="00E1649A"/>
    <w:rsid w:val="00E168ED"/>
    <w:rsid w:val="00E16B5B"/>
    <w:rsid w:val="00E16DEF"/>
    <w:rsid w:val="00E17066"/>
    <w:rsid w:val="00E17644"/>
    <w:rsid w:val="00E178DC"/>
    <w:rsid w:val="00E178E2"/>
    <w:rsid w:val="00E205A4"/>
    <w:rsid w:val="00E20ACD"/>
    <w:rsid w:val="00E21522"/>
    <w:rsid w:val="00E22077"/>
    <w:rsid w:val="00E225FB"/>
    <w:rsid w:val="00E22A31"/>
    <w:rsid w:val="00E22C82"/>
    <w:rsid w:val="00E23321"/>
    <w:rsid w:val="00E23909"/>
    <w:rsid w:val="00E2406E"/>
    <w:rsid w:val="00E24266"/>
    <w:rsid w:val="00E242F5"/>
    <w:rsid w:val="00E2481F"/>
    <w:rsid w:val="00E24FB3"/>
    <w:rsid w:val="00E25733"/>
    <w:rsid w:val="00E25CCA"/>
    <w:rsid w:val="00E25D5B"/>
    <w:rsid w:val="00E260EC"/>
    <w:rsid w:val="00E26675"/>
    <w:rsid w:val="00E2671D"/>
    <w:rsid w:val="00E26851"/>
    <w:rsid w:val="00E26BE6"/>
    <w:rsid w:val="00E26EFD"/>
    <w:rsid w:val="00E27324"/>
    <w:rsid w:val="00E27677"/>
    <w:rsid w:val="00E27A91"/>
    <w:rsid w:val="00E30189"/>
    <w:rsid w:val="00E30B3A"/>
    <w:rsid w:val="00E30B8D"/>
    <w:rsid w:val="00E30C3B"/>
    <w:rsid w:val="00E3181A"/>
    <w:rsid w:val="00E31954"/>
    <w:rsid w:val="00E31BEC"/>
    <w:rsid w:val="00E31C75"/>
    <w:rsid w:val="00E31E5C"/>
    <w:rsid w:val="00E322C4"/>
    <w:rsid w:val="00E32348"/>
    <w:rsid w:val="00E323F4"/>
    <w:rsid w:val="00E33464"/>
    <w:rsid w:val="00E3366C"/>
    <w:rsid w:val="00E33F91"/>
    <w:rsid w:val="00E3405A"/>
    <w:rsid w:val="00E3434C"/>
    <w:rsid w:val="00E34AAC"/>
    <w:rsid w:val="00E3548E"/>
    <w:rsid w:val="00E35551"/>
    <w:rsid w:val="00E35E19"/>
    <w:rsid w:val="00E36319"/>
    <w:rsid w:val="00E3652F"/>
    <w:rsid w:val="00E366A2"/>
    <w:rsid w:val="00E36DF1"/>
    <w:rsid w:val="00E37154"/>
    <w:rsid w:val="00E3720E"/>
    <w:rsid w:val="00E37767"/>
    <w:rsid w:val="00E37D12"/>
    <w:rsid w:val="00E37EAB"/>
    <w:rsid w:val="00E40544"/>
    <w:rsid w:val="00E40823"/>
    <w:rsid w:val="00E41136"/>
    <w:rsid w:val="00E41595"/>
    <w:rsid w:val="00E416BA"/>
    <w:rsid w:val="00E421CF"/>
    <w:rsid w:val="00E42272"/>
    <w:rsid w:val="00E422D4"/>
    <w:rsid w:val="00E424D4"/>
    <w:rsid w:val="00E4270D"/>
    <w:rsid w:val="00E4273A"/>
    <w:rsid w:val="00E42887"/>
    <w:rsid w:val="00E42CE8"/>
    <w:rsid w:val="00E42DC6"/>
    <w:rsid w:val="00E431AB"/>
    <w:rsid w:val="00E433CE"/>
    <w:rsid w:val="00E44890"/>
    <w:rsid w:val="00E44910"/>
    <w:rsid w:val="00E44A7A"/>
    <w:rsid w:val="00E45956"/>
    <w:rsid w:val="00E45A24"/>
    <w:rsid w:val="00E45F61"/>
    <w:rsid w:val="00E47543"/>
    <w:rsid w:val="00E47980"/>
    <w:rsid w:val="00E47F2B"/>
    <w:rsid w:val="00E47FE9"/>
    <w:rsid w:val="00E50138"/>
    <w:rsid w:val="00E506DB"/>
    <w:rsid w:val="00E51189"/>
    <w:rsid w:val="00E51232"/>
    <w:rsid w:val="00E512AC"/>
    <w:rsid w:val="00E51734"/>
    <w:rsid w:val="00E51C4A"/>
    <w:rsid w:val="00E51F2E"/>
    <w:rsid w:val="00E5234C"/>
    <w:rsid w:val="00E52B19"/>
    <w:rsid w:val="00E536D2"/>
    <w:rsid w:val="00E53701"/>
    <w:rsid w:val="00E5380F"/>
    <w:rsid w:val="00E5403F"/>
    <w:rsid w:val="00E54AEF"/>
    <w:rsid w:val="00E54D36"/>
    <w:rsid w:val="00E54DAF"/>
    <w:rsid w:val="00E54E06"/>
    <w:rsid w:val="00E556B9"/>
    <w:rsid w:val="00E556CA"/>
    <w:rsid w:val="00E556CB"/>
    <w:rsid w:val="00E55B43"/>
    <w:rsid w:val="00E55B54"/>
    <w:rsid w:val="00E5631F"/>
    <w:rsid w:val="00E56E61"/>
    <w:rsid w:val="00E56FA2"/>
    <w:rsid w:val="00E57199"/>
    <w:rsid w:val="00E57444"/>
    <w:rsid w:val="00E57BAD"/>
    <w:rsid w:val="00E57DD1"/>
    <w:rsid w:val="00E57EE8"/>
    <w:rsid w:val="00E60455"/>
    <w:rsid w:val="00E607B0"/>
    <w:rsid w:val="00E6086C"/>
    <w:rsid w:val="00E60BB9"/>
    <w:rsid w:val="00E60E9E"/>
    <w:rsid w:val="00E610EC"/>
    <w:rsid w:val="00E615AF"/>
    <w:rsid w:val="00E61952"/>
    <w:rsid w:val="00E62526"/>
    <w:rsid w:val="00E62750"/>
    <w:rsid w:val="00E62989"/>
    <w:rsid w:val="00E629E5"/>
    <w:rsid w:val="00E62F68"/>
    <w:rsid w:val="00E63058"/>
    <w:rsid w:val="00E631A2"/>
    <w:rsid w:val="00E63269"/>
    <w:rsid w:val="00E642E3"/>
    <w:rsid w:val="00E643BB"/>
    <w:rsid w:val="00E64499"/>
    <w:rsid w:val="00E65291"/>
    <w:rsid w:val="00E65651"/>
    <w:rsid w:val="00E65A37"/>
    <w:rsid w:val="00E662C8"/>
    <w:rsid w:val="00E6675E"/>
    <w:rsid w:val="00E66B9B"/>
    <w:rsid w:val="00E67839"/>
    <w:rsid w:val="00E67E24"/>
    <w:rsid w:val="00E67E58"/>
    <w:rsid w:val="00E700C0"/>
    <w:rsid w:val="00E7015B"/>
    <w:rsid w:val="00E70863"/>
    <w:rsid w:val="00E7160E"/>
    <w:rsid w:val="00E71B09"/>
    <w:rsid w:val="00E71D79"/>
    <w:rsid w:val="00E72096"/>
    <w:rsid w:val="00E72264"/>
    <w:rsid w:val="00E727BE"/>
    <w:rsid w:val="00E729BC"/>
    <w:rsid w:val="00E72E91"/>
    <w:rsid w:val="00E72F8D"/>
    <w:rsid w:val="00E731BF"/>
    <w:rsid w:val="00E732AC"/>
    <w:rsid w:val="00E742B2"/>
    <w:rsid w:val="00E742CE"/>
    <w:rsid w:val="00E74C3D"/>
    <w:rsid w:val="00E74F3E"/>
    <w:rsid w:val="00E7587E"/>
    <w:rsid w:val="00E75A36"/>
    <w:rsid w:val="00E75DA2"/>
    <w:rsid w:val="00E76135"/>
    <w:rsid w:val="00E762BE"/>
    <w:rsid w:val="00E765CB"/>
    <w:rsid w:val="00E77379"/>
    <w:rsid w:val="00E77555"/>
    <w:rsid w:val="00E776B6"/>
    <w:rsid w:val="00E777BD"/>
    <w:rsid w:val="00E77946"/>
    <w:rsid w:val="00E77A25"/>
    <w:rsid w:val="00E77DD9"/>
    <w:rsid w:val="00E80453"/>
    <w:rsid w:val="00E80C64"/>
    <w:rsid w:val="00E80C6E"/>
    <w:rsid w:val="00E815FE"/>
    <w:rsid w:val="00E819F5"/>
    <w:rsid w:val="00E81C69"/>
    <w:rsid w:val="00E829FE"/>
    <w:rsid w:val="00E8337B"/>
    <w:rsid w:val="00E8356B"/>
    <w:rsid w:val="00E835F6"/>
    <w:rsid w:val="00E83741"/>
    <w:rsid w:val="00E83FA3"/>
    <w:rsid w:val="00E849A9"/>
    <w:rsid w:val="00E84D41"/>
    <w:rsid w:val="00E856A7"/>
    <w:rsid w:val="00E858B9"/>
    <w:rsid w:val="00E861B8"/>
    <w:rsid w:val="00E86396"/>
    <w:rsid w:val="00E86788"/>
    <w:rsid w:val="00E86A31"/>
    <w:rsid w:val="00E86C20"/>
    <w:rsid w:val="00E86E7D"/>
    <w:rsid w:val="00E87130"/>
    <w:rsid w:val="00E87E89"/>
    <w:rsid w:val="00E90438"/>
    <w:rsid w:val="00E9056A"/>
    <w:rsid w:val="00E90DB9"/>
    <w:rsid w:val="00E9126E"/>
    <w:rsid w:val="00E91483"/>
    <w:rsid w:val="00E91633"/>
    <w:rsid w:val="00E9164F"/>
    <w:rsid w:val="00E91EF8"/>
    <w:rsid w:val="00E92D3E"/>
    <w:rsid w:val="00E92FDC"/>
    <w:rsid w:val="00E93E32"/>
    <w:rsid w:val="00E9479F"/>
    <w:rsid w:val="00E94D63"/>
    <w:rsid w:val="00E94E68"/>
    <w:rsid w:val="00E94F15"/>
    <w:rsid w:val="00E9505A"/>
    <w:rsid w:val="00E959B9"/>
    <w:rsid w:val="00E96568"/>
    <w:rsid w:val="00E96645"/>
    <w:rsid w:val="00E96BDF"/>
    <w:rsid w:val="00E96DFB"/>
    <w:rsid w:val="00E97058"/>
    <w:rsid w:val="00E97452"/>
    <w:rsid w:val="00E974EA"/>
    <w:rsid w:val="00E976C0"/>
    <w:rsid w:val="00E978D2"/>
    <w:rsid w:val="00E979D8"/>
    <w:rsid w:val="00E979FD"/>
    <w:rsid w:val="00EA035A"/>
    <w:rsid w:val="00EA0372"/>
    <w:rsid w:val="00EA0AC1"/>
    <w:rsid w:val="00EA0ACF"/>
    <w:rsid w:val="00EA0BEF"/>
    <w:rsid w:val="00EA0CB0"/>
    <w:rsid w:val="00EA111C"/>
    <w:rsid w:val="00EA1413"/>
    <w:rsid w:val="00EA163A"/>
    <w:rsid w:val="00EA1807"/>
    <w:rsid w:val="00EA1A4A"/>
    <w:rsid w:val="00EA230F"/>
    <w:rsid w:val="00EA2A33"/>
    <w:rsid w:val="00EA2EE4"/>
    <w:rsid w:val="00EA3176"/>
    <w:rsid w:val="00EA365E"/>
    <w:rsid w:val="00EA379E"/>
    <w:rsid w:val="00EA38D7"/>
    <w:rsid w:val="00EA3F4B"/>
    <w:rsid w:val="00EA4370"/>
    <w:rsid w:val="00EA4E9F"/>
    <w:rsid w:val="00EA4EDE"/>
    <w:rsid w:val="00EA5163"/>
    <w:rsid w:val="00EA608D"/>
    <w:rsid w:val="00EA635A"/>
    <w:rsid w:val="00EA6C9D"/>
    <w:rsid w:val="00EA754D"/>
    <w:rsid w:val="00EA791F"/>
    <w:rsid w:val="00EA7FCD"/>
    <w:rsid w:val="00EB007D"/>
    <w:rsid w:val="00EB0522"/>
    <w:rsid w:val="00EB0D50"/>
    <w:rsid w:val="00EB111B"/>
    <w:rsid w:val="00EB1E03"/>
    <w:rsid w:val="00EB218B"/>
    <w:rsid w:val="00EB2339"/>
    <w:rsid w:val="00EB2407"/>
    <w:rsid w:val="00EB2A6A"/>
    <w:rsid w:val="00EB3FAD"/>
    <w:rsid w:val="00EB403C"/>
    <w:rsid w:val="00EB4088"/>
    <w:rsid w:val="00EB459E"/>
    <w:rsid w:val="00EB4B55"/>
    <w:rsid w:val="00EB50AE"/>
    <w:rsid w:val="00EB5195"/>
    <w:rsid w:val="00EB56A7"/>
    <w:rsid w:val="00EB605A"/>
    <w:rsid w:val="00EB6433"/>
    <w:rsid w:val="00EB69BD"/>
    <w:rsid w:val="00EB6C5B"/>
    <w:rsid w:val="00EB71F1"/>
    <w:rsid w:val="00EB724A"/>
    <w:rsid w:val="00EB725B"/>
    <w:rsid w:val="00EB78AF"/>
    <w:rsid w:val="00EB78C8"/>
    <w:rsid w:val="00EB7E8C"/>
    <w:rsid w:val="00EC074F"/>
    <w:rsid w:val="00EC0A80"/>
    <w:rsid w:val="00EC1782"/>
    <w:rsid w:val="00EC1A6D"/>
    <w:rsid w:val="00EC1DF8"/>
    <w:rsid w:val="00EC2018"/>
    <w:rsid w:val="00EC20ED"/>
    <w:rsid w:val="00EC23CF"/>
    <w:rsid w:val="00EC2421"/>
    <w:rsid w:val="00EC2863"/>
    <w:rsid w:val="00EC2EFB"/>
    <w:rsid w:val="00EC3041"/>
    <w:rsid w:val="00EC358E"/>
    <w:rsid w:val="00EC36EC"/>
    <w:rsid w:val="00EC3C98"/>
    <w:rsid w:val="00EC4123"/>
    <w:rsid w:val="00EC47F3"/>
    <w:rsid w:val="00EC4952"/>
    <w:rsid w:val="00EC4A07"/>
    <w:rsid w:val="00EC4F23"/>
    <w:rsid w:val="00EC57A4"/>
    <w:rsid w:val="00EC57D2"/>
    <w:rsid w:val="00EC5C78"/>
    <w:rsid w:val="00EC5DF0"/>
    <w:rsid w:val="00EC6058"/>
    <w:rsid w:val="00EC613C"/>
    <w:rsid w:val="00EC6345"/>
    <w:rsid w:val="00EC68D1"/>
    <w:rsid w:val="00EC7096"/>
    <w:rsid w:val="00EC735E"/>
    <w:rsid w:val="00EC74AB"/>
    <w:rsid w:val="00EC760F"/>
    <w:rsid w:val="00EC7C5B"/>
    <w:rsid w:val="00EC7FC8"/>
    <w:rsid w:val="00ED00E0"/>
    <w:rsid w:val="00ED047F"/>
    <w:rsid w:val="00ED0563"/>
    <w:rsid w:val="00ED07AD"/>
    <w:rsid w:val="00ED0D51"/>
    <w:rsid w:val="00ED15A8"/>
    <w:rsid w:val="00ED1B53"/>
    <w:rsid w:val="00ED2A16"/>
    <w:rsid w:val="00ED2E42"/>
    <w:rsid w:val="00ED38D3"/>
    <w:rsid w:val="00ED3F7D"/>
    <w:rsid w:val="00ED3F96"/>
    <w:rsid w:val="00ED46E4"/>
    <w:rsid w:val="00ED4CA8"/>
    <w:rsid w:val="00ED4CCE"/>
    <w:rsid w:val="00ED5920"/>
    <w:rsid w:val="00ED5DC2"/>
    <w:rsid w:val="00ED5EC3"/>
    <w:rsid w:val="00ED5F89"/>
    <w:rsid w:val="00ED6009"/>
    <w:rsid w:val="00ED63F9"/>
    <w:rsid w:val="00ED6679"/>
    <w:rsid w:val="00ED66E9"/>
    <w:rsid w:val="00ED719E"/>
    <w:rsid w:val="00ED772D"/>
    <w:rsid w:val="00ED7ED1"/>
    <w:rsid w:val="00ED7F46"/>
    <w:rsid w:val="00EE0391"/>
    <w:rsid w:val="00EE089F"/>
    <w:rsid w:val="00EE093C"/>
    <w:rsid w:val="00EE10D4"/>
    <w:rsid w:val="00EE10EC"/>
    <w:rsid w:val="00EE1249"/>
    <w:rsid w:val="00EE1349"/>
    <w:rsid w:val="00EE22B6"/>
    <w:rsid w:val="00EE2E99"/>
    <w:rsid w:val="00EE2F6D"/>
    <w:rsid w:val="00EE338D"/>
    <w:rsid w:val="00EE38A7"/>
    <w:rsid w:val="00EE403D"/>
    <w:rsid w:val="00EE4E90"/>
    <w:rsid w:val="00EE50FE"/>
    <w:rsid w:val="00EE55DE"/>
    <w:rsid w:val="00EE62C3"/>
    <w:rsid w:val="00EE70E2"/>
    <w:rsid w:val="00EE7723"/>
    <w:rsid w:val="00EE78C0"/>
    <w:rsid w:val="00EE7AB7"/>
    <w:rsid w:val="00EE7B63"/>
    <w:rsid w:val="00EF0010"/>
    <w:rsid w:val="00EF0263"/>
    <w:rsid w:val="00EF037A"/>
    <w:rsid w:val="00EF058A"/>
    <w:rsid w:val="00EF0670"/>
    <w:rsid w:val="00EF08F2"/>
    <w:rsid w:val="00EF0A36"/>
    <w:rsid w:val="00EF0C4F"/>
    <w:rsid w:val="00EF1308"/>
    <w:rsid w:val="00EF1A11"/>
    <w:rsid w:val="00EF1A36"/>
    <w:rsid w:val="00EF2252"/>
    <w:rsid w:val="00EF2529"/>
    <w:rsid w:val="00EF2694"/>
    <w:rsid w:val="00EF28CD"/>
    <w:rsid w:val="00EF2981"/>
    <w:rsid w:val="00EF2D39"/>
    <w:rsid w:val="00EF2EB2"/>
    <w:rsid w:val="00EF2F04"/>
    <w:rsid w:val="00EF33D4"/>
    <w:rsid w:val="00EF35E5"/>
    <w:rsid w:val="00EF374C"/>
    <w:rsid w:val="00EF37E9"/>
    <w:rsid w:val="00EF3DD4"/>
    <w:rsid w:val="00EF40F6"/>
    <w:rsid w:val="00EF412F"/>
    <w:rsid w:val="00EF4614"/>
    <w:rsid w:val="00EF4C8E"/>
    <w:rsid w:val="00EF5038"/>
    <w:rsid w:val="00EF56AD"/>
    <w:rsid w:val="00EF5841"/>
    <w:rsid w:val="00EF5ECF"/>
    <w:rsid w:val="00EF6DB7"/>
    <w:rsid w:val="00EF6F59"/>
    <w:rsid w:val="00EF757B"/>
    <w:rsid w:val="00EF76DA"/>
    <w:rsid w:val="00EF778D"/>
    <w:rsid w:val="00EF7A23"/>
    <w:rsid w:val="00EF7D26"/>
    <w:rsid w:val="00EF7DD8"/>
    <w:rsid w:val="00F009AF"/>
    <w:rsid w:val="00F00A82"/>
    <w:rsid w:val="00F00B07"/>
    <w:rsid w:val="00F00F62"/>
    <w:rsid w:val="00F01AF3"/>
    <w:rsid w:val="00F01B6C"/>
    <w:rsid w:val="00F02629"/>
    <w:rsid w:val="00F0381F"/>
    <w:rsid w:val="00F03870"/>
    <w:rsid w:val="00F03971"/>
    <w:rsid w:val="00F04730"/>
    <w:rsid w:val="00F047EA"/>
    <w:rsid w:val="00F04BD3"/>
    <w:rsid w:val="00F05150"/>
    <w:rsid w:val="00F0554C"/>
    <w:rsid w:val="00F056CD"/>
    <w:rsid w:val="00F05A8D"/>
    <w:rsid w:val="00F05A98"/>
    <w:rsid w:val="00F05F7A"/>
    <w:rsid w:val="00F06D19"/>
    <w:rsid w:val="00F06F27"/>
    <w:rsid w:val="00F07318"/>
    <w:rsid w:val="00F0752F"/>
    <w:rsid w:val="00F07E0E"/>
    <w:rsid w:val="00F1042D"/>
    <w:rsid w:val="00F10735"/>
    <w:rsid w:val="00F10D18"/>
    <w:rsid w:val="00F11639"/>
    <w:rsid w:val="00F11F95"/>
    <w:rsid w:val="00F12108"/>
    <w:rsid w:val="00F12A47"/>
    <w:rsid w:val="00F12A67"/>
    <w:rsid w:val="00F12F2F"/>
    <w:rsid w:val="00F1310B"/>
    <w:rsid w:val="00F13F10"/>
    <w:rsid w:val="00F140A2"/>
    <w:rsid w:val="00F14232"/>
    <w:rsid w:val="00F145E6"/>
    <w:rsid w:val="00F14ABF"/>
    <w:rsid w:val="00F14DEB"/>
    <w:rsid w:val="00F1621E"/>
    <w:rsid w:val="00F165E8"/>
    <w:rsid w:val="00F16BE6"/>
    <w:rsid w:val="00F16CD6"/>
    <w:rsid w:val="00F1778B"/>
    <w:rsid w:val="00F17883"/>
    <w:rsid w:val="00F17897"/>
    <w:rsid w:val="00F17AB1"/>
    <w:rsid w:val="00F17B28"/>
    <w:rsid w:val="00F208DF"/>
    <w:rsid w:val="00F20EDD"/>
    <w:rsid w:val="00F2150C"/>
    <w:rsid w:val="00F219A2"/>
    <w:rsid w:val="00F2278C"/>
    <w:rsid w:val="00F227FB"/>
    <w:rsid w:val="00F22D24"/>
    <w:rsid w:val="00F22E74"/>
    <w:rsid w:val="00F22FCA"/>
    <w:rsid w:val="00F23710"/>
    <w:rsid w:val="00F23C02"/>
    <w:rsid w:val="00F24049"/>
    <w:rsid w:val="00F240BD"/>
    <w:rsid w:val="00F24474"/>
    <w:rsid w:val="00F24B04"/>
    <w:rsid w:val="00F24E60"/>
    <w:rsid w:val="00F253A2"/>
    <w:rsid w:val="00F2543C"/>
    <w:rsid w:val="00F261CA"/>
    <w:rsid w:val="00F2661B"/>
    <w:rsid w:val="00F2736E"/>
    <w:rsid w:val="00F274E8"/>
    <w:rsid w:val="00F2760D"/>
    <w:rsid w:val="00F27972"/>
    <w:rsid w:val="00F30C18"/>
    <w:rsid w:val="00F3105B"/>
    <w:rsid w:val="00F315B9"/>
    <w:rsid w:val="00F315D1"/>
    <w:rsid w:val="00F316BB"/>
    <w:rsid w:val="00F32A85"/>
    <w:rsid w:val="00F32B39"/>
    <w:rsid w:val="00F32B98"/>
    <w:rsid w:val="00F340E3"/>
    <w:rsid w:val="00F34F86"/>
    <w:rsid w:val="00F356A1"/>
    <w:rsid w:val="00F3592D"/>
    <w:rsid w:val="00F36880"/>
    <w:rsid w:val="00F36888"/>
    <w:rsid w:val="00F372D4"/>
    <w:rsid w:val="00F37804"/>
    <w:rsid w:val="00F378F8"/>
    <w:rsid w:val="00F37F8C"/>
    <w:rsid w:val="00F40063"/>
    <w:rsid w:val="00F402D4"/>
    <w:rsid w:val="00F40AF6"/>
    <w:rsid w:val="00F40C22"/>
    <w:rsid w:val="00F41076"/>
    <w:rsid w:val="00F410C6"/>
    <w:rsid w:val="00F4145F"/>
    <w:rsid w:val="00F41B04"/>
    <w:rsid w:val="00F41BA7"/>
    <w:rsid w:val="00F4348A"/>
    <w:rsid w:val="00F438C6"/>
    <w:rsid w:val="00F44563"/>
    <w:rsid w:val="00F44A78"/>
    <w:rsid w:val="00F44D12"/>
    <w:rsid w:val="00F44F2B"/>
    <w:rsid w:val="00F450B6"/>
    <w:rsid w:val="00F45D20"/>
    <w:rsid w:val="00F45D4B"/>
    <w:rsid w:val="00F460BA"/>
    <w:rsid w:val="00F4666E"/>
    <w:rsid w:val="00F467A6"/>
    <w:rsid w:val="00F468BC"/>
    <w:rsid w:val="00F47581"/>
    <w:rsid w:val="00F501D7"/>
    <w:rsid w:val="00F50295"/>
    <w:rsid w:val="00F50355"/>
    <w:rsid w:val="00F50835"/>
    <w:rsid w:val="00F5088D"/>
    <w:rsid w:val="00F50E7B"/>
    <w:rsid w:val="00F510B4"/>
    <w:rsid w:val="00F5137E"/>
    <w:rsid w:val="00F513E7"/>
    <w:rsid w:val="00F51467"/>
    <w:rsid w:val="00F514AC"/>
    <w:rsid w:val="00F519A1"/>
    <w:rsid w:val="00F51CE4"/>
    <w:rsid w:val="00F52554"/>
    <w:rsid w:val="00F52558"/>
    <w:rsid w:val="00F52E13"/>
    <w:rsid w:val="00F53740"/>
    <w:rsid w:val="00F53B67"/>
    <w:rsid w:val="00F53E58"/>
    <w:rsid w:val="00F54221"/>
    <w:rsid w:val="00F5446A"/>
    <w:rsid w:val="00F54556"/>
    <w:rsid w:val="00F54EDC"/>
    <w:rsid w:val="00F557B3"/>
    <w:rsid w:val="00F55A88"/>
    <w:rsid w:val="00F5615D"/>
    <w:rsid w:val="00F56ECF"/>
    <w:rsid w:val="00F5732F"/>
    <w:rsid w:val="00F577CE"/>
    <w:rsid w:val="00F5780B"/>
    <w:rsid w:val="00F57F5A"/>
    <w:rsid w:val="00F601EF"/>
    <w:rsid w:val="00F602E6"/>
    <w:rsid w:val="00F609DA"/>
    <w:rsid w:val="00F610B3"/>
    <w:rsid w:val="00F621F1"/>
    <w:rsid w:val="00F6276D"/>
    <w:rsid w:val="00F62F26"/>
    <w:rsid w:val="00F62FAE"/>
    <w:rsid w:val="00F635C7"/>
    <w:rsid w:val="00F63AC8"/>
    <w:rsid w:val="00F64231"/>
    <w:rsid w:val="00F6446A"/>
    <w:rsid w:val="00F647EA"/>
    <w:rsid w:val="00F64A17"/>
    <w:rsid w:val="00F65129"/>
    <w:rsid w:val="00F65770"/>
    <w:rsid w:val="00F65DC7"/>
    <w:rsid w:val="00F6679B"/>
    <w:rsid w:val="00F66A22"/>
    <w:rsid w:val="00F66C00"/>
    <w:rsid w:val="00F66CE5"/>
    <w:rsid w:val="00F6734C"/>
    <w:rsid w:val="00F6784C"/>
    <w:rsid w:val="00F7020F"/>
    <w:rsid w:val="00F70970"/>
    <w:rsid w:val="00F70A18"/>
    <w:rsid w:val="00F71AAA"/>
    <w:rsid w:val="00F71C7D"/>
    <w:rsid w:val="00F7208D"/>
    <w:rsid w:val="00F7334F"/>
    <w:rsid w:val="00F74976"/>
    <w:rsid w:val="00F753A2"/>
    <w:rsid w:val="00F75911"/>
    <w:rsid w:val="00F75BC8"/>
    <w:rsid w:val="00F7619A"/>
    <w:rsid w:val="00F76805"/>
    <w:rsid w:val="00F76837"/>
    <w:rsid w:val="00F7692E"/>
    <w:rsid w:val="00F77717"/>
    <w:rsid w:val="00F777D4"/>
    <w:rsid w:val="00F77A65"/>
    <w:rsid w:val="00F77AF2"/>
    <w:rsid w:val="00F77BC4"/>
    <w:rsid w:val="00F77C5A"/>
    <w:rsid w:val="00F801EC"/>
    <w:rsid w:val="00F801F7"/>
    <w:rsid w:val="00F81118"/>
    <w:rsid w:val="00F815D8"/>
    <w:rsid w:val="00F81927"/>
    <w:rsid w:val="00F81A7F"/>
    <w:rsid w:val="00F81E33"/>
    <w:rsid w:val="00F820B5"/>
    <w:rsid w:val="00F826F2"/>
    <w:rsid w:val="00F82FA3"/>
    <w:rsid w:val="00F83F04"/>
    <w:rsid w:val="00F83FA2"/>
    <w:rsid w:val="00F8405D"/>
    <w:rsid w:val="00F841CE"/>
    <w:rsid w:val="00F84E9E"/>
    <w:rsid w:val="00F85471"/>
    <w:rsid w:val="00F857AC"/>
    <w:rsid w:val="00F85A14"/>
    <w:rsid w:val="00F85CE5"/>
    <w:rsid w:val="00F85E4B"/>
    <w:rsid w:val="00F86080"/>
    <w:rsid w:val="00F865EF"/>
    <w:rsid w:val="00F86FCF"/>
    <w:rsid w:val="00F876F1"/>
    <w:rsid w:val="00F87E29"/>
    <w:rsid w:val="00F87E65"/>
    <w:rsid w:val="00F87F22"/>
    <w:rsid w:val="00F900F0"/>
    <w:rsid w:val="00F906BD"/>
    <w:rsid w:val="00F90A99"/>
    <w:rsid w:val="00F91864"/>
    <w:rsid w:val="00F91D2A"/>
    <w:rsid w:val="00F92787"/>
    <w:rsid w:val="00F92EA3"/>
    <w:rsid w:val="00F93246"/>
    <w:rsid w:val="00F93286"/>
    <w:rsid w:val="00F935E3"/>
    <w:rsid w:val="00F93D51"/>
    <w:rsid w:val="00F93E64"/>
    <w:rsid w:val="00F945AC"/>
    <w:rsid w:val="00F945E0"/>
    <w:rsid w:val="00F94DCE"/>
    <w:rsid w:val="00F954AD"/>
    <w:rsid w:val="00F9599B"/>
    <w:rsid w:val="00F95A48"/>
    <w:rsid w:val="00F96180"/>
    <w:rsid w:val="00F961E6"/>
    <w:rsid w:val="00F96425"/>
    <w:rsid w:val="00F96436"/>
    <w:rsid w:val="00F967E0"/>
    <w:rsid w:val="00F96FF4"/>
    <w:rsid w:val="00F974D0"/>
    <w:rsid w:val="00FA05CC"/>
    <w:rsid w:val="00FA0628"/>
    <w:rsid w:val="00FA079C"/>
    <w:rsid w:val="00FA1007"/>
    <w:rsid w:val="00FA10B3"/>
    <w:rsid w:val="00FA1584"/>
    <w:rsid w:val="00FA15A1"/>
    <w:rsid w:val="00FA23F7"/>
    <w:rsid w:val="00FA24C5"/>
    <w:rsid w:val="00FA2879"/>
    <w:rsid w:val="00FA2AFF"/>
    <w:rsid w:val="00FA2E80"/>
    <w:rsid w:val="00FA3313"/>
    <w:rsid w:val="00FA37E5"/>
    <w:rsid w:val="00FA3DC1"/>
    <w:rsid w:val="00FA44FF"/>
    <w:rsid w:val="00FA4ADA"/>
    <w:rsid w:val="00FA583F"/>
    <w:rsid w:val="00FA615B"/>
    <w:rsid w:val="00FA6252"/>
    <w:rsid w:val="00FA64F4"/>
    <w:rsid w:val="00FA6C2F"/>
    <w:rsid w:val="00FA700E"/>
    <w:rsid w:val="00FA7B42"/>
    <w:rsid w:val="00FA7B68"/>
    <w:rsid w:val="00FA7F3C"/>
    <w:rsid w:val="00FB0246"/>
    <w:rsid w:val="00FB0284"/>
    <w:rsid w:val="00FB1323"/>
    <w:rsid w:val="00FB1482"/>
    <w:rsid w:val="00FB160C"/>
    <w:rsid w:val="00FB1CE8"/>
    <w:rsid w:val="00FB2804"/>
    <w:rsid w:val="00FB2B03"/>
    <w:rsid w:val="00FB2B3A"/>
    <w:rsid w:val="00FB316C"/>
    <w:rsid w:val="00FB33F2"/>
    <w:rsid w:val="00FB375D"/>
    <w:rsid w:val="00FB37E9"/>
    <w:rsid w:val="00FB3B67"/>
    <w:rsid w:val="00FB3EA1"/>
    <w:rsid w:val="00FB452A"/>
    <w:rsid w:val="00FB4BFA"/>
    <w:rsid w:val="00FB5767"/>
    <w:rsid w:val="00FB57CA"/>
    <w:rsid w:val="00FB67E4"/>
    <w:rsid w:val="00FB6B9D"/>
    <w:rsid w:val="00FB6DE1"/>
    <w:rsid w:val="00FB7651"/>
    <w:rsid w:val="00FC090D"/>
    <w:rsid w:val="00FC0E96"/>
    <w:rsid w:val="00FC1399"/>
    <w:rsid w:val="00FC231A"/>
    <w:rsid w:val="00FC2467"/>
    <w:rsid w:val="00FC24F8"/>
    <w:rsid w:val="00FC29B0"/>
    <w:rsid w:val="00FC2E6A"/>
    <w:rsid w:val="00FC36AC"/>
    <w:rsid w:val="00FC3968"/>
    <w:rsid w:val="00FC414E"/>
    <w:rsid w:val="00FC458A"/>
    <w:rsid w:val="00FC562F"/>
    <w:rsid w:val="00FC6F5D"/>
    <w:rsid w:val="00FC72CA"/>
    <w:rsid w:val="00FC7356"/>
    <w:rsid w:val="00FD001B"/>
    <w:rsid w:val="00FD01D0"/>
    <w:rsid w:val="00FD03E7"/>
    <w:rsid w:val="00FD048A"/>
    <w:rsid w:val="00FD0ADC"/>
    <w:rsid w:val="00FD0CF8"/>
    <w:rsid w:val="00FD0E87"/>
    <w:rsid w:val="00FD1135"/>
    <w:rsid w:val="00FD1440"/>
    <w:rsid w:val="00FD14D7"/>
    <w:rsid w:val="00FD26ED"/>
    <w:rsid w:val="00FD276D"/>
    <w:rsid w:val="00FD2C46"/>
    <w:rsid w:val="00FD2E8E"/>
    <w:rsid w:val="00FD3573"/>
    <w:rsid w:val="00FD3F24"/>
    <w:rsid w:val="00FD4BCB"/>
    <w:rsid w:val="00FD4D38"/>
    <w:rsid w:val="00FD6023"/>
    <w:rsid w:val="00FD62C1"/>
    <w:rsid w:val="00FD62E9"/>
    <w:rsid w:val="00FD62FE"/>
    <w:rsid w:val="00FD63C5"/>
    <w:rsid w:val="00FD6690"/>
    <w:rsid w:val="00FD6901"/>
    <w:rsid w:val="00FD6B90"/>
    <w:rsid w:val="00FD739A"/>
    <w:rsid w:val="00FD74B8"/>
    <w:rsid w:val="00FD7B2D"/>
    <w:rsid w:val="00FE010A"/>
    <w:rsid w:val="00FE0A26"/>
    <w:rsid w:val="00FE0B72"/>
    <w:rsid w:val="00FE0DBC"/>
    <w:rsid w:val="00FE0F18"/>
    <w:rsid w:val="00FE10A3"/>
    <w:rsid w:val="00FE115E"/>
    <w:rsid w:val="00FE1430"/>
    <w:rsid w:val="00FE1C0D"/>
    <w:rsid w:val="00FE22B8"/>
    <w:rsid w:val="00FE2808"/>
    <w:rsid w:val="00FE2E68"/>
    <w:rsid w:val="00FE33CA"/>
    <w:rsid w:val="00FE3465"/>
    <w:rsid w:val="00FE37BE"/>
    <w:rsid w:val="00FE43B6"/>
    <w:rsid w:val="00FE4E5A"/>
    <w:rsid w:val="00FE4FA4"/>
    <w:rsid w:val="00FE580B"/>
    <w:rsid w:val="00FE5860"/>
    <w:rsid w:val="00FE59A6"/>
    <w:rsid w:val="00FE5F99"/>
    <w:rsid w:val="00FE706B"/>
    <w:rsid w:val="00FE73A8"/>
    <w:rsid w:val="00FE7592"/>
    <w:rsid w:val="00FE7FBC"/>
    <w:rsid w:val="00FF02BF"/>
    <w:rsid w:val="00FF0539"/>
    <w:rsid w:val="00FF0C72"/>
    <w:rsid w:val="00FF0D80"/>
    <w:rsid w:val="00FF1CBB"/>
    <w:rsid w:val="00FF23E3"/>
    <w:rsid w:val="00FF2BE6"/>
    <w:rsid w:val="00FF3014"/>
    <w:rsid w:val="00FF310D"/>
    <w:rsid w:val="00FF3135"/>
    <w:rsid w:val="00FF392E"/>
    <w:rsid w:val="00FF3D21"/>
    <w:rsid w:val="00FF3FDE"/>
    <w:rsid w:val="00FF481D"/>
    <w:rsid w:val="00FF4CF4"/>
    <w:rsid w:val="00FF528A"/>
    <w:rsid w:val="00FF5971"/>
    <w:rsid w:val="00FF5A41"/>
    <w:rsid w:val="00FF5EA7"/>
    <w:rsid w:val="00FF5FDE"/>
    <w:rsid w:val="00FF610B"/>
    <w:rsid w:val="00FF6416"/>
    <w:rsid w:val="00FF6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style="mso-wrap-style:none;mso-position-vertical-relative:line;v-text-anchor:top-baseline" fill="f" fillcolor="none [4]" stroke="f" strokecolor="none [1]">
      <v:fill color="none [4]" color2="none [0]" on="f"/>
      <v:stroke color="none [1]" on="f"/>
      <v:shadow color="none [2]"/>
      <v:textbox style="mso-fit-shape-to-text:t" inset="2.2mm,1.1mm,2.2mm,1.1mm"/>
      <o:colormenu v:ext="edit" fillcolor="#c00000" strokecolor="none [3213]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Typewriter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94130A"/>
    <w:pPr>
      <w:widowControl w:val="0"/>
      <w:autoSpaceDE w:val="0"/>
      <w:autoSpaceDN w:val="0"/>
      <w:adjustRightInd w:val="0"/>
      <w:spacing w:after="120"/>
    </w:pPr>
    <w:rPr>
      <w:sz w:val="21"/>
    </w:rPr>
  </w:style>
  <w:style w:type="paragraph" w:styleId="1">
    <w:name w:val="heading 1"/>
    <w:aliases w:val="heading 1,Qc1,h,H1,HLD Telfort,R1,H11,E1,h1,Head 1 (Chapter heading),l1,Titre§,Section Head,Titre A,h11,h12,h13,h14,h15,h16,Head 1,Slides 1,1. heading 1,标准章,app heading 1,Huvudrubrik,PIM 1,标书1,L1,boc,Heading 0,Heading apps,H13,章节"/>
    <w:next w:val="2"/>
    <w:link w:val="1Char"/>
    <w:qFormat/>
    <w:rsid w:val="00D77B2B"/>
    <w:pPr>
      <w:widowControl w:val="0"/>
      <w:numPr>
        <w:numId w:val="9"/>
      </w:numPr>
      <w:spacing w:after="120"/>
      <w:outlineLvl w:val="0"/>
    </w:pPr>
    <w:rPr>
      <w:rFonts w:ascii="Arial" w:hAnsi="Arial"/>
      <w:b/>
      <w:sz w:val="22"/>
      <w:szCs w:val="32"/>
    </w:rPr>
  </w:style>
  <w:style w:type="paragraph" w:styleId="2">
    <w:name w:val="heading 2"/>
    <w:aliases w:val="heading 2,标题 2 Char,heading 2 Char Char,标题 2 Char1,标题 2 Char Char,heading 2 Char,h2,UNDERRUBRIK 1-2,2,h 2,2nd level,l2,heading 2 Char Char Char,heading 2 Char Char Char Char Char Char,heading 2 Char Char Char Char Char,--F2,H2,Telfort HLD 2,R2"/>
    <w:next w:val="a4"/>
    <w:qFormat/>
    <w:rsid w:val="00D77B2B"/>
    <w:pPr>
      <w:widowControl w:val="0"/>
      <w:numPr>
        <w:ilvl w:val="1"/>
        <w:numId w:val="9"/>
      </w:numPr>
      <w:spacing w:after="120"/>
      <w:outlineLvl w:val="1"/>
    </w:pPr>
    <w:rPr>
      <w:rFonts w:ascii="Arial" w:hAnsi="Arial"/>
      <w:b/>
      <w:sz w:val="21"/>
      <w:szCs w:val="21"/>
    </w:rPr>
  </w:style>
  <w:style w:type="paragraph" w:styleId="3">
    <w:name w:val="heading 3"/>
    <w:aliases w:val="heading 3,Char Char Char,heading 3 Char,标题 3 Char Char,Underrubrik2,3,h3,l3,CT,HeadC,heading 3 Char Char Char Char,heading 3 Char Char Char Char Char Char,标题 3 Char2,heading 3 Char Char Char Char Char1,--F3, Char Char Char Char Char,标题 31,E3"/>
    <w:basedOn w:val="a3"/>
    <w:next w:val="a4"/>
    <w:link w:val="3Char"/>
    <w:qFormat/>
    <w:rsid w:val="00D77B2B"/>
    <w:pPr>
      <w:numPr>
        <w:ilvl w:val="2"/>
        <w:numId w:val="9"/>
      </w:numPr>
      <w:autoSpaceDE/>
      <w:autoSpaceDN/>
      <w:adjustRightInd/>
      <w:outlineLvl w:val="2"/>
    </w:pPr>
    <w:rPr>
      <w:rFonts w:ascii="Arial" w:hAnsi="Arial"/>
      <w:bCs/>
      <w:kern w:val="2"/>
      <w:szCs w:val="21"/>
    </w:rPr>
  </w:style>
  <w:style w:type="paragraph" w:styleId="4">
    <w:name w:val="heading 4"/>
    <w:aliases w:val="heading 4,标题 4 Char1,标题 4 Char Char,heading 4 Char Char Char,标题 4 Char1 Char,标题 4 Char Char Char,heading 4 Char Char,--F4,HLD Telfort 4,E4,h4,heading 4 + Indent: Left 0.5 in,H4,Ref Heading 1,rh1,Heading sql,sect 1.2.3.4,PIM 4,1.1.1.1 Heading 4"/>
    <w:basedOn w:val="a3"/>
    <w:next w:val="a4"/>
    <w:link w:val="4Char"/>
    <w:qFormat/>
    <w:rsid w:val="00D77B2B"/>
    <w:pPr>
      <w:numPr>
        <w:ilvl w:val="4"/>
        <w:numId w:val="9"/>
      </w:numPr>
      <w:outlineLvl w:val="3"/>
    </w:pPr>
    <w:rPr>
      <w:rFonts w:ascii="Arial" w:hAnsi="Arial"/>
      <w:bCs/>
      <w:szCs w:val="28"/>
    </w:rPr>
  </w:style>
  <w:style w:type="paragraph" w:styleId="50">
    <w:name w:val="heading 5"/>
    <w:aliases w:val="heading 5,heading 5 Char"/>
    <w:basedOn w:val="a3"/>
    <w:qFormat/>
    <w:rsid w:val="00D77B2B"/>
    <w:pPr>
      <w:numPr>
        <w:ilvl w:val="4"/>
        <w:numId w:val="3"/>
      </w:numPr>
      <w:outlineLvl w:val="4"/>
    </w:pPr>
    <w:rPr>
      <w:bCs/>
      <w:szCs w:val="28"/>
    </w:rPr>
  </w:style>
  <w:style w:type="paragraph" w:styleId="6">
    <w:name w:val="heading 6"/>
    <w:aliases w:val="heading 6,heading 6 Char"/>
    <w:basedOn w:val="a3"/>
    <w:qFormat/>
    <w:rsid w:val="00D77B2B"/>
    <w:pPr>
      <w:numPr>
        <w:ilvl w:val="5"/>
        <w:numId w:val="3"/>
      </w:numPr>
      <w:outlineLvl w:val="5"/>
    </w:pPr>
    <w:rPr>
      <w:rFonts w:ascii="Arial" w:hAnsi="Arial"/>
      <w:bCs/>
      <w:szCs w:val="24"/>
    </w:rPr>
  </w:style>
  <w:style w:type="paragraph" w:styleId="7">
    <w:name w:val="heading 7"/>
    <w:basedOn w:val="a3"/>
    <w:qFormat/>
    <w:rsid w:val="00E05210"/>
    <w:pPr>
      <w:keepLines/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3"/>
    <w:qFormat/>
    <w:rsid w:val="00E05210"/>
    <w:pPr>
      <w:keepLines/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3"/>
    <w:qFormat/>
    <w:rsid w:val="00E05210"/>
    <w:pPr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bstract">
    <w:name w:val="Abstract"/>
    <w:basedOn w:val="a3"/>
    <w:rsid w:val="00E05210"/>
    <w:pPr>
      <w:widowControl/>
      <w:tabs>
        <w:tab w:val="left" w:pos="0"/>
      </w:tabs>
      <w:spacing w:line="360" w:lineRule="auto"/>
      <w:ind w:leftChars="-1" w:left="-2" w:firstLine="1"/>
      <w:jc w:val="both"/>
    </w:pPr>
    <w:rPr>
      <w:rFonts w:ascii="Arial" w:hAnsi="Arial"/>
      <w:b/>
      <w:szCs w:val="21"/>
    </w:rPr>
  </w:style>
  <w:style w:type="paragraph" w:customStyle="1" w:styleId="CoName">
    <w:name w:val="Co. Name"/>
    <w:basedOn w:val="a3"/>
    <w:next w:val="a3"/>
    <w:rsid w:val="00E05210"/>
    <w:pPr>
      <w:spacing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3"/>
    <w:next w:val="a3"/>
    <w:rsid w:val="00E05210"/>
    <w:pPr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3"/>
    <w:rsid w:val="00E05210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3"/>
    <w:rsid w:val="00586CE9"/>
    <w:pPr>
      <w:spacing w:after="0"/>
      <w:jc w:val="center"/>
    </w:pPr>
    <w:rPr>
      <w:rFonts w:ascii="Arial" w:hAnsi="Arial"/>
      <w:szCs w:val="21"/>
    </w:rPr>
  </w:style>
  <w:style w:type="paragraph" w:styleId="a8">
    <w:name w:val="Document Map"/>
    <w:basedOn w:val="a3"/>
    <w:semiHidden/>
    <w:rsid w:val="00E05210"/>
    <w:pPr>
      <w:shd w:val="clear" w:color="auto" w:fill="000080"/>
    </w:pPr>
  </w:style>
  <w:style w:type="paragraph" w:customStyle="1" w:styleId="a9">
    <w:name w:val="表格列标题"/>
    <w:basedOn w:val="a3"/>
    <w:rsid w:val="00AC0277"/>
    <w:pPr>
      <w:keepNext/>
      <w:spacing w:after="0"/>
      <w:jc w:val="center"/>
    </w:pPr>
    <w:rPr>
      <w:b/>
    </w:rPr>
  </w:style>
  <w:style w:type="paragraph" w:styleId="60">
    <w:name w:val="toc 6"/>
    <w:basedOn w:val="a3"/>
    <w:next w:val="a3"/>
    <w:autoRedefine/>
    <w:uiPriority w:val="39"/>
    <w:rsid w:val="00660FFF"/>
    <w:pPr>
      <w:spacing w:after="0"/>
      <w:ind w:left="1050"/>
    </w:pPr>
    <w:rPr>
      <w:sz w:val="20"/>
    </w:rPr>
  </w:style>
  <w:style w:type="paragraph" w:customStyle="1" w:styleId="DocumentTitle">
    <w:name w:val="Document Title"/>
    <w:basedOn w:val="CoverDocumentTitle"/>
    <w:next w:val="a3"/>
    <w:rsid w:val="00E05210"/>
    <w:rPr>
      <w:sz w:val="32"/>
      <w:szCs w:val="32"/>
    </w:rPr>
  </w:style>
  <w:style w:type="paragraph" w:customStyle="1" w:styleId="FigureDescription">
    <w:name w:val="Figure Description"/>
    <w:next w:val="a4"/>
    <w:rsid w:val="00B94CB4"/>
    <w:pPr>
      <w:numPr>
        <w:ilvl w:val="7"/>
        <w:numId w:val="9"/>
      </w:numPr>
      <w:spacing w:afterLines="100"/>
      <w:jc w:val="center"/>
    </w:pPr>
    <w:rPr>
      <w:rFonts w:ascii="Arial" w:hAnsi="Arial"/>
      <w:sz w:val="18"/>
      <w:szCs w:val="18"/>
    </w:rPr>
  </w:style>
  <w:style w:type="paragraph" w:styleId="aa">
    <w:name w:val="footer"/>
    <w:link w:val="Char"/>
    <w:uiPriority w:val="99"/>
    <w:rsid w:val="00E05210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link w:val="Char0"/>
    <w:uiPriority w:val="99"/>
    <w:rsid w:val="00E05210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ItemList">
    <w:name w:val="Item List"/>
    <w:rsid w:val="00E556CB"/>
    <w:pPr>
      <w:numPr>
        <w:numId w:val="1"/>
      </w:numPr>
      <w:spacing w:after="120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4"/>
    <w:rsid w:val="00D77B2B"/>
    <w:pPr>
      <w:numPr>
        <w:ilvl w:val="6"/>
        <w:numId w:val="3"/>
      </w:numPr>
      <w:spacing w:after="120"/>
      <w:outlineLvl w:val="3"/>
    </w:pPr>
    <w:rPr>
      <w:sz w:val="21"/>
    </w:rPr>
  </w:style>
  <w:style w:type="paragraph" w:customStyle="1" w:styleId="UseCase2">
    <w:name w:val="UseCase 2"/>
    <w:rsid w:val="006470E6"/>
    <w:pPr>
      <w:numPr>
        <w:ilvl w:val="8"/>
        <w:numId w:val="4"/>
      </w:numPr>
      <w:outlineLvl w:val="8"/>
    </w:pPr>
    <w:rPr>
      <w:sz w:val="21"/>
    </w:rPr>
  </w:style>
  <w:style w:type="paragraph" w:customStyle="1" w:styleId="WriteSuggestion">
    <w:name w:val="Write Suggestion"/>
    <w:next w:val="a4"/>
    <w:rsid w:val="00B7672C"/>
    <w:pPr>
      <w:spacing w:after="120"/>
      <w:ind w:firstLine="420"/>
    </w:pPr>
    <w:rPr>
      <w:i/>
      <w:color w:val="0000FF"/>
      <w:sz w:val="21"/>
    </w:rPr>
  </w:style>
  <w:style w:type="paragraph" w:customStyle="1" w:styleId="Notes">
    <w:name w:val="Notes"/>
    <w:basedOn w:val="a3"/>
    <w:rsid w:val="00B7672C"/>
    <w:pPr>
      <w:ind w:left="567"/>
    </w:pPr>
    <w:rPr>
      <w:rFonts w:ascii="Arial Narrow" w:eastAsia="KaiTi_GB2312" w:hAnsi="Arial Narrow"/>
      <w:sz w:val="18"/>
      <w:szCs w:val="18"/>
    </w:rPr>
  </w:style>
  <w:style w:type="paragraph" w:styleId="a4">
    <w:name w:val="Normal Indent"/>
    <w:aliases w:val="表正文,正文非缩进,段1,正文（首行缩进两字）,正文不缩进,标题4,特点,ALT+Z,图号标注,Normal Indent（正文缩进）,特点 Char,Indent 1,正文缩进1,水上软件,正文对齐,正文(首行缩进两字),正文(首行缩进两字)1,小,四号,正文（首行缩进两字） Char Char,正文（首行缩进两字） Char Char Char Char,Alt+X,mr正文缩进,正文缩进William,缩进,正文缩进 Char,±íÕýÎÄ,±í,正文1,特"/>
    <w:basedOn w:val="a3"/>
    <w:link w:val="Char1"/>
    <w:rsid w:val="00B43E10"/>
    <w:pPr>
      <w:ind w:firstLineChars="200" w:firstLine="420"/>
    </w:pPr>
  </w:style>
  <w:style w:type="paragraph" w:customStyle="1" w:styleId="ReferenceList">
    <w:name w:val="Reference List"/>
    <w:basedOn w:val="a3"/>
    <w:rsid w:val="00FF3014"/>
    <w:pPr>
      <w:numPr>
        <w:numId w:val="2"/>
      </w:numPr>
      <w:tabs>
        <w:tab w:val="clear" w:pos="420"/>
        <w:tab w:val="num" w:pos="360"/>
      </w:tabs>
      <w:spacing w:after="0"/>
      <w:ind w:left="0" w:firstLine="0"/>
      <w:jc w:val="both"/>
    </w:pPr>
    <w:rPr>
      <w:rFonts w:ascii="Arial" w:hAnsi="Arial"/>
      <w:szCs w:val="21"/>
    </w:rPr>
  </w:style>
  <w:style w:type="table" w:customStyle="1" w:styleId="Table">
    <w:name w:val="Table"/>
    <w:basedOn w:val="a6"/>
    <w:rsid w:val="00E05210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TableDescription0">
    <w:name w:val="Table Description"/>
    <w:basedOn w:val="FigureDescription"/>
    <w:next w:val="a4"/>
    <w:rsid w:val="00B94CB4"/>
    <w:pPr>
      <w:keepNext/>
      <w:numPr>
        <w:ilvl w:val="8"/>
      </w:numPr>
      <w:spacing w:before="240" w:afterLines="0"/>
    </w:pPr>
  </w:style>
  <w:style w:type="paragraph" w:customStyle="1" w:styleId="TableHeading">
    <w:name w:val="Table Heading"/>
    <w:autoRedefine/>
    <w:rsid w:val="00E05210"/>
    <w:pPr>
      <w:jc w:val="center"/>
    </w:pPr>
    <w:rPr>
      <w:rFonts w:ascii="Arial" w:hAnsi="Arial"/>
      <w:b/>
      <w:sz w:val="21"/>
      <w:szCs w:val="21"/>
    </w:rPr>
  </w:style>
  <w:style w:type="paragraph" w:styleId="ac">
    <w:name w:val="table of figures"/>
    <w:basedOn w:val="a3"/>
    <w:next w:val="a3"/>
    <w:uiPriority w:val="99"/>
    <w:rsid w:val="00E05210"/>
    <w:pPr>
      <w:ind w:left="840" w:hanging="420"/>
    </w:pPr>
  </w:style>
  <w:style w:type="paragraph" w:customStyle="1" w:styleId="TableText">
    <w:name w:val="Table Text"/>
    <w:link w:val="TableTextChar"/>
    <w:rsid w:val="004274AD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styleId="10">
    <w:name w:val="toc 1"/>
    <w:basedOn w:val="a3"/>
    <w:next w:val="a3"/>
    <w:uiPriority w:val="39"/>
    <w:rsid w:val="00701DA4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3"/>
    <w:uiPriority w:val="39"/>
    <w:rsid w:val="00701DA4"/>
    <w:pPr>
      <w:spacing w:before="120" w:after="0"/>
      <w:ind w:left="210"/>
    </w:pPr>
    <w:rPr>
      <w:b/>
      <w:bCs/>
      <w:sz w:val="22"/>
      <w:szCs w:val="22"/>
    </w:rPr>
  </w:style>
  <w:style w:type="paragraph" w:styleId="30">
    <w:name w:val="toc 3"/>
    <w:basedOn w:val="a3"/>
    <w:next w:val="a3"/>
    <w:uiPriority w:val="39"/>
    <w:rsid w:val="00701DA4"/>
    <w:pPr>
      <w:spacing w:after="0"/>
      <w:ind w:left="420"/>
    </w:pPr>
    <w:rPr>
      <w:sz w:val="20"/>
    </w:rPr>
  </w:style>
  <w:style w:type="paragraph" w:styleId="40">
    <w:name w:val="toc 4"/>
    <w:basedOn w:val="a3"/>
    <w:next w:val="a3"/>
    <w:autoRedefine/>
    <w:uiPriority w:val="39"/>
    <w:rsid w:val="00E05210"/>
    <w:pPr>
      <w:spacing w:after="0"/>
      <w:ind w:left="630"/>
    </w:pPr>
    <w:rPr>
      <w:sz w:val="20"/>
    </w:rPr>
  </w:style>
  <w:style w:type="character" w:styleId="ad">
    <w:name w:val="Hyperlink"/>
    <w:basedOn w:val="a5"/>
    <w:uiPriority w:val="99"/>
    <w:rsid w:val="000F7AC0"/>
    <w:rPr>
      <w:color w:val="0000FF"/>
      <w:u w:val="single"/>
    </w:rPr>
  </w:style>
  <w:style w:type="paragraph" w:customStyle="1" w:styleId="ae">
    <w:name w:val="摘要"/>
    <w:basedOn w:val="a3"/>
    <w:rsid w:val="00AC0277"/>
    <w:pPr>
      <w:keepNext/>
      <w:widowControl/>
      <w:tabs>
        <w:tab w:val="left" w:pos="907"/>
      </w:tabs>
      <w:spacing w:after="0" w:line="360" w:lineRule="auto"/>
      <w:ind w:left="879" w:hanging="879"/>
      <w:jc w:val="both"/>
    </w:pPr>
    <w:rPr>
      <w:rFonts w:ascii="Arial" w:hAnsi="Arial"/>
      <w:b/>
      <w:szCs w:val="21"/>
    </w:rPr>
  </w:style>
  <w:style w:type="paragraph" w:styleId="90">
    <w:name w:val="toc 9"/>
    <w:basedOn w:val="a3"/>
    <w:next w:val="a3"/>
    <w:autoRedefine/>
    <w:uiPriority w:val="39"/>
    <w:rsid w:val="00531D77"/>
    <w:pPr>
      <w:spacing w:after="0"/>
      <w:ind w:left="1680"/>
    </w:pPr>
    <w:rPr>
      <w:sz w:val="20"/>
    </w:rPr>
  </w:style>
  <w:style w:type="paragraph" w:customStyle="1" w:styleId="af">
    <w:name w:val="封面华为技术"/>
    <w:basedOn w:val="a3"/>
    <w:rsid w:val="00660FFF"/>
    <w:pPr>
      <w:keepNext/>
      <w:spacing w:after="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0">
    <w:name w:val="封面表格文本"/>
    <w:basedOn w:val="a3"/>
    <w:rsid w:val="00660FFF"/>
    <w:pPr>
      <w:keepNext/>
      <w:spacing w:after="0"/>
      <w:jc w:val="center"/>
    </w:pPr>
    <w:rPr>
      <w:rFonts w:ascii="Arial" w:hAnsi="Arial"/>
      <w:szCs w:val="21"/>
    </w:rPr>
  </w:style>
  <w:style w:type="paragraph" w:customStyle="1" w:styleId="af1">
    <w:name w:val="封面文档标题"/>
    <w:basedOn w:val="a3"/>
    <w:rsid w:val="00C40353"/>
    <w:pPr>
      <w:keepNext/>
      <w:spacing w:after="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2">
    <w:name w:val="缺省文本"/>
    <w:basedOn w:val="a3"/>
    <w:rsid w:val="00660FFF"/>
    <w:pPr>
      <w:keepNext/>
      <w:spacing w:after="0" w:line="360" w:lineRule="auto"/>
    </w:pPr>
    <w:rPr>
      <w:rFonts w:ascii="Arial" w:hAnsi="Arial"/>
      <w:szCs w:val="21"/>
    </w:rPr>
  </w:style>
  <w:style w:type="paragraph" w:styleId="51">
    <w:name w:val="toc 5"/>
    <w:basedOn w:val="a3"/>
    <w:next w:val="a3"/>
    <w:autoRedefine/>
    <w:uiPriority w:val="39"/>
    <w:rsid w:val="00313EA4"/>
    <w:pPr>
      <w:spacing w:after="0"/>
      <w:ind w:left="840"/>
    </w:pPr>
    <w:rPr>
      <w:sz w:val="20"/>
    </w:rPr>
  </w:style>
  <w:style w:type="paragraph" w:styleId="70">
    <w:name w:val="toc 7"/>
    <w:basedOn w:val="a3"/>
    <w:next w:val="a3"/>
    <w:autoRedefine/>
    <w:uiPriority w:val="39"/>
    <w:rsid w:val="00313EA4"/>
    <w:pPr>
      <w:spacing w:after="0"/>
      <w:ind w:left="1260"/>
    </w:pPr>
    <w:rPr>
      <w:sz w:val="20"/>
    </w:rPr>
  </w:style>
  <w:style w:type="paragraph" w:styleId="80">
    <w:name w:val="toc 8"/>
    <w:basedOn w:val="a3"/>
    <w:next w:val="a3"/>
    <w:autoRedefine/>
    <w:uiPriority w:val="39"/>
    <w:rsid w:val="00313EA4"/>
    <w:pPr>
      <w:spacing w:after="0"/>
      <w:ind w:left="1470"/>
    </w:pPr>
    <w:rPr>
      <w:sz w:val="20"/>
    </w:rPr>
  </w:style>
  <w:style w:type="paragraph" w:customStyle="1" w:styleId="UseCase1">
    <w:name w:val="UseCase 1"/>
    <w:basedOn w:val="a3"/>
    <w:rsid w:val="00B67EF3"/>
    <w:pPr>
      <w:widowControl/>
      <w:numPr>
        <w:ilvl w:val="7"/>
        <w:numId w:val="3"/>
      </w:numPr>
      <w:autoSpaceDE/>
      <w:autoSpaceDN/>
      <w:adjustRightInd/>
      <w:outlineLvl w:val="7"/>
    </w:pPr>
  </w:style>
  <w:style w:type="paragraph" w:styleId="af3">
    <w:name w:val="Body Text"/>
    <w:basedOn w:val="a3"/>
    <w:rsid w:val="004E3A6E"/>
  </w:style>
  <w:style w:type="paragraph" w:styleId="af4">
    <w:name w:val="Body Text First Indent"/>
    <w:basedOn w:val="a3"/>
    <w:rsid w:val="004E3A6E"/>
    <w:pPr>
      <w:spacing w:after="0" w:line="360" w:lineRule="auto"/>
      <w:ind w:left="1134"/>
      <w:jc w:val="both"/>
    </w:pPr>
  </w:style>
  <w:style w:type="character" w:customStyle="1" w:styleId="3Char">
    <w:name w:val="标题 3 Char"/>
    <w:aliases w:val="heading 3 Char1,Char Char Char Char,heading 3 Char Char,标题 3 Char Char Char,Underrubrik2 Char,3 Char,h3 Char,l3 Char,CT Char,HeadC Char,heading 3 Char Char Char Char Char,heading 3 Char Char Char Char Char Char Char,标题 3 Char2 Char,--F3 Char"/>
    <w:basedOn w:val="a5"/>
    <w:link w:val="3"/>
    <w:rsid w:val="00854513"/>
    <w:rPr>
      <w:rFonts w:ascii="Arial" w:hAnsi="Arial"/>
      <w:bCs/>
      <w:kern w:val="2"/>
      <w:sz w:val="21"/>
      <w:szCs w:val="21"/>
    </w:rPr>
  </w:style>
  <w:style w:type="paragraph" w:customStyle="1" w:styleId="ParaCharCharCharCharCharCharCharCharCharCharCharChar">
    <w:name w:val="默认段落字体 Para Char Char Char Char Char Char Char Char Char Char Char Char"/>
    <w:basedOn w:val="a8"/>
    <w:autoRedefine/>
    <w:rsid w:val="00E556B9"/>
    <w:pPr>
      <w:widowControl/>
      <w:autoSpaceDE/>
      <w:autoSpaceDN/>
      <w:spacing w:after="0" w:line="436" w:lineRule="exact"/>
      <w:ind w:left="357"/>
      <w:jc w:val="center"/>
      <w:outlineLvl w:val="3"/>
    </w:pPr>
    <w:rPr>
      <w:rFonts w:ascii="Tahoma" w:hAnsi="Tahoma"/>
      <w:b/>
      <w:kern w:val="2"/>
      <w:sz w:val="24"/>
      <w:szCs w:val="24"/>
    </w:rPr>
  </w:style>
  <w:style w:type="paragraph" w:styleId="af5">
    <w:name w:val="Balloon Text"/>
    <w:basedOn w:val="a3"/>
    <w:link w:val="Char2"/>
    <w:rsid w:val="00F11F95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5"/>
    <w:link w:val="af5"/>
    <w:rsid w:val="00F11F95"/>
    <w:rPr>
      <w:sz w:val="18"/>
      <w:szCs w:val="18"/>
    </w:rPr>
  </w:style>
  <w:style w:type="paragraph" w:customStyle="1" w:styleId="ParaCharCharCharChar">
    <w:name w:val="默认段落字体 Para Char Char Char Char"/>
    <w:aliases w:val="默认段落字体 Para Char Char Char Char Char Char,默认段落字体 Para Char Char Char Char1 Char"/>
    <w:basedOn w:val="a3"/>
    <w:rsid w:val="00437C6E"/>
    <w:pPr>
      <w:autoSpaceDE/>
      <w:autoSpaceDN/>
      <w:adjustRightInd/>
      <w:spacing w:after="0"/>
      <w:jc w:val="both"/>
    </w:pPr>
    <w:rPr>
      <w:kern w:val="2"/>
      <w:szCs w:val="24"/>
    </w:rPr>
  </w:style>
  <w:style w:type="paragraph" w:customStyle="1" w:styleId="af6">
    <w:name w:val="编写建议 + 首行缩进"/>
    <w:basedOn w:val="a3"/>
    <w:next w:val="a3"/>
    <w:rsid w:val="00911A23"/>
    <w:pPr>
      <w:spacing w:after="0" w:line="360" w:lineRule="auto"/>
      <w:ind w:left="284" w:firstLineChars="200" w:firstLine="420"/>
    </w:pPr>
    <w:rPr>
      <w:rFonts w:cs="宋体"/>
      <w:i/>
      <w:iCs/>
      <w:color w:val="0000FF"/>
    </w:rPr>
  </w:style>
  <w:style w:type="character" w:customStyle="1" w:styleId="1Char">
    <w:name w:val="标题 1 Char"/>
    <w:aliases w:val="heading 1 Char,Qc1 Char,h Char,H1 Char,HLD Telfort Char,R1 Char,H11 Char,E1 Char,h1 Char,Head 1 (Chapter heading) Char,l1 Char,Titre§ Char,Section Head Char,Titre A Char,h11 Char,h12 Char,h13 Char,h14 Char,h15 Char,h16 Char,Head 1 Char,L1 Char"/>
    <w:basedOn w:val="a5"/>
    <w:link w:val="1"/>
    <w:rsid w:val="00911A23"/>
    <w:rPr>
      <w:rFonts w:ascii="Arial" w:hAnsi="Arial"/>
      <w:b/>
      <w:sz w:val="22"/>
      <w:szCs w:val="32"/>
    </w:rPr>
  </w:style>
  <w:style w:type="paragraph" w:customStyle="1" w:styleId="Char3">
    <w:name w:val="Char"/>
    <w:basedOn w:val="a3"/>
    <w:rsid w:val="00A50A8C"/>
    <w:pPr>
      <w:widowControl/>
      <w:autoSpaceDE/>
      <w:autoSpaceDN/>
      <w:adjustRightInd/>
      <w:spacing w:after="0"/>
      <w:jc w:val="both"/>
    </w:pPr>
    <w:rPr>
      <w:rFonts w:ascii="Tahoma" w:hAnsi="Tahoma"/>
      <w:kern w:val="2"/>
      <w:sz w:val="24"/>
      <w:szCs w:val="21"/>
    </w:rPr>
  </w:style>
  <w:style w:type="table" w:styleId="af7">
    <w:name w:val="Table Grid"/>
    <w:basedOn w:val="a6"/>
    <w:rsid w:val="00BE3F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basedOn w:val="a3"/>
    <w:uiPriority w:val="99"/>
    <w:unhideWhenUsed/>
    <w:rsid w:val="00295E38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tabledescription">
    <w:name w:val="table description"/>
    <w:basedOn w:val="a3"/>
    <w:rsid w:val="00840C75"/>
    <w:pPr>
      <w:keepLines/>
      <w:widowControl/>
      <w:numPr>
        <w:numId w:val="5"/>
      </w:numPr>
      <w:tabs>
        <w:tab w:val="left" w:pos="205"/>
        <w:tab w:val="left" w:pos="1745"/>
      </w:tabs>
      <w:spacing w:after="0" w:line="360" w:lineRule="auto"/>
      <w:jc w:val="center"/>
    </w:pPr>
    <w:rPr>
      <w:rFonts w:ascii="宋体"/>
    </w:rPr>
  </w:style>
  <w:style w:type="paragraph" w:styleId="af9">
    <w:name w:val="List Paragraph"/>
    <w:basedOn w:val="a3"/>
    <w:uiPriority w:val="34"/>
    <w:qFormat/>
    <w:rsid w:val="00B11833"/>
    <w:pPr>
      <w:ind w:firstLineChars="200" w:firstLine="420"/>
    </w:pPr>
  </w:style>
  <w:style w:type="character" w:customStyle="1" w:styleId="4Char">
    <w:name w:val="标题 4 Char"/>
    <w:aliases w:val="heading 4 Char,标题 4 Char1 Char1,标题 4 Char Char Char1,heading 4 Char Char Char Char,标题 4 Char1 Char Char,标题 4 Char Char Char Char,heading 4 Char Char Char1,--F4 Char,HLD Telfort 4 Char,E4 Char,h4 Char,heading 4 + Indent: Left 0.5 in Char"/>
    <w:basedOn w:val="a5"/>
    <w:link w:val="4"/>
    <w:rsid w:val="00B11833"/>
    <w:rPr>
      <w:rFonts w:ascii="Arial" w:hAnsi="Arial"/>
      <w:bCs/>
      <w:sz w:val="21"/>
      <w:szCs w:val="28"/>
    </w:rPr>
  </w:style>
  <w:style w:type="paragraph" w:styleId="afa">
    <w:name w:val="No Spacing"/>
    <w:link w:val="Char4"/>
    <w:uiPriority w:val="1"/>
    <w:qFormat/>
    <w:rsid w:val="00FC562F"/>
    <w:pPr>
      <w:widowControl w:val="0"/>
      <w:autoSpaceDE w:val="0"/>
      <w:autoSpaceDN w:val="0"/>
      <w:adjustRightInd w:val="0"/>
    </w:pPr>
    <w:rPr>
      <w:sz w:val="21"/>
    </w:rPr>
  </w:style>
  <w:style w:type="character" w:styleId="afb">
    <w:name w:val="annotation reference"/>
    <w:basedOn w:val="a5"/>
    <w:rsid w:val="00D11496"/>
    <w:rPr>
      <w:sz w:val="21"/>
      <w:szCs w:val="21"/>
    </w:rPr>
  </w:style>
  <w:style w:type="paragraph" w:styleId="afc">
    <w:name w:val="annotation text"/>
    <w:basedOn w:val="a3"/>
    <w:link w:val="Char5"/>
    <w:rsid w:val="00D11496"/>
  </w:style>
  <w:style w:type="character" w:customStyle="1" w:styleId="Char5">
    <w:name w:val="批注文字 Char"/>
    <w:basedOn w:val="a5"/>
    <w:link w:val="afc"/>
    <w:rsid w:val="00D11496"/>
    <w:rPr>
      <w:sz w:val="21"/>
    </w:rPr>
  </w:style>
  <w:style w:type="paragraph" w:styleId="afd">
    <w:name w:val="annotation subject"/>
    <w:basedOn w:val="afc"/>
    <w:next w:val="afc"/>
    <w:link w:val="Char6"/>
    <w:rsid w:val="00D11496"/>
    <w:rPr>
      <w:b/>
      <w:bCs/>
    </w:rPr>
  </w:style>
  <w:style w:type="character" w:customStyle="1" w:styleId="Char6">
    <w:name w:val="批注主题 Char"/>
    <w:basedOn w:val="Char5"/>
    <w:link w:val="afd"/>
    <w:rsid w:val="00D11496"/>
    <w:rPr>
      <w:b/>
      <w:bCs/>
    </w:rPr>
  </w:style>
  <w:style w:type="paragraph" w:styleId="afe">
    <w:name w:val="caption"/>
    <w:basedOn w:val="a3"/>
    <w:next w:val="a3"/>
    <w:unhideWhenUsed/>
    <w:qFormat/>
    <w:rsid w:val="00D06590"/>
    <w:pPr>
      <w:tabs>
        <w:tab w:val="left" w:pos="-720"/>
        <w:tab w:val="left" w:pos="0"/>
        <w:tab w:val="left" w:pos="205"/>
        <w:tab w:val="left" w:pos="1745"/>
        <w:tab w:val="left" w:pos="3600"/>
        <w:tab w:val="left" w:pos="4320"/>
      </w:tabs>
      <w:spacing w:after="0" w:line="360" w:lineRule="auto"/>
    </w:pPr>
    <w:rPr>
      <w:rFonts w:asciiTheme="majorHAnsi" w:eastAsia="黑体" w:hAnsiTheme="majorHAnsi" w:cstheme="majorBidi"/>
      <w:sz w:val="20"/>
    </w:rPr>
  </w:style>
  <w:style w:type="character" w:customStyle="1" w:styleId="figcap1">
    <w:name w:val="figcap1"/>
    <w:basedOn w:val="a5"/>
    <w:rsid w:val="000373AB"/>
    <w:rPr>
      <w:sz w:val="20"/>
      <w:szCs w:val="20"/>
    </w:rPr>
  </w:style>
  <w:style w:type="paragraph" w:customStyle="1" w:styleId="Default">
    <w:name w:val="Default"/>
    <w:rsid w:val="0015399B"/>
    <w:pPr>
      <w:widowControl w:val="0"/>
      <w:autoSpaceDE w:val="0"/>
      <w:autoSpaceDN w:val="0"/>
      <w:adjustRightInd w:val="0"/>
    </w:pPr>
    <w:rPr>
      <w:rFonts w:ascii="Myriad Pro Light" w:eastAsia="Myriad Pro Light" w:cs="Myriad Pro Light"/>
      <w:color w:val="000000"/>
      <w:sz w:val="24"/>
      <w:szCs w:val="24"/>
    </w:rPr>
  </w:style>
  <w:style w:type="character" w:customStyle="1" w:styleId="A10">
    <w:name w:val="A1"/>
    <w:uiPriority w:val="99"/>
    <w:rsid w:val="0015399B"/>
    <w:rPr>
      <w:rFonts w:cs="Myriad Pro Light"/>
      <w:color w:val="000000"/>
      <w:sz w:val="18"/>
      <w:szCs w:val="18"/>
    </w:rPr>
  </w:style>
  <w:style w:type="character" w:customStyle="1" w:styleId="A20">
    <w:name w:val="A2"/>
    <w:uiPriority w:val="99"/>
    <w:rsid w:val="0015399B"/>
    <w:rPr>
      <w:rFonts w:cs="Myriad Pro Light"/>
      <w:color w:val="000000"/>
    </w:rPr>
  </w:style>
  <w:style w:type="character" w:customStyle="1" w:styleId="A30">
    <w:name w:val="A3"/>
    <w:uiPriority w:val="99"/>
    <w:rsid w:val="0015399B"/>
    <w:rPr>
      <w:rFonts w:cs="方正细黑一.."/>
      <w:color w:val="000000"/>
      <w:sz w:val="20"/>
      <w:szCs w:val="20"/>
    </w:rPr>
  </w:style>
  <w:style w:type="paragraph" w:customStyle="1" w:styleId="aff">
    <w:name w:val="表格文本"/>
    <w:link w:val="Char7"/>
    <w:rsid w:val="00242B36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Char8">
    <w:name w:val="表头样式 Char"/>
    <w:basedOn w:val="a3"/>
    <w:link w:val="Char8"/>
    <w:rsid w:val="00242B36"/>
    <w:pPr>
      <w:spacing w:after="0" w:line="360" w:lineRule="auto"/>
      <w:ind w:firstLineChars="200" w:firstLine="420"/>
      <w:jc w:val="center"/>
    </w:pPr>
    <w:rPr>
      <w:rFonts w:ascii="Arial" w:hAnsi="Arial"/>
      <w:b/>
      <w:color w:val="000000"/>
      <w:szCs w:val="21"/>
    </w:rPr>
  </w:style>
  <w:style w:type="character" w:customStyle="1" w:styleId="Char7">
    <w:name w:val="表格文本 Char"/>
    <w:basedOn w:val="a5"/>
    <w:link w:val="aff"/>
    <w:rsid w:val="00242B36"/>
    <w:rPr>
      <w:rFonts w:ascii="Arial" w:hAnsi="Arial"/>
      <w:noProof/>
      <w:sz w:val="21"/>
      <w:szCs w:val="21"/>
    </w:rPr>
  </w:style>
  <w:style w:type="character" w:styleId="HTML">
    <w:name w:val="HTML Typewriter"/>
    <w:basedOn w:val="a5"/>
    <w:uiPriority w:val="99"/>
    <w:rsid w:val="00242B36"/>
    <w:rPr>
      <w:rFonts w:ascii="宋体" w:eastAsia="宋体" w:hAnsi="宋体" w:cs="宋体"/>
      <w:sz w:val="24"/>
      <w:szCs w:val="24"/>
    </w:rPr>
  </w:style>
  <w:style w:type="paragraph" w:customStyle="1" w:styleId="44">
    <w:name w:val="样式44"/>
    <w:basedOn w:val="3"/>
    <w:rsid w:val="00A04236"/>
    <w:pPr>
      <w:widowControl/>
      <w:numPr>
        <w:numId w:val="6"/>
      </w:numPr>
      <w:autoSpaceDE w:val="0"/>
      <w:autoSpaceDN w:val="0"/>
      <w:adjustRightInd w:val="0"/>
      <w:spacing w:before="120"/>
      <w:jc w:val="both"/>
    </w:pPr>
    <w:rPr>
      <w:rFonts w:ascii="宋体" w:hAnsi="宋体"/>
      <w:b/>
      <w:bCs w:val="0"/>
      <w:color w:val="000000"/>
      <w:kern w:val="0"/>
    </w:rPr>
  </w:style>
  <w:style w:type="paragraph" w:customStyle="1" w:styleId="45">
    <w:name w:val="样式45"/>
    <w:basedOn w:val="4"/>
    <w:rsid w:val="00A04236"/>
    <w:pPr>
      <w:widowControl/>
      <w:numPr>
        <w:numId w:val="6"/>
      </w:numPr>
      <w:tabs>
        <w:tab w:val="clear" w:pos="0"/>
        <w:tab w:val="num" w:pos="765"/>
      </w:tabs>
      <w:spacing w:before="105" w:after="105"/>
      <w:ind w:left="1134" w:hanging="680"/>
      <w:jc w:val="both"/>
    </w:pPr>
    <w:rPr>
      <w:rFonts w:ascii="Times New Roman" w:hAnsi="Times New Roman"/>
      <w:b/>
      <w:color w:val="000000"/>
      <w:sz w:val="24"/>
      <w:szCs w:val="24"/>
    </w:rPr>
  </w:style>
  <w:style w:type="paragraph" w:customStyle="1" w:styleId="NormalH2">
    <w:name w:val="Normal H2"/>
    <w:rsid w:val="00E52B19"/>
    <w:pPr>
      <w:tabs>
        <w:tab w:val="num" w:pos="1514"/>
      </w:tabs>
      <w:spacing w:after="120"/>
      <w:ind w:left="1514" w:hanging="397"/>
    </w:pPr>
    <w:rPr>
      <w:sz w:val="21"/>
    </w:rPr>
  </w:style>
  <w:style w:type="character" w:styleId="aff0">
    <w:name w:val="Strong"/>
    <w:basedOn w:val="a5"/>
    <w:qFormat/>
    <w:rsid w:val="00C15B5E"/>
    <w:rPr>
      <w:b/>
      <w:bCs/>
    </w:rPr>
  </w:style>
  <w:style w:type="character" w:customStyle="1" w:styleId="Char4">
    <w:name w:val="无间隔 Char"/>
    <w:basedOn w:val="a5"/>
    <w:link w:val="afa"/>
    <w:uiPriority w:val="1"/>
    <w:rsid w:val="00C91E36"/>
    <w:rPr>
      <w:sz w:val="21"/>
    </w:rPr>
  </w:style>
  <w:style w:type="character" w:customStyle="1" w:styleId="Char0">
    <w:name w:val="页眉 Char"/>
    <w:basedOn w:val="a5"/>
    <w:link w:val="ab"/>
    <w:uiPriority w:val="99"/>
    <w:rsid w:val="00C91E36"/>
    <w:rPr>
      <w:rFonts w:ascii="Arial" w:hAnsi="Arial"/>
      <w:sz w:val="18"/>
      <w:szCs w:val="18"/>
    </w:rPr>
  </w:style>
  <w:style w:type="character" w:customStyle="1" w:styleId="Char">
    <w:name w:val="页脚 Char"/>
    <w:basedOn w:val="a5"/>
    <w:link w:val="aa"/>
    <w:uiPriority w:val="99"/>
    <w:rsid w:val="00C91E36"/>
    <w:rPr>
      <w:rFonts w:ascii="Arial" w:hAnsi="Arial"/>
      <w:sz w:val="18"/>
      <w:szCs w:val="18"/>
    </w:rPr>
  </w:style>
  <w:style w:type="paragraph" w:customStyle="1" w:styleId="a2">
    <w:name w:val="表格题注"/>
    <w:next w:val="a3"/>
    <w:rsid w:val="0030616A"/>
    <w:pPr>
      <w:keepLines/>
      <w:numPr>
        <w:ilvl w:val="8"/>
        <w:numId w:val="7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插图题注"/>
    <w:next w:val="a3"/>
    <w:rsid w:val="0030616A"/>
    <w:pPr>
      <w:numPr>
        <w:ilvl w:val="7"/>
        <w:numId w:val="7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character" w:customStyle="1" w:styleId="Char1">
    <w:name w:val="正文缩进 Char1"/>
    <w:aliases w:val="表正文 Char,正文非缩进 Char,段1 Char,正文（首行缩进两字） Char,正文不缩进 Char,标题4 Char,特点 Char1,ALT+Z Char,图号标注 Char,Normal Indent（正文缩进） Char,特点 Char Char,Indent 1 Char,正文缩进1 Char,水上软件 Char,正文对齐 Char,正文(首行缩进两字) Char,正文(首行缩进两字)1 Char,小 Char,四号 Char,Alt+X Char,特 Char"/>
    <w:basedOn w:val="a5"/>
    <w:link w:val="a4"/>
    <w:rsid w:val="0067704A"/>
    <w:rPr>
      <w:sz w:val="21"/>
    </w:rPr>
  </w:style>
  <w:style w:type="paragraph" w:customStyle="1" w:styleId="BlockLabel">
    <w:name w:val="Block Label"/>
    <w:basedOn w:val="a3"/>
    <w:next w:val="a3"/>
    <w:rsid w:val="005C6E2F"/>
    <w:pPr>
      <w:keepNext/>
      <w:keepLines/>
      <w:widowControl/>
      <w:numPr>
        <w:ilvl w:val="3"/>
        <w:numId w:val="9"/>
      </w:numPr>
      <w:topLinePunct/>
      <w:autoSpaceDE/>
      <w:autoSpaceDN/>
      <w:snapToGrid w:val="0"/>
      <w:spacing w:before="300" w:after="80" w:line="240" w:lineRule="atLeast"/>
      <w:outlineLvl w:val="3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ItemStep">
    <w:name w:val="Item Step"/>
    <w:rsid w:val="005C6E2F"/>
    <w:pPr>
      <w:numPr>
        <w:ilvl w:val="6"/>
        <w:numId w:val="9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Step">
    <w:name w:val="Step"/>
    <w:basedOn w:val="a3"/>
    <w:rsid w:val="005C6E2F"/>
    <w:pPr>
      <w:widowControl/>
      <w:numPr>
        <w:ilvl w:val="5"/>
        <w:numId w:val="9"/>
      </w:numPr>
      <w:topLinePunct/>
      <w:autoSpaceDE/>
      <w:autoSpaceDN/>
      <w:snapToGrid w:val="0"/>
      <w:spacing w:before="160" w:after="160" w:line="240" w:lineRule="atLeast"/>
      <w:outlineLvl w:val="5"/>
    </w:pPr>
    <w:rPr>
      <w:rFonts w:cs="Arial"/>
      <w:snapToGrid w:val="0"/>
      <w:szCs w:val="21"/>
    </w:rPr>
  </w:style>
  <w:style w:type="paragraph" w:customStyle="1" w:styleId="Cover1">
    <w:name w:val="Cover1"/>
    <w:basedOn w:val="a3"/>
    <w:rsid w:val="00E4270D"/>
    <w:pPr>
      <w:widowControl/>
      <w:topLinePunct/>
      <w:autoSpaceDE/>
      <w:autoSpaceDN/>
      <w:snapToGrid w:val="0"/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E4270D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3"/>
    <w:rsid w:val="00E4270D"/>
    <w:pPr>
      <w:topLinePunct/>
      <w:autoSpaceDE/>
      <w:autoSpaceDN/>
      <w:snapToGrid w:val="0"/>
      <w:spacing w:after="0"/>
    </w:pPr>
    <w:rPr>
      <w:rFonts w:cs="Arial"/>
      <w:kern w:val="2"/>
      <w:sz w:val="18"/>
      <w:szCs w:val="18"/>
    </w:rPr>
  </w:style>
  <w:style w:type="paragraph" w:customStyle="1" w:styleId="HeadingLeft">
    <w:name w:val="Heading Left"/>
    <w:basedOn w:val="a3"/>
    <w:rsid w:val="00E4270D"/>
    <w:pPr>
      <w:widowControl/>
      <w:topLinePunct/>
      <w:autoSpaceDE/>
      <w:autoSpaceDN/>
      <w:snapToGrid w:val="0"/>
      <w:spacing w:after="0" w:line="240" w:lineRule="atLeast"/>
    </w:pPr>
    <w:rPr>
      <w:rFonts w:cs="Arial"/>
      <w:kern w:val="2"/>
      <w:sz w:val="20"/>
    </w:rPr>
  </w:style>
  <w:style w:type="paragraph" w:customStyle="1" w:styleId="HeadingRight">
    <w:name w:val="Heading Right"/>
    <w:basedOn w:val="a3"/>
    <w:rsid w:val="00E4270D"/>
    <w:pPr>
      <w:widowControl/>
      <w:topLinePunct/>
      <w:autoSpaceDE/>
      <w:autoSpaceDN/>
      <w:snapToGrid w:val="0"/>
      <w:spacing w:after="0" w:line="240" w:lineRule="atLeast"/>
      <w:jc w:val="right"/>
    </w:pPr>
    <w:rPr>
      <w:rFonts w:cs="Arial"/>
      <w:kern w:val="2"/>
      <w:sz w:val="20"/>
    </w:rPr>
  </w:style>
  <w:style w:type="paragraph" w:customStyle="1" w:styleId="HeadingMiddle">
    <w:name w:val="Heading Middle"/>
    <w:rsid w:val="00E4270D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">
    <w:name w:val="List Number"/>
    <w:basedOn w:val="a3"/>
    <w:rsid w:val="00E4270D"/>
    <w:pPr>
      <w:widowControl/>
      <w:numPr>
        <w:numId w:val="8"/>
      </w:numPr>
      <w:topLinePunct/>
      <w:autoSpaceDE/>
      <w:autoSpaceDN/>
      <w:snapToGrid w:val="0"/>
      <w:spacing w:before="160" w:after="160" w:line="240" w:lineRule="atLeast"/>
    </w:pPr>
    <w:rPr>
      <w:rFonts w:cs="Arial"/>
      <w:kern w:val="2"/>
      <w:szCs w:val="21"/>
    </w:rPr>
  </w:style>
  <w:style w:type="paragraph" w:customStyle="1" w:styleId="Cover2">
    <w:name w:val="Cover 2"/>
    <w:rsid w:val="00E4270D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E4270D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3"/>
    <w:rsid w:val="00E4270D"/>
    <w:pPr>
      <w:autoSpaceDE/>
      <w:autoSpaceDN/>
      <w:snapToGrid w:val="0"/>
      <w:spacing w:before="80" w:after="80" w:line="240" w:lineRule="atLeast"/>
    </w:pPr>
    <w:rPr>
      <w:rFonts w:ascii="Arial" w:eastAsia="黑体" w:hAnsi="Arial" w:cs="Arial"/>
      <w:b/>
      <w:bCs/>
      <w:spacing w:val="-4"/>
      <w:kern w:val="2"/>
      <w:sz w:val="22"/>
      <w:szCs w:val="22"/>
    </w:rPr>
  </w:style>
  <w:style w:type="character" w:customStyle="1" w:styleId="TableTextChar">
    <w:name w:val="Table Text Char"/>
    <w:basedOn w:val="a5"/>
    <w:link w:val="TableText"/>
    <w:rsid w:val="00E4270D"/>
    <w:rPr>
      <w:rFonts w:ascii="Arial" w:hAnsi="Arial"/>
      <w:noProof/>
      <w:sz w:val="21"/>
      <w:szCs w:val="21"/>
    </w:rPr>
  </w:style>
  <w:style w:type="paragraph" w:customStyle="1" w:styleId="NotesTextListinTable">
    <w:name w:val="Notes Text List in Table"/>
    <w:rsid w:val="00DA5EEE"/>
    <w:pPr>
      <w:numPr>
        <w:numId w:val="10"/>
      </w:numPr>
      <w:spacing w:before="40" w:after="80" w:line="200" w:lineRule="atLeast"/>
      <w:jc w:val="both"/>
    </w:pPr>
    <w:rPr>
      <w:rFonts w:eastAsia="KaiTi_GB2312" w:cs="KaiTi_GB2312"/>
      <w:noProof/>
      <w:sz w:val="18"/>
      <w:szCs w:val="18"/>
    </w:rPr>
  </w:style>
  <w:style w:type="character" w:customStyle="1" w:styleId="figcap">
    <w:name w:val="figcap"/>
    <w:basedOn w:val="a5"/>
    <w:rsid w:val="00227AA1"/>
  </w:style>
  <w:style w:type="character" w:customStyle="1" w:styleId="notetitle">
    <w:name w:val="notetitle"/>
    <w:basedOn w:val="a5"/>
    <w:rsid w:val="009D319B"/>
  </w:style>
  <w:style w:type="paragraph" w:customStyle="1" w:styleId="ItemListText">
    <w:name w:val="Item List Text"/>
    <w:rsid w:val="001B5F8E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styleId="a0">
    <w:name w:val="List Bullet"/>
    <w:basedOn w:val="a3"/>
    <w:autoRedefine/>
    <w:rsid w:val="001B5F8E"/>
    <w:pPr>
      <w:widowControl/>
      <w:numPr>
        <w:numId w:val="11"/>
      </w:numPr>
      <w:topLinePunct/>
      <w:autoSpaceDE/>
      <w:autoSpaceDN/>
      <w:snapToGrid w:val="0"/>
      <w:spacing w:before="160" w:after="160" w:line="240" w:lineRule="atLeast"/>
    </w:pPr>
    <w:rPr>
      <w:rFonts w:cs="Arial"/>
      <w:kern w:val="2"/>
      <w:szCs w:val="21"/>
    </w:rPr>
  </w:style>
  <w:style w:type="paragraph" w:customStyle="1" w:styleId="SubItemList">
    <w:name w:val="Sub Item List"/>
    <w:basedOn w:val="a3"/>
    <w:rsid w:val="00AB69EC"/>
    <w:pPr>
      <w:widowControl/>
      <w:numPr>
        <w:numId w:val="13"/>
      </w:numPr>
      <w:topLinePunct/>
      <w:autoSpaceDE/>
      <w:autoSpaceDN/>
      <w:snapToGrid w:val="0"/>
      <w:spacing w:before="80" w:after="80" w:line="240" w:lineRule="atLeast"/>
    </w:pPr>
    <w:rPr>
      <w:rFonts w:cs="Arial"/>
      <w:kern w:val="2"/>
      <w:szCs w:val="21"/>
    </w:rPr>
  </w:style>
  <w:style w:type="paragraph" w:styleId="5">
    <w:name w:val="List Bullet 5"/>
    <w:basedOn w:val="a3"/>
    <w:autoRedefine/>
    <w:rsid w:val="00AB69EC"/>
    <w:pPr>
      <w:widowControl/>
      <w:numPr>
        <w:numId w:val="12"/>
      </w:numPr>
      <w:topLinePunct/>
      <w:autoSpaceDE/>
      <w:autoSpaceDN/>
      <w:snapToGrid w:val="0"/>
      <w:spacing w:before="160" w:after="160" w:line="240" w:lineRule="atLeast"/>
    </w:pPr>
    <w:rPr>
      <w:rFonts w:cs="Arial"/>
      <w:kern w:val="2"/>
      <w:szCs w:val="21"/>
    </w:rPr>
  </w:style>
  <w:style w:type="paragraph" w:customStyle="1" w:styleId="NotesText">
    <w:name w:val="Notes Text"/>
    <w:basedOn w:val="a3"/>
    <w:rsid w:val="00920D4F"/>
    <w:pPr>
      <w:keepLines/>
      <w:widowControl/>
      <w:topLinePunct/>
      <w:autoSpaceDE/>
      <w:autoSpaceDN/>
      <w:snapToGrid w:val="0"/>
      <w:spacing w:before="40" w:after="80" w:line="200" w:lineRule="atLeast"/>
      <w:ind w:left="2075"/>
    </w:pPr>
    <w:rPr>
      <w:rFonts w:eastAsia="KaiTi_GB2312" w:cs="Arial"/>
      <w:iCs/>
      <w:kern w:val="2"/>
      <w:sz w:val="18"/>
      <w:szCs w:val="18"/>
    </w:rPr>
  </w:style>
  <w:style w:type="paragraph" w:customStyle="1" w:styleId="ItemListinTable">
    <w:name w:val="Item List in Table"/>
    <w:basedOn w:val="a3"/>
    <w:rsid w:val="00247FC1"/>
    <w:pPr>
      <w:widowControl/>
      <w:numPr>
        <w:numId w:val="14"/>
      </w:numPr>
      <w:tabs>
        <w:tab w:val="left" w:pos="284"/>
      </w:tabs>
      <w:topLinePunct/>
      <w:autoSpaceDE/>
      <w:autoSpaceDN/>
      <w:snapToGrid w:val="0"/>
      <w:spacing w:before="80" w:after="80" w:line="240" w:lineRule="atLeast"/>
    </w:pPr>
    <w:rPr>
      <w:rFonts w:cs="Arial"/>
      <w:szCs w:val="21"/>
    </w:rPr>
  </w:style>
  <w:style w:type="paragraph" w:customStyle="1" w:styleId="NotesHeading">
    <w:name w:val="Notes Heading"/>
    <w:basedOn w:val="a3"/>
    <w:rsid w:val="00FA64F4"/>
    <w:pPr>
      <w:keepNext/>
      <w:widowControl/>
      <w:topLinePunct/>
      <w:autoSpaceDE/>
      <w:autoSpaceDN/>
      <w:snapToGrid w:val="0"/>
      <w:spacing w:before="80" w:after="40" w:line="240" w:lineRule="atLeast"/>
      <w:ind w:left="1701"/>
    </w:pPr>
    <w:rPr>
      <w:rFonts w:ascii="Book Antiqua" w:eastAsia="黑体" w:hAnsi="Book Antiqua" w:cs="Arial"/>
      <w:bCs/>
      <w:noProof/>
      <w:kern w:val="2"/>
      <w:position w:val="-6"/>
      <w:sz w:val="18"/>
      <w:szCs w:val="18"/>
    </w:rPr>
  </w:style>
  <w:style w:type="character" w:customStyle="1" w:styleId="uicontrol">
    <w:name w:val="uicontrol"/>
    <w:basedOn w:val="a5"/>
    <w:rsid w:val="009A4428"/>
  </w:style>
  <w:style w:type="character" w:customStyle="1" w:styleId="parmname">
    <w:name w:val="parmname"/>
    <w:basedOn w:val="a5"/>
    <w:rsid w:val="009A4428"/>
  </w:style>
  <w:style w:type="character" w:customStyle="1" w:styleId="cmdname">
    <w:name w:val="cmdname"/>
    <w:basedOn w:val="a5"/>
    <w:rsid w:val="009A4428"/>
  </w:style>
  <w:style w:type="paragraph" w:styleId="HTML0">
    <w:name w:val="HTML Preformatted"/>
    <w:basedOn w:val="a3"/>
    <w:link w:val="HTMLChar"/>
    <w:uiPriority w:val="99"/>
    <w:unhideWhenUsed/>
    <w:rsid w:val="009A44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5"/>
    <w:link w:val="HTML0"/>
    <w:uiPriority w:val="99"/>
    <w:rsid w:val="009A4428"/>
    <w:rPr>
      <w:rFonts w:ascii="宋体" w:hAnsi="宋体" w:cs="宋体"/>
      <w:sz w:val="24"/>
      <w:szCs w:val="24"/>
    </w:rPr>
  </w:style>
  <w:style w:type="paragraph" w:styleId="aff1">
    <w:name w:val="Title"/>
    <w:basedOn w:val="a3"/>
    <w:next w:val="a3"/>
    <w:link w:val="Char9"/>
    <w:qFormat/>
    <w:rsid w:val="00986D6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9">
    <w:name w:val="标题 Char"/>
    <w:basedOn w:val="a5"/>
    <w:link w:val="aff1"/>
    <w:rsid w:val="00986D63"/>
    <w:rPr>
      <w:rFonts w:asciiTheme="majorHAnsi" w:hAnsiTheme="majorHAnsi" w:cstheme="majorBidi"/>
      <w:b/>
      <w:bCs/>
      <w:sz w:val="32"/>
      <w:szCs w:val="32"/>
    </w:rPr>
  </w:style>
  <w:style w:type="paragraph" w:customStyle="1" w:styleId="Caption">
    <w:name w:val="Caption"/>
    <w:basedOn w:val="a3"/>
    <w:rsid w:val="00642B44"/>
    <w:pPr>
      <w:widowControl/>
      <w:suppressLineNumbers/>
      <w:suppressAutoHyphens/>
      <w:autoSpaceDE/>
      <w:autoSpaceDN/>
      <w:adjustRightInd/>
      <w:spacing w:before="120"/>
      <w:jc w:val="both"/>
    </w:pPr>
    <w:rPr>
      <w:rFonts w:ascii="Calibri" w:hAnsi="Calibri" w:cs="Lohit Devanagari"/>
      <w:i/>
      <w:iCs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0280">
                  <w:marLeft w:val="0"/>
                  <w:marRight w:val="0"/>
                  <w:marTop w:val="0"/>
                  <w:marBottom w:val="0"/>
                  <w:divBdr>
                    <w:top w:val="single" w:sz="4" w:space="0" w:color="8DB2E3"/>
                    <w:left w:val="single" w:sz="4" w:space="0" w:color="8DB2E3"/>
                    <w:bottom w:val="single" w:sz="4" w:space="0" w:color="8DB2E3"/>
                    <w:right w:val="single" w:sz="4" w:space="0" w:color="8DB2E3"/>
                  </w:divBdr>
                  <w:divsChild>
                    <w:div w:id="860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4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0" w:color="99BBE8"/>
                                <w:bottom w:val="single" w:sz="4" w:space="0" w:color="99BBE8"/>
                                <w:right w:val="single" w:sz="4" w:space="0" w:color="99BBE8"/>
                              </w:divBdr>
                              <w:divsChild>
                                <w:div w:id="165055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7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93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0" w:color="99BBE8"/>
                                            <w:bottom w:val="single" w:sz="4" w:space="0" w:color="99BBE8"/>
                                            <w:right w:val="single" w:sz="4" w:space="0" w:color="99BBE8"/>
                                          </w:divBdr>
                                          <w:divsChild>
                                            <w:div w:id="181949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45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78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61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91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773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651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678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6924">
          <w:marLeft w:val="0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3767">
                  <w:marLeft w:val="0"/>
                  <w:marRight w:val="0"/>
                  <w:marTop w:val="0"/>
                  <w:marBottom w:val="0"/>
                  <w:divBdr>
                    <w:top w:val="single" w:sz="4" w:space="6" w:color="CACACA"/>
                    <w:left w:val="single" w:sz="4" w:space="0" w:color="CACACA"/>
                    <w:bottom w:val="single" w:sz="4" w:space="6" w:color="CACACA"/>
                    <w:right w:val="single" w:sz="4" w:space="0" w:color="CACACA"/>
                  </w:divBdr>
                  <w:divsChild>
                    <w:div w:id="2909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4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9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7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6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2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7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9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65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6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6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05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1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6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08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5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7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2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39817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46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3722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huawei.com/" TargetMode="External"/><Relationship Id="rId22" Type="http://schemas.openxmlformats.org/officeDocument/2006/relationships/footer" Target="foot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41%20&#24037;&#31243;&#23457;&#35745;\&#20248;&#21270;&#30340;&#27169;&#26495;\REP01T01-Software%20Requirements%20Specification%20Template2005062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F6FB6-27F4-4D8F-9F1D-05AF1B481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REP01T01-Software Requirements Specification Template20050623</Template>
  <TotalTime>10418</TotalTime>
  <Pages>13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 Procedure</vt:lpstr>
    </vt:vector>
  </TitlesOfParts>
  <Company>Huawei Technologies Co., Ltd.</Company>
  <LinksUpToDate>false</LinksUpToDate>
  <CharactersWithSpaces>6651</CharactersWithSpaces>
  <SharedDoc>false</SharedDoc>
  <HLinks>
    <vt:vector size="174" baseType="variant">
      <vt:variant>
        <vt:i4>1376305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_Toc297903413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_Toc297903412</vt:lpwstr>
      </vt:variant>
      <vt:variant>
        <vt:i4>1376305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_Toc297903411</vt:lpwstr>
      </vt:variant>
      <vt:variant>
        <vt:i4>1376305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_Toc297903410</vt:lpwstr>
      </vt:variant>
      <vt:variant>
        <vt:i4>1310769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_Toc297903409</vt:lpwstr>
      </vt:variant>
      <vt:variant>
        <vt:i4>1310769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_Toc297903408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_Toc297903407</vt:lpwstr>
      </vt:variant>
      <vt:variant>
        <vt:i4>1310769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_Toc297903406</vt:lpwstr>
      </vt:variant>
      <vt:variant>
        <vt:i4>1310769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_Toc297903405</vt:lpwstr>
      </vt:variant>
      <vt:variant>
        <vt:i4>1310769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_Toc297903404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_Toc297903403</vt:lpwstr>
      </vt:variant>
      <vt:variant>
        <vt:i4>1310769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_Toc297903402</vt:lpwstr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_Toc297903401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_Toc297903400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_Toc297903399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_Toc297903398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_Toc297903397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_Toc297903396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_Toc297903395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_Toc297903394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_Toc297903393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_Toc297903392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_Toc297903391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_Toc297903390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_Toc297903389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_Toc297903388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_Toc297903387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_Toc297903386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_Toc297903385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 Procedure</dc:title>
  <dc:creator>d12967</dc:creator>
  <cp:lastModifiedBy>m00376152</cp:lastModifiedBy>
  <cp:revision>1484</cp:revision>
  <cp:lastPrinted>2013-05-13T09:10:00Z</cp:lastPrinted>
  <dcterms:created xsi:type="dcterms:W3CDTF">2013-12-10T07:46:00Z</dcterms:created>
  <dcterms:modified xsi:type="dcterms:W3CDTF">2016-12-19T08:02:00Z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(8)BVWhaS3/lvQ6fuoZ/IkHzeFal/USyuZlrC2zEJ6iK4ow6Tptrzgi4fsGnNG8npEPOIROQDsQ_x000d_ pHZFZTsOK3AW/P4TOw4GD/Dk4+qNUyEAi2j/pJ34ab6EVTeR++tz39EAXqwGuifvK3JwNt+K_x000d_ l/eKrX5Pmh7MXP3HQmIxeWC169hxGsyOcjmquXFYYg9yPmAx9pERrJ0X8Zjb23aLIgfAmlll_x000d_ fMVB6qA6dHoWcXdWXA</vt:lpwstr>
  </property>
  <property fmtid="{D5CDD505-2E9C-101B-9397-08002B2CF9AE}" pid="3" name="_ms_pID_7253431">
    <vt:lpwstr>0GCo0SYSB0kBm3lwfMLRGMoQ6viOkBcjc3MOVevMp9tFxFEZ5L/0SD_x000d_ jwgVFHj+AY9AzzJMaXnEc2GfE0YRJXu05BVNh3xo2f4zTXW77kYk61n53pb/UNabnrXblM3A_x000d_ vqXH3S6oprKTqhiPp5C5Qr46+wNDgydDqq0DpFbQLhOIpZvfOoR3LF9JxnGMBr7DD+yWSfRn_x000d_ xErXeUwE11J7MWMsRl8pSIdHbNNwyZ8yQ4Az</vt:lpwstr>
  </property>
  <property fmtid="{D5CDD505-2E9C-101B-9397-08002B2CF9AE}" pid="4" name="_ms_pID_7253432">
    <vt:lpwstr>4t3SDHRf8lDfUTMyPEKEZdXjnO45Lxu7yQtT_x000d_ z70vOTid4wBrwASnLN3cV/n4WxO+9Hq2M0r+Z7a7R8l2y35wNTt5yWqa8Xhp40ngny0NbJKa_x000d_ Q5llCju8Ftxe/7J8BUrHzreN3Jet93QhSDNpmo9ZH16aKEiMhxgzs20l8J8uPb3MMZb+Tq60_x000d_ PEglyfOs9ICJS0jvrqpoJaXtn6vLsAA6rZOpBgfwo+RZ3LfGzPjpIs</vt:lpwstr>
  </property>
  <property fmtid="{D5CDD505-2E9C-101B-9397-08002B2CF9AE}" pid="5" name="_ms_pID_7253433">
    <vt:lpwstr>M8PPVRWuX+huLP1AVs_x000d_ /1gxBs3CFBdeKyLdJUER1In/EijuAtRs6BNituRoD1GNtT3coSCuc13qzSraNZzchVpKQFjq_x000d_ 47IqLuM3Bw4+rGr6HNdnieRi8u6P88StJwDe88ZwWgnx3PXbmRtc1FsaJmlasOqDUJbQsF/H_x000d_ UYGgTwy9YffB8YaIaJL7UuQOSp3n1G1iG055ZEvSyy3fuNlwBCi3XbYGu+4E+tpW705HQWtm</vt:lpwstr>
  </property>
  <property fmtid="{D5CDD505-2E9C-101B-9397-08002B2CF9AE}" pid="6" name="_ms_pID_7253434">
    <vt:lpwstr>_x000d_ PuN9a8bZ2oQsGy+qbW5qNZhc8bAhpZ6kMkIRSWRthInafG7yGT+wtjVYG5kDm3wWvhOzESOT_x000d_ qoONzEA0BnEwYhFI0WqhDafU40LO05V9WmmemEhoiIvgbqf5Uql8jGayzzXtm6t1w8Zw6oEs_x000d_ 61lRD5wRv2tRtbF2/hyp2YSe6Im6v0ETcC5V6S8RlC+TnOxnU4SpWOAf6UQiPSHEQveJ1APP_x000d_ mGVdQoCdhfAbuj5z</vt:lpwstr>
  </property>
  <property fmtid="{D5CDD505-2E9C-101B-9397-08002B2CF9AE}" pid="7" name="_ms_pID_7253435">
    <vt:lpwstr>liJPG+qgKPcKCKawAncx0fyYaKnQ8u+Q/A9cjojgsapt/I8En7X7VxsF_x000d_ Qm+3LJdyvMu+XFWdXxTpkEfss7THrPoUxjh+EJICs/pivWI8srsXVd6pZEVsUDc1zlWL8C15_x000d_ HcoQhro8OjVVr/qwuqZtrzWo55oB+dZtFpLg07AlkNWRvQyWBVf4Br1+x+lI+tt0dk3V5aag_x000d_ RoHsEm/0dRycS+VMgV0PuxbpF32IMV2DoP</vt:lpwstr>
  </property>
  <property fmtid="{D5CDD505-2E9C-101B-9397-08002B2CF9AE}" pid="8" name="_ms_pID_7253436">
    <vt:lpwstr>/PjaSvDIVSJj86ZjRjXt/gamft6goVXi9DoYvQ_x000d_ Z7jfVvm6CyCsGfMIgKhPWiMJg8UUTs8Od/0gBikC8LtC1A50WetsWJzXQn0j8sNkvo5QA9Ah_x000d_ ECfWembw7i27Ijvdotr3VIwXl+UXnz1ZVWL6tHgHAK26zAfXzq+vOf39ECSf1PY5+M1dRAYc_x000d_ GVab0Ld2fjJHbxcyXnCnzKXdPqOrVz8bqCGGY/9F2Wl11ksjRDQB</vt:lpwstr>
  </property>
  <property fmtid="{D5CDD505-2E9C-101B-9397-08002B2CF9AE}" pid="9" name="_ms_pID_7253437">
    <vt:lpwstr>Xl5nsEmsQ+fwr4+qTip1_x000d_ /7HD9/YeP+oT/9vw63p/1Xir2NtTPjDx9JQyK7OEGMEFeV8dU2BIt6+8+Ej3QrvsIRcOjA7i_x000d_ +JQrPw8Pda4kNiFITkv3pnJjpiUx01/b5woVSUTnQy6NunqZxc5BWv78AchgI5B0</vt:lpwstr>
  </property>
  <property fmtid="{D5CDD505-2E9C-101B-9397-08002B2CF9AE}" pid="10" name="_new_ms_pID_72543">
    <vt:lpwstr>(3)YbqqeZWzJMBx2R64jEn5A8jpqD/gmDd1HFPsUiVCfIm9MGmhewk+swJcKRLyW5JtLq53Buk/
+/UBckUApGzmSDL4K0nmAQlNHXSPvelqXFSPYvHTiIU6PhQ/ZUwuwTU3llkt9guDdHb/rbQf
CtWk/ONfNnBwCS7szNZnYYeJlWgjdTK2/xHODlHNetcocTig2huGPom+QhgKEATqHxY5Mlnk
lTvtXUSWLHe0a84HfH</vt:lpwstr>
  </property>
  <property fmtid="{D5CDD505-2E9C-101B-9397-08002B2CF9AE}" pid="11" name="_new_ms_pID_725431">
    <vt:lpwstr>tjQ2qxgzUcLQvP85f3WfL1tiXfnGbIgqvuLxJg61BISPYZXxX1crXf
w3nqu+DezL+hTulGdF2BTWwZ7SsNHhy+4fUkk+SWHH7y4i7AE+QJ5tC5hAS5W8W+cISm5aW6
nZR3w1gNwdsi+WDbCw1rlMZ0BoB4Do9dRoaL/qfp3lQgzqlb6xmXouKXjCJiz+UzqCdg/YNL
xM8Zm3ROZpn1+4RWLdsG+a7MF6w16dQJMNpS</vt:lpwstr>
  </property>
  <property fmtid="{D5CDD505-2E9C-101B-9397-08002B2CF9AE}" pid="12" name="_new_ms_pID_725432">
    <vt:lpwstr>VgCldtYBFE9TIOZsMktBhcxonvQFbCb4/Szu
CMedwymszDEwRdycUTHJ71KxsCPOVS1WqzsoL/kKd1X6OJEIoIw=</vt:lpwstr>
  </property>
  <property fmtid="{D5CDD505-2E9C-101B-9397-08002B2CF9AE}" pid="13" name="sflag">
    <vt:lpwstr>1435059096</vt:lpwstr>
  </property>
  <property fmtid="{D5CDD505-2E9C-101B-9397-08002B2CF9AE}" pid="14" name="_2015_ms_pID_725343">
    <vt:lpwstr>(3)UKx5MjPl83PtR3+xVlRc9K8B0sPoSQiURGDgRaYI3l+XJtCRj13rCXyg1Ku1fKXfAT9RnJUm
EzixKYVgvff/Fv0ZP+SfueLY28fc/b5hPRghbZb/BFuTqu3udsIGJrA/XfEwmkge8M8piDXT
KJ6BSyCcFVT2gz/va7Qa7d+AQPWlxTkrFHQjUqqgZlFJ7In6i2R2FlPJ9vLPCeVnnxL+uwD5
7fcuEQIl+ypfl2cv5I</vt:lpwstr>
  </property>
  <property fmtid="{D5CDD505-2E9C-101B-9397-08002B2CF9AE}" pid="15" name="_2015_ms_pID_7253431">
    <vt:lpwstr>acs2B8L/ZJDaB6LCkmqWtBeMq/I2KEz0obXShyj/s74vVytqrlR7uN
s0EbxnSpc4I6Ge8pOLlJHUfZYjQtfW0Gy4skbtDqV1GBQ5w/ECm+DP05Gpb/G0RdvS76cUZ/
9XWWb2yXVXX7s/28AM2WLy85otn7n9x/gVP0tiqbs/s6Go2Kt1NKVw6TcZ0YUgaVYy5a9NP7
W+KoD0ch9u7Mk3RuNRZYcFFXW4bgzOs3pOPw</vt:lpwstr>
  </property>
  <property fmtid="{D5CDD505-2E9C-101B-9397-08002B2CF9AE}" pid="16" name="_2015_ms_pID_7253432">
    <vt:lpwstr>DA==</vt:lpwstr>
  </property>
</Properties>
</file>