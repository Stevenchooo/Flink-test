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1B" w:rsidRPr="0040608A" w:rsidRDefault="004B4463" w:rsidP="00607D05">
      <w:pPr>
        <w:pStyle w:val="21"/>
        <w:numPr>
          <w:ilvl w:val="0"/>
          <w:numId w:val="0"/>
        </w:numPr>
        <w:jc w:val="center"/>
      </w:pPr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9" type="#_x0000_t74" alt="D3133CC910615CE5C9D4C1254270D4GD085@@g85@CTK70655@!!!!!DBR]k70655!!!!!B1@9CD8311001803GB1DHLQR袜辅磁家聚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56704;visibility:hidden">
            <w10:anchorlock/>
          </v:shape>
        </w:pict>
      </w:r>
      <w:bookmarkStart w:id="0" w:name="_Toc335744947"/>
      <w:r w:rsidR="00591F90">
        <w:rPr>
          <w:rFonts w:hint="eastAsia"/>
        </w:rPr>
        <w:t>BI</w:t>
      </w:r>
      <w:bookmarkEnd w:id="0"/>
      <w:r w:rsidR="00607D05">
        <w:rPr>
          <w:rFonts w:hint="eastAsia"/>
        </w:rPr>
        <w:t>平台操作维护计划</w:t>
      </w:r>
    </w:p>
    <w:p w:rsidR="00607D05" w:rsidRDefault="00607D05" w:rsidP="00736BF4">
      <w:pPr>
        <w:pStyle w:val="afa"/>
        <w:ind w:firstLineChars="0" w:firstLine="0"/>
        <w:jc w:val="left"/>
        <w:rPr>
          <w:rFonts w:hAnsi="Arial" w:cs="Arial" w:hint="eastAsia"/>
          <w:kern w:val="0"/>
          <w:szCs w:val="21"/>
        </w:rPr>
      </w:pPr>
      <w:r>
        <w:rPr>
          <w:rFonts w:hAnsi="Arial" w:cs="Arial" w:hint="eastAsia"/>
          <w:kern w:val="0"/>
          <w:szCs w:val="21"/>
        </w:rPr>
        <w:t>根据“终端云</w:t>
      </w:r>
      <w:r>
        <w:rPr>
          <w:rFonts w:hAnsi="Arial" w:cs="Arial" w:hint="eastAsia"/>
          <w:kern w:val="0"/>
          <w:szCs w:val="21"/>
        </w:rPr>
        <w:t>BI</w:t>
      </w:r>
      <w:r>
        <w:rPr>
          <w:rFonts w:hAnsi="Arial" w:cs="Arial" w:hint="eastAsia"/>
          <w:kern w:val="0"/>
          <w:szCs w:val="21"/>
        </w:rPr>
        <w:t>平台管理规范”要求，需要完成以下工作：</w:t>
      </w:r>
    </w:p>
    <w:p w:rsidR="00607D05" w:rsidRDefault="00941F3C" w:rsidP="00015DDD">
      <w:pPr>
        <w:pStyle w:val="afa"/>
        <w:numPr>
          <w:ilvl w:val="0"/>
          <w:numId w:val="34"/>
        </w:numPr>
        <w:ind w:firstLineChars="0"/>
        <w:jc w:val="left"/>
        <w:rPr>
          <w:rFonts w:hAnsi="Arial" w:cs="Arial" w:hint="eastAsia"/>
          <w:kern w:val="0"/>
          <w:szCs w:val="21"/>
        </w:rPr>
      </w:pPr>
      <w:r w:rsidRPr="00941F3C">
        <w:rPr>
          <w:rFonts w:hAnsi="Arial" w:cs="Arial" w:hint="eastAsia"/>
          <w:b/>
          <w:color w:val="FF0000"/>
          <w:kern w:val="0"/>
          <w:szCs w:val="21"/>
        </w:rPr>
        <w:t>整理</w:t>
      </w:r>
      <w:r w:rsidRPr="00941F3C">
        <w:rPr>
          <w:rFonts w:hAnsi="Arial" w:cs="Arial" w:hint="eastAsia"/>
          <w:b/>
          <w:color w:val="FF0000"/>
          <w:kern w:val="0"/>
          <w:szCs w:val="21"/>
        </w:rPr>
        <w:t>BI</w:t>
      </w:r>
      <w:r w:rsidRPr="00941F3C">
        <w:rPr>
          <w:rFonts w:hAnsi="Arial" w:cs="Arial" w:hint="eastAsia"/>
          <w:b/>
          <w:color w:val="FF0000"/>
          <w:kern w:val="0"/>
          <w:szCs w:val="21"/>
        </w:rPr>
        <w:t>平台全部监控项和告警门槛等指标。</w:t>
      </w:r>
      <w:r w:rsidR="00607D05">
        <w:rPr>
          <w:rFonts w:hAnsi="Arial" w:cs="Arial" w:hint="eastAsia"/>
          <w:kern w:val="0"/>
          <w:szCs w:val="21"/>
        </w:rPr>
        <w:t>协助企业云运营人员，完善</w:t>
      </w:r>
      <w:r w:rsidR="00607D05">
        <w:rPr>
          <w:rFonts w:hAnsi="Arial" w:cs="Arial" w:hint="eastAsia"/>
          <w:kern w:val="0"/>
          <w:szCs w:val="21"/>
        </w:rPr>
        <w:t>BI</w:t>
      </w:r>
      <w:r w:rsidR="00015DDD">
        <w:rPr>
          <w:rFonts w:hAnsi="Arial" w:cs="Arial" w:hint="eastAsia"/>
          <w:kern w:val="0"/>
          <w:szCs w:val="21"/>
        </w:rPr>
        <w:t>平台监控</w:t>
      </w:r>
      <w:r>
        <w:rPr>
          <w:rFonts w:hAnsi="Arial" w:cs="Arial" w:hint="eastAsia"/>
          <w:kern w:val="0"/>
          <w:szCs w:val="21"/>
        </w:rPr>
        <w:t>体系</w:t>
      </w:r>
      <w:r w:rsidR="00015DDD">
        <w:rPr>
          <w:rFonts w:hAnsi="Arial" w:cs="Arial" w:hint="eastAsia"/>
          <w:kern w:val="0"/>
          <w:szCs w:val="21"/>
        </w:rPr>
        <w:t>建设</w:t>
      </w:r>
      <w:r>
        <w:rPr>
          <w:rFonts w:hAnsi="Arial" w:cs="Arial" w:hint="eastAsia"/>
          <w:kern w:val="0"/>
          <w:szCs w:val="21"/>
        </w:rPr>
        <w:t>，提交企业云运营人员实施。目前运维部门提供的监控报告不足以反映真实的</w:t>
      </w:r>
      <w:r>
        <w:rPr>
          <w:rFonts w:hAnsi="Arial" w:cs="Arial" w:hint="eastAsia"/>
          <w:kern w:val="0"/>
          <w:szCs w:val="21"/>
        </w:rPr>
        <w:t>BI</w:t>
      </w:r>
      <w:r>
        <w:rPr>
          <w:rFonts w:hAnsi="Arial" w:cs="Arial" w:hint="eastAsia"/>
          <w:kern w:val="0"/>
          <w:szCs w:val="21"/>
        </w:rPr>
        <w:t>平台硬件资源消耗情况</w:t>
      </w:r>
      <w:r w:rsidR="00607D05">
        <w:rPr>
          <w:rFonts w:hAnsi="Arial" w:cs="Arial" w:hint="eastAsia"/>
          <w:kern w:val="0"/>
          <w:szCs w:val="21"/>
        </w:rPr>
        <w:t>，</w:t>
      </w:r>
      <w:r w:rsidR="00015DDD">
        <w:rPr>
          <w:rFonts w:hAnsi="Arial" w:cs="Arial" w:hint="eastAsia"/>
          <w:kern w:val="0"/>
          <w:szCs w:val="21"/>
        </w:rPr>
        <w:t>部分</w:t>
      </w:r>
      <w:r w:rsidR="00607D05">
        <w:rPr>
          <w:rFonts w:hAnsi="Arial" w:cs="Arial" w:hint="eastAsia"/>
          <w:kern w:val="0"/>
          <w:szCs w:val="21"/>
        </w:rPr>
        <w:t>硬盘</w:t>
      </w:r>
      <w:r w:rsidR="00015DDD">
        <w:rPr>
          <w:rFonts w:hAnsi="Arial" w:cs="Arial" w:hint="eastAsia"/>
          <w:kern w:val="0"/>
          <w:szCs w:val="21"/>
        </w:rPr>
        <w:t>未被</w:t>
      </w:r>
      <w:r w:rsidR="00607D05">
        <w:rPr>
          <w:rFonts w:hAnsi="Arial" w:cs="Arial" w:hint="eastAsia"/>
          <w:kern w:val="0"/>
          <w:szCs w:val="21"/>
        </w:rPr>
        <w:t>监控、</w:t>
      </w:r>
      <w:r w:rsidR="00015DDD">
        <w:rPr>
          <w:rFonts w:hAnsi="Arial" w:cs="Arial" w:hint="eastAsia"/>
          <w:kern w:val="0"/>
          <w:szCs w:val="21"/>
        </w:rPr>
        <w:t>关键节点的</w:t>
      </w:r>
      <w:r w:rsidR="00607D05">
        <w:rPr>
          <w:rFonts w:hAnsi="Arial" w:cs="Arial" w:hint="eastAsia"/>
          <w:kern w:val="0"/>
          <w:szCs w:val="21"/>
        </w:rPr>
        <w:t>内存和</w:t>
      </w:r>
      <w:r w:rsidR="00607D05">
        <w:rPr>
          <w:rFonts w:hAnsi="Arial" w:cs="Arial" w:hint="eastAsia"/>
          <w:kern w:val="0"/>
          <w:szCs w:val="21"/>
        </w:rPr>
        <w:t>CPU</w:t>
      </w:r>
      <w:r w:rsidR="00607D05">
        <w:rPr>
          <w:rFonts w:hAnsi="Arial" w:cs="Arial" w:hint="eastAsia"/>
          <w:kern w:val="0"/>
          <w:szCs w:val="21"/>
        </w:rPr>
        <w:t>监控未设立告警门槛</w:t>
      </w:r>
      <w:r w:rsidR="00015DDD">
        <w:rPr>
          <w:rFonts w:hAnsi="Arial" w:cs="Arial" w:hint="eastAsia"/>
          <w:kern w:val="0"/>
          <w:szCs w:val="21"/>
        </w:rPr>
        <w:t>等</w:t>
      </w:r>
      <w:r w:rsidR="00607D05">
        <w:rPr>
          <w:rFonts w:hAnsi="Arial" w:cs="Arial" w:hint="eastAsia"/>
          <w:kern w:val="0"/>
          <w:szCs w:val="21"/>
        </w:rPr>
        <w:t>。</w:t>
      </w:r>
    </w:p>
    <w:p w:rsidR="00015DDD" w:rsidRPr="00015DDD" w:rsidRDefault="00015DDD" w:rsidP="00015DDD">
      <w:pPr>
        <w:pStyle w:val="afa"/>
        <w:ind w:left="360" w:firstLineChars="0" w:firstLine="0"/>
        <w:jc w:val="left"/>
        <w:rPr>
          <w:rFonts w:eastAsia="哦" w:hAnsi="Arial" w:cs="Arial" w:hint="eastAsia"/>
          <w:kern w:val="0"/>
          <w:szCs w:val="21"/>
        </w:rPr>
      </w:pPr>
    </w:p>
    <w:p w:rsidR="00454357" w:rsidRPr="00454357" w:rsidRDefault="00015DDD" w:rsidP="00454357">
      <w:pPr>
        <w:pStyle w:val="afa"/>
        <w:numPr>
          <w:ilvl w:val="0"/>
          <w:numId w:val="34"/>
        </w:numPr>
        <w:ind w:firstLineChars="0"/>
        <w:jc w:val="left"/>
        <w:rPr>
          <w:rFonts w:hAnsi="Arial" w:cs="Arial" w:hint="eastAsia"/>
          <w:kern w:val="0"/>
          <w:szCs w:val="21"/>
        </w:rPr>
      </w:pPr>
      <w:r w:rsidRPr="00941F3C">
        <w:rPr>
          <w:rFonts w:hAnsi="Arial" w:cs="Arial" w:hint="eastAsia"/>
          <w:b/>
          <w:color w:val="FF0000"/>
          <w:kern w:val="0"/>
          <w:szCs w:val="21"/>
        </w:rPr>
        <w:t>业务任务优先级调整。</w:t>
      </w:r>
      <w:r w:rsidRPr="00454357">
        <w:rPr>
          <w:rFonts w:hAnsi="Arial" w:cs="Arial" w:hint="eastAsia"/>
          <w:kern w:val="0"/>
          <w:szCs w:val="21"/>
        </w:rPr>
        <w:t>在现有硬件资源条件下，</w:t>
      </w:r>
      <w:r w:rsidR="00454357" w:rsidRPr="00454357">
        <w:rPr>
          <w:rFonts w:hAnsi="Arial" w:cs="Arial" w:hint="eastAsia"/>
          <w:kern w:val="0"/>
          <w:szCs w:val="21"/>
        </w:rPr>
        <w:t>根据任务重要性的不同</w:t>
      </w:r>
      <w:r w:rsidRPr="00454357">
        <w:rPr>
          <w:rFonts w:hAnsi="Arial" w:cs="Arial" w:hint="eastAsia"/>
          <w:kern w:val="0"/>
          <w:szCs w:val="21"/>
        </w:rPr>
        <w:t>，</w:t>
      </w:r>
      <w:r w:rsidR="00454357" w:rsidRPr="00454357">
        <w:rPr>
          <w:rFonts w:hAnsi="Arial" w:cs="Arial" w:hint="eastAsia"/>
          <w:kern w:val="0"/>
          <w:szCs w:val="21"/>
        </w:rPr>
        <w:t>设定不同的任务优先级，以确保重要任务优先获得处理，提高重点客户的满意度。任务优先级按以下方式调整：</w:t>
      </w:r>
    </w:p>
    <w:tbl>
      <w:tblPr>
        <w:tblW w:w="7840" w:type="dxa"/>
        <w:tblInd w:w="818" w:type="dxa"/>
        <w:tblCellMar>
          <w:left w:w="0" w:type="dxa"/>
          <w:right w:w="0" w:type="dxa"/>
        </w:tblCellMar>
        <w:tblLook w:val="04A0"/>
      </w:tblPr>
      <w:tblGrid>
        <w:gridCol w:w="2024"/>
        <w:gridCol w:w="2998"/>
        <w:gridCol w:w="2818"/>
      </w:tblGrid>
      <w:tr w:rsidR="00454357" w:rsidTr="00454357">
        <w:trPr>
          <w:trHeight w:val="39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DD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941F3C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b/>
                <w:bCs/>
                <w:color w:val="3333FF"/>
                <w:kern w:val="2"/>
                <w:sz w:val="22"/>
                <w:szCs w:val="22"/>
              </w:rPr>
            </w:pPr>
            <w:r w:rsidRPr="00941F3C">
              <w:rPr>
                <w:rFonts w:ascii="宋体" w:hAnsi="宋体" w:hint="eastAsia"/>
                <w:b/>
                <w:bCs/>
                <w:color w:val="3333FF"/>
                <w:kern w:val="2"/>
                <w:sz w:val="22"/>
                <w:szCs w:val="22"/>
              </w:rPr>
              <w:t>任务类型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DD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941F3C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b/>
                <w:bCs/>
                <w:color w:val="3333FF"/>
                <w:kern w:val="2"/>
                <w:sz w:val="22"/>
                <w:szCs w:val="22"/>
              </w:rPr>
            </w:pPr>
            <w:r w:rsidRPr="00941F3C">
              <w:rPr>
                <w:rFonts w:ascii="宋体" w:hAnsi="宋体" w:hint="eastAsia"/>
                <w:b/>
                <w:bCs/>
                <w:color w:val="3333FF"/>
                <w:kern w:val="2"/>
                <w:sz w:val="22"/>
                <w:szCs w:val="22"/>
              </w:rPr>
              <w:t>业务名称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DD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941F3C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color w:val="3333FF"/>
                <w:kern w:val="2"/>
                <w:sz w:val="22"/>
                <w:szCs w:val="22"/>
              </w:rPr>
            </w:pPr>
            <w:r w:rsidRPr="00941F3C">
              <w:rPr>
                <w:rFonts w:ascii="宋体" w:hAnsi="宋体" w:hint="eastAsia"/>
                <w:b/>
                <w:bCs/>
                <w:color w:val="3333FF"/>
                <w:kern w:val="2"/>
                <w:sz w:val="22"/>
                <w:szCs w:val="22"/>
              </w:rPr>
              <w:t>TCC优先级</w:t>
            </w:r>
          </w:p>
        </w:tc>
      </w:tr>
      <w:tr w:rsidR="00454357" w:rsidTr="00454357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日报表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智汇云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2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PUSH/UP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3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天天记事/Call+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4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智能营销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4</w:t>
            </w:r>
          </w:p>
        </w:tc>
      </w:tr>
      <w:tr w:rsidR="00454357" w:rsidTr="00454357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周报表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智汇云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PUSH/UP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天天记事/Call+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智能营销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月报表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智汇云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6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PUSH/UP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6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6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天天记事/Call+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6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智能营销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6</w:t>
            </w:r>
          </w:p>
        </w:tc>
      </w:tr>
      <w:tr w:rsidR="00454357" w:rsidTr="00454357">
        <w:trPr>
          <w:trHeight w:val="270"/>
        </w:trPr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例外任务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智汇云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1C5B7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kern w:val="2"/>
                <w:sz w:val="22"/>
                <w:szCs w:val="22"/>
              </w:rPr>
            </w:pPr>
            <w:r w:rsidRPr="001C5B77">
              <w:rPr>
                <w:rFonts w:ascii="宋体" w:hAnsi="宋体" w:hint="eastAsia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PUSH/UP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1C5B7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kern w:val="2"/>
                <w:sz w:val="22"/>
                <w:szCs w:val="22"/>
              </w:rPr>
            </w:pPr>
            <w:r w:rsidRPr="001C5B77">
              <w:rPr>
                <w:rFonts w:ascii="宋体" w:hAnsi="宋体" w:hint="eastAsia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升级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1C5B7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kern w:val="2"/>
                <w:sz w:val="22"/>
                <w:szCs w:val="22"/>
              </w:rPr>
            </w:pPr>
            <w:r w:rsidRPr="001C5B77">
              <w:rPr>
                <w:rFonts w:ascii="宋体" w:hAnsi="宋体" w:hint="eastAsia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天天记事/Call+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1C5B7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kern w:val="2"/>
                <w:sz w:val="22"/>
                <w:szCs w:val="22"/>
              </w:rPr>
            </w:pPr>
            <w:r w:rsidRPr="001C5B77">
              <w:rPr>
                <w:rFonts w:ascii="宋体" w:hAnsi="宋体" w:hint="eastAsia"/>
                <w:kern w:val="2"/>
                <w:sz w:val="22"/>
                <w:szCs w:val="22"/>
              </w:rPr>
              <w:t>5</w:t>
            </w:r>
          </w:p>
        </w:tc>
      </w:tr>
      <w:tr w:rsidR="00454357" w:rsidTr="00454357">
        <w:trPr>
          <w:trHeight w:val="27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Default="00454357" w:rsidP="001C5B77">
            <w:pPr>
              <w:spacing w:before="0" w:after="0"/>
              <w:ind w:left="0"/>
              <w:jc w:val="left"/>
              <w:rPr>
                <w:rFonts w:ascii="宋体" w:hAnsi="宋体" w:cs="宋体"/>
                <w:color w:val="000000"/>
                <w:kern w:val="2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kern w:val="2"/>
                <w:sz w:val="22"/>
                <w:szCs w:val="22"/>
              </w:rPr>
              <w:t>智能营销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54357" w:rsidRPr="001C5B77" w:rsidRDefault="00454357" w:rsidP="001C5B77">
            <w:pPr>
              <w:spacing w:before="0" w:after="0"/>
              <w:ind w:left="0"/>
              <w:jc w:val="center"/>
              <w:rPr>
                <w:rFonts w:ascii="宋体" w:hAnsi="宋体" w:cs="宋体"/>
                <w:kern w:val="2"/>
                <w:sz w:val="22"/>
                <w:szCs w:val="22"/>
              </w:rPr>
            </w:pPr>
            <w:r w:rsidRPr="001C5B77">
              <w:rPr>
                <w:rFonts w:ascii="宋体" w:hAnsi="宋体" w:hint="eastAsia"/>
                <w:kern w:val="2"/>
                <w:sz w:val="22"/>
                <w:szCs w:val="22"/>
              </w:rPr>
              <w:t>5</w:t>
            </w:r>
          </w:p>
        </w:tc>
      </w:tr>
    </w:tbl>
    <w:p w:rsidR="00454357" w:rsidRDefault="00941F3C" w:rsidP="00454357">
      <w:pPr>
        <w:pStyle w:val="afa"/>
        <w:numPr>
          <w:ilvl w:val="0"/>
          <w:numId w:val="34"/>
        </w:numPr>
        <w:ind w:firstLineChars="0"/>
        <w:jc w:val="left"/>
        <w:rPr>
          <w:rFonts w:hAnsi="Arial" w:cs="Arial" w:hint="eastAsia"/>
          <w:kern w:val="0"/>
          <w:szCs w:val="21"/>
        </w:rPr>
      </w:pPr>
      <w:r w:rsidRPr="00941F3C">
        <w:rPr>
          <w:rFonts w:hAnsi="Arial" w:cs="Arial" w:hint="eastAsia"/>
          <w:b/>
          <w:color w:val="FF0000"/>
          <w:kern w:val="0"/>
          <w:szCs w:val="21"/>
        </w:rPr>
        <w:t>BI</w:t>
      </w:r>
      <w:r w:rsidRPr="00941F3C">
        <w:rPr>
          <w:rFonts w:hAnsi="Arial" w:cs="Arial" w:hint="eastAsia"/>
          <w:b/>
          <w:color w:val="FF0000"/>
          <w:kern w:val="0"/>
          <w:szCs w:val="21"/>
        </w:rPr>
        <w:t>平台</w:t>
      </w:r>
      <w:r w:rsidR="001C5B77" w:rsidRPr="00941F3C">
        <w:rPr>
          <w:rFonts w:hAnsi="Arial" w:cs="Arial" w:hint="eastAsia"/>
          <w:b/>
          <w:color w:val="FF0000"/>
          <w:kern w:val="0"/>
          <w:szCs w:val="21"/>
        </w:rPr>
        <w:t>沉寂用户清理</w:t>
      </w:r>
      <w:r w:rsidR="001C5B77">
        <w:rPr>
          <w:rFonts w:hAnsi="Arial" w:cs="Arial" w:hint="eastAsia"/>
          <w:kern w:val="0"/>
          <w:szCs w:val="21"/>
        </w:rPr>
        <w:t>。由于外包人员的变动及组织调整，</w:t>
      </w:r>
      <w:r w:rsidR="001C5B77">
        <w:rPr>
          <w:rFonts w:hAnsi="Arial" w:cs="Arial" w:hint="eastAsia"/>
          <w:kern w:val="0"/>
          <w:szCs w:val="21"/>
        </w:rPr>
        <w:t>BI</w:t>
      </w:r>
      <w:r w:rsidR="001C5B77">
        <w:rPr>
          <w:rFonts w:hAnsi="Arial" w:cs="Arial" w:hint="eastAsia"/>
          <w:kern w:val="0"/>
          <w:szCs w:val="21"/>
        </w:rPr>
        <w:t>平台中存在大量非法用户，包括</w:t>
      </w:r>
      <w:r w:rsidR="001C5B77">
        <w:rPr>
          <w:rFonts w:hAnsi="Arial" w:cs="Arial" w:hint="eastAsia"/>
          <w:kern w:val="0"/>
          <w:szCs w:val="21"/>
        </w:rPr>
        <w:t>VPN</w:t>
      </w:r>
      <w:r w:rsidR="001C5B77">
        <w:rPr>
          <w:rFonts w:hAnsi="Arial" w:cs="Arial" w:hint="eastAsia"/>
          <w:kern w:val="0"/>
          <w:szCs w:val="21"/>
        </w:rPr>
        <w:t>用户、</w:t>
      </w:r>
      <w:r w:rsidR="001C5B77">
        <w:rPr>
          <w:rFonts w:hAnsi="Arial" w:cs="Arial" w:hint="eastAsia"/>
          <w:kern w:val="0"/>
          <w:szCs w:val="21"/>
        </w:rPr>
        <w:t>OS</w:t>
      </w:r>
      <w:r w:rsidR="001C5B77">
        <w:rPr>
          <w:rFonts w:hAnsi="Arial" w:cs="Arial" w:hint="eastAsia"/>
          <w:kern w:val="0"/>
          <w:szCs w:val="21"/>
        </w:rPr>
        <w:t>用户、</w:t>
      </w:r>
      <w:r w:rsidR="001C5B77">
        <w:rPr>
          <w:rFonts w:hAnsi="Arial" w:cs="Arial" w:hint="eastAsia"/>
          <w:kern w:val="0"/>
          <w:szCs w:val="21"/>
        </w:rPr>
        <w:t>DB</w:t>
      </w:r>
      <w:r w:rsidR="001C5B77">
        <w:rPr>
          <w:rFonts w:hAnsi="Arial" w:cs="Arial" w:hint="eastAsia"/>
          <w:kern w:val="0"/>
          <w:szCs w:val="21"/>
        </w:rPr>
        <w:t>用户、（报表）应用用户等。</w:t>
      </w:r>
      <w:r w:rsidR="00C736A3">
        <w:rPr>
          <w:rFonts w:hAnsi="Arial" w:cs="Arial" w:hint="eastAsia"/>
          <w:kern w:val="0"/>
          <w:szCs w:val="21"/>
        </w:rPr>
        <w:t>为了确保</w:t>
      </w:r>
      <w:r w:rsidR="00C736A3">
        <w:rPr>
          <w:rFonts w:hAnsi="Arial" w:cs="Arial" w:hint="eastAsia"/>
          <w:kern w:val="0"/>
          <w:szCs w:val="21"/>
        </w:rPr>
        <w:t>BI</w:t>
      </w:r>
      <w:r w:rsidR="00C736A3">
        <w:rPr>
          <w:rFonts w:hAnsi="Arial" w:cs="Arial" w:hint="eastAsia"/>
          <w:kern w:val="0"/>
          <w:szCs w:val="21"/>
        </w:rPr>
        <w:t>平台的安全，</w:t>
      </w:r>
      <w:r w:rsidR="00C736A3">
        <w:rPr>
          <w:rFonts w:hAnsi="Arial" w:cs="Arial" w:hint="eastAsia"/>
          <w:kern w:val="0"/>
          <w:szCs w:val="21"/>
        </w:rPr>
        <w:lastRenderedPageBreak/>
        <w:t>需要将</w:t>
      </w:r>
      <w:r w:rsidR="00C736A3">
        <w:rPr>
          <w:rFonts w:hAnsi="Arial" w:cs="Arial" w:hint="eastAsia"/>
          <w:kern w:val="0"/>
          <w:szCs w:val="21"/>
        </w:rPr>
        <w:t>BI</w:t>
      </w:r>
      <w:r w:rsidR="00C736A3">
        <w:rPr>
          <w:rFonts w:hAnsi="Arial" w:cs="Arial" w:hint="eastAsia"/>
          <w:kern w:val="0"/>
          <w:szCs w:val="21"/>
        </w:rPr>
        <w:t>平台无关的用户删除。</w:t>
      </w:r>
    </w:p>
    <w:p w:rsidR="00C736A3" w:rsidRDefault="00C736A3" w:rsidP="00454357">
      <w:pPr>
        <w:pStyle w:val="afa"/>
        <w:numPr>
          <w:ilvl w:val="0"/>
          <w:numId w:val="34"/>
        </w:numPr>
        <w:ind w:firstLineChars="0"/>
        <w:jc w:val="left"/>
        <w:rPr>
          <w:rFonts w:hAnsi="Arial" w:cs="Arial" w:hint="eastAsia"/>
          <w:kern w:val="0"/>
          <w:szCs w:val="21"/>
        </w:rPr>
      </w:pPr>
      <w:r w:rsidRPr="00941F3C">
        <w:rPr>
          <w:rFonts w:hAnsi="Arial" w:cs="Arial" w:hint="eastAsia"/>
          <w:b/>
          <w:color w:val="FF0000"/>
          <w:kern w:val="0"/>
          <w:szCs w:val="21"/>
        </w:rPr>
        <w:t>业务数据备份逻辑修改</w:t>
      </w:r>
      <w:r w:rsidR="00941F3C" w:rsidRPr="00941F3C">
        <w:rPr>
          <w:rFonts w:hAnsi="Arial" w:cs="Arial" w:hint="eastAsia"/>
          <w:b/>
          <w:color w:val="FF0000"/>
          <w:kern w:val="0"/>
          <w:szCs w:val="21"/>
        </w:rPr>
        <w:t>和专用数据备份工具开发</w:t>
      </w:r>
      <w:r w:rsidRPr="00941F3C">
        <w:rPr>
          <w:rFonts w:hAnsi="Arial" w:cs="Arial" w:hint="eastAsia"/>
          <w:b/>
          <w:color w:val="FF0000"/>
          <w:kern w:val="0"/>
          <w:szCs w:val="21"/>
        </w:rPr>
        <w:t>。</w:t>
      </w:r>
      <w:r>
        <w:rPr>
          <w:rFonts w:hAnsi="Arial" w:cs="Arial" w:hint="eastAsia"/>
          <w:kern w:val="0"/>
          <w:szCs w:val="21"/>
        </w:rPr>
        <w:t>现有的智汇云等业务中，数据备份失败后终止任务运行，需要修改为备份失败只发送告警信息，后续继续处理的方式。</w:t>
      </w:r>
      <w:r w:rsidR="00941F3C">
        <w:rPr>
          <w:rFonts w:hAnsi="Arial" w:cs="Arial" w:hint="eastAsia"/>
          <w:kern w:val="0"/>
          <w:szCs w:val="21"/>
        </w:rPr>
        <w:t>为了统一数据备份处理，后续考虑在</w:t>
      </w:r>
      <w:r w:rsidR="00941F3C">
        <w:rPr>
          <w:rFonts w:hAnsi="Arial" w:cs="Arial" w:hint="eastAsia"/>
          <w:kern w:val="0"/>
          <w:szCs w:val="21"/>
        </w:rPr>
        <w:t>BI  IDE(</w:t>
      </w:r>
      <w:r w:rsidR="00941F3C">
        <w:rPr>
          <w:rFonts w:hAnsi="Arial" w:cs="Arial" w:hint="eastAsia"/>
          <w:kern w:val="0"/>
          <w:szCs w:val="21"/>
        </w:rPr>
        <w:t>任务开发工具</w:t>
      </w:r>
      <w:r w:rsidR="00941F3C">
        <w:rPr>
          <w:rFonts w:hAnsi="Arial" w:cs="Arial" w:hint="eastAsia"/>
          <w:kern w:val="0"/>
          <w:szCs w:val="21"/>
        </w:rPr>
        <w:t>)</w:t>
      </w:r>
      <w:r w:rsidR="00941F3C">
        <w:rPr>
          <w:rFonts w:hAnsi="Arial" w:cs="Arial" w:hint="eastAsia"/>
          <w:kern w:val="0"/>
          <w:szCs w:val="21"/>
        </w:rPr>
        <w:t>中提供专门的数据备份工具，方便数据任务开发人员调用。后续的新任务采用</w:t>
      </w:r>
      <w:r w:rsidR="00941F3C">
        <w:rPr>
          <w:rFonts w:hAnsi="Arial" w:cs="Arial" w:hint="eastAsia"/>
          <w:kern w:val="0"/>
          <w:szCs w:val="21"/>
        </w:rPr>
        <w:t>BI IDE</w:t>
      </w:r>
      <w:r w:rsidR="00941F3C">
        <w:rPr>
          <w:rFonts w:hAnsi="Arial" w:cs="Arial" w:hint="eastAsia"/>
          <w:kern w:val="0"/>
          <w:szCs w:val="21"/>
        </w:rPr>
        <w:t>提供的标准工具完成数据备份。</w:t>
      </w:r>
    </w:p>
    <w:p w:rsidR="00607D05" w:rsidRDefault="00607D05" w:rsidP="00736BF4">
      <w:pPr>
        <w:pStyle w:val="afa"/>
        <w:ind w:firstLineChars="0" w:firstLine="0"/>
        <w:jc w:val="left"/>
        <w:rPr>
          <w:rFonts w:hAnsi="Arial" w:cs="Arial" w:hint="eastAsia"/>
          <w:kern w:val="0"/>
          <w:szCs w:val="21"/>
        </w:rPr>
      </w:pPr>
    </w:p>
    <w:p w:rsidR="00740294" w:rsidRDefault="00740294" w:rsidP="00736BF4">
      <w:pPr>
        <w:pStyle w:val="afa"/>
        <w:ind w:firstLineChars="0" w:firstLine="0"/>
        <w:jc w:val="left"/>
        <w:rPr>
          <w:rFonts w:hAnsi="Arial" w:cs="Arial" w:hint="eastAsia"/>
          <w:kern w:val="0"/>
          <w:szCs w:val="21"/>
        </w:rPr>
      </w:pPr>
      <w:r>
        <w:rPr>
          <w:rFonts w:hAnsi="Arial" w:cs="Arial" w:hint="eastAsia"/>
          <w:kern w:val="0"/>
          <w:szCs w:val="21"/>
        </w:rPr>
        <w:t>任务分工及进度计划如下表：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40294" w:rsidTr="0005766F">
        <w:tc>
          <w:tcPr>
            <w:tcW w:w="2130" w:type="dxa"/>
            <w:vAlign w:val="center"/>
          </w:tcPr>
          <w:p w:rsidR="00740294" w:rsidRPr="0005766F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b/>
                <w:color w:val="3333FF"/>
                <w:kern w:val="0"/>
                <w:szCs w:val="21"/>
              </w:rPr>
            </w:pPr>
            <w:r w:rsidRPr="0005766F">
              <w:rPr>
                <w:rFonts w:hAnsi="Arial" w:cs="Arial" w:hint="eastAsia"/>
                <w:b/>
                <w:color w:val="3333FF"/>
                <w:kern w:val="0"/>
                <w:szCs w:val="21"/>
              </w:rPr>
              <w:t>任务项</w:t>
            </w:r>
          </w:p>
        </w:tc>
        <w:tc>
          <w:tcPr>
            <w:tcW w:w="2130" w:type="dxa"/>
            <w:vAlign w:val="center"/>
          </w:tcPr>
          <w:p w:rsidR="00740294" w:rsidRPr="0005766F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b/>
                <w:color w:val="3333FF"/>
                <w:kern w:val="0"/>
                <w:szCs w:val="21"/>
              </w:rPr>
            </w:pPr>
            <w:r w:rsidRPr="0005766F">
              <w:rPr>
                <w:rFonts w:hAnsi="Arial" w:cs="Arial" w:hint="eastAsia"/>
                <w:b/>
                <w:color w:val="3333FF"/>
                <w:kern w:val="0"/>
                <w:szCs w:val="21"/>
              </w:rPr>
              <w:t>阶段输出</w:t>
            </w:r>
          </w:p>
        </w:tc>
        <w:tc>
          <w:tcPr>
            <w:tcW w:w="2131" w:type="dxa"/>
            <w:vAlign w:val="center"/>
          </w:tcPr>
          <w:p w:rsidR="00740294" w:rsidRPr="0005766F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b/>
                <w:color w:val="3333FF"/>
                <w:kern w:val="0"/>
                <w:szCs w:val="21"/>
              </w:rPr>
            </w:pPr>
            <w:r w:rsidRPr="0005766F">
              <w:rPr>
                <w:rFonts w:hAnsi="Arial" w:cs="Arial" w:hint="eastAsia"/>
                <w:b/>
                <w:color w:val="3333FF"/>
                <w:kern w:val="0"/>
                <w:szCs w:val="21"/>
              </w:rPr>
              <w:t>完成时间点</w:t>
            </w:r>
          </w:p>
        </w:tc>
        <w:tc>
          <w:tcPr>
            <w:tcW w:w="2131" w:type="dxa"/>
            <w:vAlign w:val="center"/>
          </w:tcPr>
          <w:p w:rsidR="00740294" w:rsidRPr="0005766F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b/>
                <w:color w:val="3333FF"/>
                <w:kern w:val="0"/>
                <w:szCs w:val="21"/>
              </w:rPr>
            </w:pPr>
            <w:r w:rsidRPr="0005766F">
              <w:rPr>
                <w:rFonts w:hAnsi="Arial" w:cs="Arial" w:hint="eastAsia"/>
                <w:b/>
                <w:color w:val="3333FF"/>
                <w:kern w:val="0"/>
                <w:szCs w:val="21"/>
              </w:rPr>
              <w:t>责任人</w:t>
            </w:r>
          </w:p>
        </w:tc>
      </w:tr>
      <w:tr w:rsidR="0005766F" w:rsidTr="0005766F">
        <w:tc>
          <w:tcPr>
            <w:tcW w:w="2130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BI</w:t>
            </w:r>
            <w:r>
              <w:rPr>
                <w:rFonts w:hAnsi="Arial" w:cs="Arial" w:hint="eastAsia"/>
                <w:kern w:val="0"/>
                <w:szCs w:val="21"/>
              </w:rPr>
              <w:t>监控项及告警门槛指标整理</w:t>
            </w:r>
          </w:p>
        </w:tc>
        <w:tc>
          <w:tcPr>
            <w:tcW w:w="2130" w:type="dxa"/>
            <w:vAlign w:val="center"/>
          </w:tcPr>
          <w:p w:rsidR="0005766F" w:rsidRPr="00740294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整理出监控项及告警门槛指标，并经评审确认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赵卜</w:t>
            </w:r>
          </w:p>
        </w:tc>
      </w:tr>
      <w:tr w:rsidR="0005766F" w:rsidTr="0005766F">
        <w:tc>
          <w:tcPr>
            <w:tcW w:w="2130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05766F" w:rsidRPr="00740294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运维实施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运维部</w:t>
            </w:r>
          </w:p>
        </w:tc>
      </w:tr>
      <w:tr w:rsidR="0005766F" w:rsidTr="0005766F">
        <w:tc>
          <w:tcPr>
            <w:tcW w:w="2130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任务优先级调整</w:t>
            </w:r>
          </w:p>
        </w:tc>
        <w:tc>
          <w:tcPr>
            <w:tcW w:w="2130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输出各业务日报表、周报表、月报表、例外任务清单，并跟业务人员确认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周红兵</w:t>
            </w:r>
          </w:p>
        </w:tc>
      </w:tr>
      <w:tr w:rsidR="0005766F" w:rsidTr="0005766F">
        <w:tc>
          <w:tcPr>
            <w:tcW w:w="2130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05766F" w:rsidRPr="00740294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完成任务优先级调整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</w:tr>
      <w:tr w:rsidR="0005766F" w:rsidTr="0005766F">
        <w:tc>
          <w:tcPr>
            <w:tcW w:w="2130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BI</w:t>
            </w:r>
            <w:r>
              <w:rPr>
                <w:rFonts w:hAnsi="Arial" w:cs="Arial" w:hint="eastAsia"/>
                <w:kern w:val="0"/>
                <w:szCs w:val="21"/>
              </w:rPr>
              <w:t>平台用户清理</w:t>
            </w:r>
          </w:p>
        </w:tc>
        <w:tc>
          <w:tcPr>
            <w:tcW w:w="2130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整理出待清理的用户清单，包括</w:t>
            </w:r>
            <w:r>
              <w:rPr>
                <w:rFonts w:hAnsi="Arial" w:cs="Arial" w:hint="eastAsia"/>
                <w:kern w:val="0"/>
                <w:szCs w:val="21"/>
              </w:rPr>
              <w:t>VPN</w:t>
            </w:r>
            <w:r>
              <w:rPr>
                <w:rFonts w:hAnsi="Arial" w:cs="Arial" w:hint="eastAsia"/>
                <w:kern w:val="0"/>
                <w:szCs w:val="21"/>
              </w:rPr>
              <w:t>用户、</w:t>
            </w:r>
            <w:r>
              <w:rPr>
                <w:rFonts w:hAnsi="Arial" w:cs="Arial" w:hint="eastAsia"/>
                <w:kern w:val="0"/>
                <w:szCs w:val="21"/>
              </w:rPr>
              <w:t>OS</w:t>
            </w:r>
            <w:r>
              <w:rPr>
                <w:rFonts w:hAnsi="Arial" w:cs="Arial" w:hint="eastAsia"/>
                <w:kern w:val="0"/>
                <w:szCs w:val="21"/>
              </w:rPr>
              <w:t>用户、</w:t>
            </w:r>
            <w:r>
              <w:rPr>
                <w:rFonts w:hAnsi="Arial" w:cs="Arial" w:hint="eastAsia"/>
                <w:kern w:val="0"/>
                <w:szCs w:val="21"/>
              </w:rPr>
              <w:t>DB</w:t>
            </w:r>
            <w:r>
              <w:rPr>
                <w:rFonts w:hAnsi="Arial" w:cs="Arial" w:hint="eastAsia"/>
                <w:kern w:val="0"/>
                <w:szCs w:val="21"/>
              </w:rPr>
              <w:t>用户、表报应用用户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赵卜</w:t>
            </w:r>
          </w:p>
        </w:tc>
      </w:tr>
      <w:tr w:rsidR="0005766F" w:rsidTr="0005766F">
        <w:tc>
          <w:tcPr>
            <w:tcW w:w="2130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05766F" w:rsidRPr="00740294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完成用户清理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</w:tr>
      <w:tr w:rsidR="00740294" w:rsidTr="0005766F">
        <w:tc>
          <w:tcPr>
            <w:tcW w:w="2130" w:type="dxa"/>
            <w:vAlign w:val="center"/>
          </w:tcPr>
          <w:p w:rsidR="00740294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业务数据备份逻辑修改</w:t>
            </w:r>
          </w:p>
        </w:tc>
        <w:tc>
          <w:tcPr>
            <w:tcW w:w="2130" w:type="dxa"/>
            <w:vAlign w:val="center"/>
          </w:tcPr>
          <w:p w:rsidR="00740294" w:rsidRPr="00740294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完成业务备份逻辑修改</w:t>
            </w:r>
          </w:p>
        </w:tc>
        <w:tc>
          <w:tcPr>
            <w:tcW w:w="2131" w:type="dxa"/>
            <w:vAlign w:val="center"/>
          </w:tcPr>
          <w:p w:rsidR="00740294" w:rsidRPr="00740294" w:rsidRDefault="00740294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Align w:val="center"/>
          </w:tcPr>
          <w:p w:rsidR="00740294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刘晓莉、姜侠</w:t>
            </w:r>
          </w:p>
        </w:tc>
      </w:tr>
      <w:tr w:rsidR="0005766F" w:rsidTr="0005766F">
        <w:tc>
          <w:tcPr>
            <w:tcW w:w="2130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备份专用工具开发</w:t>
            </w:r>
          </w:p>
        </w:tc>
        <w:tc>
          <w:tcPr>
            <w:tcW w:w="2130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完成备份工具设计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 w:val="restart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汤清正</w:t>
            </w:r>
          </w:p>
        </w:tc>
      </w:tr>
      <w:tr w:rsidR="0005766F" w:rsidTr="0005766F">
        <w:tc>
          <w:tcPr>
            <w:tcW w:w="2130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0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  <w:r>
              <w:rPr>
                <w:rFonts w:hAnsi="Arial" w:cs="Arial" w:hint="eastAsia"/>
                <w:kern w:val="0"/>
                <w:szCs w:val="21"/>
              </w:rPr>
              <w:t>备份工具开发验证</w:t>
            </w:r>
          </w:p>
        </w:tc>
        <w:tc>
          <w:tcPr>
            <w:tcW w:w="2131" w:type="dxa"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  <w:tc>
          <w:tcPr>
            <w:tcW w:w="2131" w:type="dxa"/>
            <w:vMerge/>
            <w:vAlign w:val="center"/>
          </w:tcPr>
          <w:p w:rsidR="0005766F" w:rsidRDefault="0005766F" w:rsidP="0005766F">
            <w:pPr>
              <w:pStyle w:val="afa"/>
              <w:ind w:firstLineChars="0" w:firstLine="0"/>
              <w:rPr>
                <w:rFonts w:hAnsi="Arial" w:cs="Arial" w:hint="eastAsia"/>
                <w:kern w:val="0"/>
                <w:szCs w:val="21"/>
              </w:rPr>
            </w:pPr>
          </w:p>
        </w:tc>
      </w:tr>
    </w:tbl>
    <w:p w:rsidR="00740294" w:rsidRPr="00740294" w:rsidRDefault="00740294" w:rsidP="00736BF4">
      <w:pPr>
        <w:pStyle w:val="afa"/>
        <w:ind w:firstLineChars="0" w:firstLine="0"/>
        <w:jc w:val="left"/>
        <w:rPr>
          <w:rFonts w:hAnsi="Arial" w:cs="Arial" w:hint="eastAsia"/>
          <w:kern w:val="0"/>
          <w:szCs w:val="21"/>
        </w:rPr>
      </w:pPr>
    </w:p>
    <w:sectPr w:rsidR="00740294" w:rsidRPr="00740294" w:rsidSect="003363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BCD" w:rsidRDefault="009F7BCD">
      <w:r>
        <w:separator/>
      </w:r>
    </w:p>
  </w:endnote>
  <w:endnote w:type="continuationSeparator" w:id="0">
    <w:p w:rsidR="009F7BCD" w:rsidRDefault="009F7B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哦">
    <w:altName w:val="Arial Unicode MS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628"/>
      <w:gridCol w:w="3158"/>
      <w:gridCol w:w="2736"/>
    </w:tblGrid>
    <w:tr w:rsidR="00270F23">
      <w:tc>
        <w:tcPr>
          <w:tcW w:w="1542" w:type="pct"/>
        </w:tcPr>
        <w:p w:rsidR="00270F23" w:rsidRDefault="004B4463" w:rsidP="00F06E66">
          <w:pPr>
            <w:pStyle w:val="a8"/>
          </w:pPr>
          <w:fldSimple w:instr=" DATE \@ &quot;yyyy-MM-dd&quot; ">
            <w:r w:rsidR="0013702F">
              <w:t>2012-10-09</w:t>
            </w:r>
          </w:fldSimple>
        </w:p>
      </w:tc>
      <w:tc>
        <w:tcPr>
          <w:tcW w:w="1853" w:type="pct"/>
        </w:tcPr>
        <w:p w:rsidR="00270F23" w:rsidRDefault="00270F23" w:rsidP="0062334A">
          <w:pPr>
            <w:pStyle w:val="a8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270F23" w:rsidRDefault="00270F23" w:rsidP="00F06E66">
          <w:pPr>
            <w:pStyle w:val="a8"/>
            <w:ind w:firstLine="360"/>
            <w:jc w:val="right"/>
          </w:pPr>
          <w:r>
            <w:t>Page</w:t>
          </w:r>
          <w:fldSimple w:instr="PAGE">
            <w:r w:rsidR="0005766F">
              <w:t>1</w:t>
            </w:r>
          </w:fldSimple>
          <w:r>
            <w:t>, Total</w:t>
          </w:r>
          <w:fldSimple w:instr=" NUMPAGES  \* Arabic  \* MERGEFORMAT ">
            <w:r w:rsidR="0005766F">
              <w:t>2</w:t>
            </w:r>
          </w:fldSimple>
        </w:p>
      </w:tc>
    </w:tr>
  </w:tbl>
  <w:p w:rsidR="00270F23" w:rsidRDefault="00270F2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BCD" w:rsidRDefault="009F7BCD">
      <w:r>
        <w:separator/>
      </w:r>
    </w:p>
  </w:footnote>
  <w:footnote w:type="continuationSeparator" w:id="0">
    <w:p w:rsidR="009F7BCD" w:rsidRDefault="009F7B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64"/>
      <w:gridCol w:w="5511"/>
      <w:gridCol w:w="2045"/>
    </w:tblGrid>
    <w:tr w:rsidR="00270F23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270F23" w:rsidRDefault="00270F23" w:rsidP="00F06E66">
          <w:pPr>
            <w:pStyle w:val="a7"/>
          </w:pPr>
          <w:r>
            <w:rPr>
              <w:rFonts w:hint="eastAsia"/>
            </w:rPr>
            <w:drawing>
              <wp:inline distT="0" distB="0" distL="0" distR="0">
                <wp:extent cx="457200" cy="457200"/>
                <wp:effectExtent l="19050" t="0" r="0" b="0"/>
                <wp:docPr id="7" name="图片 7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70F23" w:rsidRDefault="00270F23" w:rsidP="00F06E66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270F23" w:rsidRDefault="00270F23" w:rsidP="0013702F">
          <w:pPr>
            <w:pStyle w:val="a7"/>
            <w:ind w:firstLine="360"/>
            <w:jc w:val="center"/>
          </w:pPr>
          <w:r>
            <w:rPr>
              <w:rFonts w:hint="eastAsia"/>
            </w:rPr>
            <w:t>终端云</w:t>
          </w:r>
          <w:r>
            <w:rPr>
              <w:rFonts w:hint="eastAsia"/>
            </w:rPr>
            <w:t>BI</w:t>
          </w:r>
          <w:r w:rsidR="0013702F">
            <w:rPr>
              <w:rFonts w:hint="eastAsia"/>
            </w:rPr>
            <w:t>平台操作维护执行计划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270F23" w:rsidRDefault="00270F23" w:rsidP="00955530">
          <w:pPr>
            <w:pStyle w:val="a7"/>
          </w:pPr>
          <w:r>
            <w:t>Security Level</w:t>
          </w:r>
          <w:r>
            <w:rPr>
              <w:rFonts w:hint="eastAsia"/>
            </w:rPr>
            <w:t xml:space="preserve">: </w:t>
          </w:r>
          <w:r>
            <w:rPr>
              <w:rFonts w:hint="eastAsia"/>
            </w:rPr>
            <w:t>公开</w:t>
          </w:r>
        </w:p>
      </w:tc>
    </w:tr>
  </w:tbl>
  <w:p w:rsidR="00270F23" w:rsidRDefault="00270F2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4099"/>
    <w:multiLevelType w:val="hybridMultilevel"/>
    <w:tmpl w:val="FE3C04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3">
    <w:nsid w:val="09FA6811"/>
    <w:multiLevelType w:val="hybridMultilevel"/>
    <w:tmpl w:val="3ECA1D6E"/>
    <w:lvl w:ilvl="0" w:tplc="AAB6BD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B2900"/>
    <w:multiLevelType w:val="hybridMultilevel"/>
    <w:tmpl w:val="1698331E"/>
    <w:lvl w:ilvl="0" w:tplc="8E1434AA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E2C4223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5B694E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58CE34E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C0EE12B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BF03D5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497C7B8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830E3752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BD223D5C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5">
    <w:nsid w:val="0F654AD5"/>
    <w:multiLevelType w:val="multilevel"/>
    <w:tmpl w:val="60BA1378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6"/>
        <w:szCs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szCs w:val="30"/>
        <w:vertAlign w:val="baseline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3">
      <w:start w:val="1"/>
      <w:numFmt w:val="decimal"/>
      <w:pStyle w:val="4"/>
      <w:suff w:val="nothing"/>
      <w:lvlText w:val="%4. "/>
      <w:lvlJc w:val="left"/>
      <w:pPr>
        <w:ind w:left="1515" w:hanging="255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1"/>
        <w:vertAlign w:val="baseline"/>
      </w:rPr>
    </w:lvl>
    <w:lvl w:ilvl="4">
      <w:start w:val="1"/>
      <w:numFmt w:val="decimal"/>
      <w:pStyle w:val="ItemStep"/>
      <w:lvlText w:val="(%5)"/>
      <w:lvlJc w:val="left"/>
      <w:pPr>
        <w:tabs>
          <w:tab w:val="num" w:pos="1644"/>
        </w:tabs>
        <w:ind w:left="1644" w:hanging="510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u w:val="none"/>
        <w:vertAlign w:val="baseli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1134" w:firstLine="0"/>
      </w:pPr>
      <w:rPr>
        <w:rFonts w:ascii="Arial" w:eastAsia="黑体" w:hAnsi="Arial" w:hint="default"/>
        <w:b w:val="0"/>
        <w:bCs w:val="0"/>
        <w:i w:val="0"/>
        <w:iCs w:val="0"/>
        <w:color w:val="auto"/>
        <w:sz w:val="18"/>
        <w:szCs w:val="18"/>
        <w:u w:val="none"/>
      </w:rPr>
    </w:lvl>
    <w:lvl w:ilvl="6">
      <w:start w:val="1"/>
      <w:numFmt w:val="decimal"/>
      <w:lvlRestart w:val="1"/>
      <w:pStyle w:val="INStep"/>
      <w:suff w:val="space"/>
      <w:lvlText w:val="表%1-%7"/>
      <w:lvlJc w:val="left"/>
      <w:pPr>
        <w:ind w:left="3255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  <w:lang w:val="en-US"/>
      </w:rPr>
    </w:lvl>
    <w:lvl w:ilvl="7">
      <w:start w:val="1"/>
      <w:numFmt w:val="none"/>
      <w:pStyle w:val="CharCharCharChar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a0"/>
      <w:lvlText w:val="步骤%9："/>
      <w:lvlJc w:val="left"/>
      <w:pPr>
        <w:tabs>
          <w:tab w:val="num" w:pos="1134"/>
        </w:tabs>
        <w:ind w:left="1134" w:hanging="907"/>
      </w:pPr>
      <w:rPr>
        <w:rFonts w:ascii="Arial" w:eastAsia="宋体" w:hAnsi="Arial" w:hint="default"/>
        <w:b/>
        <w:bCs/>
        <w:i w:val="0"/>
        <w:iCs w:val="0"/>
        <w:color w:val="auto"/>
        <w:sz w:val="21"/>
        <w:szCs w:val="21"/>
      </w:rPr>
    </w:lvl>
  </w:abstractNum>
  <w:abstractNum w:abstractNumId="6">
    <w:nsid w:val="11760950"/>
    <w:multiLevelType w:val="hybridMultilevel"/>
    <w:tmpl w:val="D82A6AB2"/>
    <w:lvl w:ilvl="0" w:tplc="CA8E1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CD6B97"/>
    <w:multiLevelType w:val="hybridMultilevel"/>
    <w:tmpl w:val="787CBD1E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B66554"/>
    <w:multiLevelType w:val="singleLevel"/>
    <w:tmpl w:val="B6FA33DA"/>
    <w:lvl w:ilvl="0">
      <w:start w:val="1"/>
      <w:numFmt w:val="decimal"/>
      <w:pStyle w:val="a1"/>
      <w:lvlText w:val="Figure图 %1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9">
    <w:nsid w:val="22764223"/>
    <w:multiLevelType w:val="hybridMultilevel"/>
    <w:tmpl w:val="052E2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F50C09"/>
    <w:multiLevelType w:val="multilevel"/>
    <w:tmpl w:val="DD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harChar1CharCharCharCharCharCharCha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8771610"/>
    <w:multiLevelType w:val="hybridMultilevel"/>
    <w:tmpl w:val="41D4CF1E"/>
    <w:lvl w:ilvl="0" w:tplc="91AA9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645A9D"/>
    <w:multiLevelType w:val="hybridMultilevel"/>
    <w:tmpl w:val="694631C0"/>
    <w:lvl w:ilvl="0" w:tplc="89AE595E">
      <w:start w:val="1"/>
      <w:numFmt w:val="bullet"/>
      <w:pStyle w:val="NotesTextList"/>
      <w:lvlText w:val=""/>
      <w:lvlJc w:val="left"/>
      <w:pPr>
        <w:tabs>
          <w:tab w:val="num" w:pos="1418"/>
        </w:tabs>
        <w:ind w:left="1418" w:hanging="284"/>
      </w:pPr>
      <w:rPr>
        <w:rFonts w:ascii="Wingdings" w:hAnsi="Wingdings" w:cs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3"/>
        <w:szCs w:val="13"/>
        <w:vertAlign w:val="baseline"/>
      </w:rPr>
    </w:lvl>
    <w:lvl w:ilvl="1" w:tplc="D8A0E9D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C8F28C64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681445C8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57BC4FB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D34D056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2D325DD4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EE805CAE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180CF95C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>
    <w:nsid w:val="30880B49"/>
    <w:multiLevelType w:val="hybridMultilevel"/>
    <w:tmpl w:val="4EF46A02"/>
    <w:lvl w:ilvl="0" w:tplc="1E167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BD4C93"/>
    <w:multiLevelType w:val="hybridMultilevel"/>
    <w:tmpl w:val="B5562CB8"/>
    <w:lvl w:ilvl="0" w:tplc="E6F8450C">
      <w:start w:val="1"/>
      <w:numFmt w:val="decimal"/>
      <w:pStyle w:val="10"/>
      <w:lvlText w:val="图 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9D05D0"/>
    <w:multiLevelType w:val="hybridMultilevel"/>
    <w:tmpl w:val="3D3ED516"/>
    <w:lvl w:ilvl="0" w:tplc="7A8822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A17848"/>
    <w:multiLevelType w:val="hybridMultilevel"/>
    <w:tmpl w:val="1F8E1310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AC5B55"/>
    <w:multiLevelType w:val="hybridMultilevel"/>
    <w:tmpl w:val="2EB66DB4"/>
    <w:lvl w:ilvl="0" w:tplc="55842C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F62AAD"/>
    <w:multiLevelType w:val="multilevel"/>
    <w:tmpl w:val="0D0AB1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 w:val="0"/>
        <w:i w:val="0"/>
        <w:color w:val="00000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44121AA6"/>
    <w:multiLevelType w:val="hybridMultilevel"/>
    <w:tmpl w:val="0574B532"/>
    <w:lvl w:ilvl="0" w:tplc="04090003">
      <w:start w:val="1"/>
      <w:numFmt w:val="decimal"/>
      <w:pStyle w:val="ItemStepinTable"/>
      <w:lvlText w:val="(%1)"/>
      <w:lvlJc w:val="left"/>
      <w:pPr>
        <w:tabs>
          <w:tab w:val="num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BB47E97"/>
    <w:multiLevelType w:val="singleLevel"/>
    <w:tmpl w:val="133A1E3A"/>
    <w:lvl w:ilvl="0">
      <w:start w:val="1"/>
      <w:numFmt w:val="decimal"/>
      <w:pStyle w:val="a2"/>
      <w:lvlText w:val="表%1 "/>
      <w:lvlJc w:val="left"/>
      <w:pPr>
        <w:tabs>
          <w:tab w:val="num" w:pos="2989"/>
        </w:tabs>
        <w:ind w:left="2269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21">
    <w:nsid w:val="4D3C4B8D"/>
    <w:multiLevelType w:val="hybridMultilevel"/>
    <w:tmpl w:val="24E02B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DE4F71"/>
    <w:multiLevelType w:val="hybridMultilevel"/>
    <w:tmpl w:val="39CEE07C"/>
    <w:lvl w:ilvl="0" w:tplc="1E5C12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5A16F6"/>
    <w:multiLevelType w:val="hybridMultilevel"/>
    <w:tmpl w:val="45B20A06"/>
    <w:lvl w:ilvl="0" w:tplc="A73C1F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3C1B18"/>
    <w:multiLevelType w:val="hybridMultilevel"/>
    <w:tmpl w:val="1F8E1310"/>
    <w:lvl w:ilvl="0" w:tplc="6456C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E13960"/>
    <w:multiLevelType w:val="hybridMultilevel"/>
    <w:tmpl w:val="0010B47C"/>
    <w:lvl w:ilvl="0" w:tplc="46F0B5C2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7F152D8"/>
    <w:multiLevelType w:val="hybridMultilevel"/>
    <w:tmpl w:val="C622AFFE"/>
    <w:lvl w:ilvl="0" w:tplc="40DEEB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C5257D"/>
    <w:multiLevelType w:val="hybridMultilevel"/>
    <w:tmpl w:val="4EF46A02"/>
    <w:lvl w:ilvl="0" w:tplc="1E167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E844E3"/>
    <w:multiLevelType w:val="multilevel"/>
    <w:tmpl w:val="E450754C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9">
    <w:nsid w:val="6BA16091"/>
    <w:multiLevelType w:val="hybridMultilevel"/>
    <w:tmpl w:val="E5DCD736"/>
    <w:lvl w:ilvl="0" w:tplc="6B121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730306"/>
    <w:multiLevelType w:val="hybridMultilevel"/>
    <w:tmpl w:val="76B22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755585C"/>
    <w:multiLevelType w:val="hybridMultilevel"/>
    <w:tmpl w:val="655E3890"/>
    <w:lvl w:ilvl="0" w:tplc="FFFFFFFF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33">
    <w:nsid w:val="7AC81CAF"/>
    <w:multiLevelType w:val="multilevel"/>
    <w:tmpl w:val="60CA94D2"/>
    <w:lvl w:ilvl="0">
      <w:start w:val="1"/>
      <w:numFmt w:val="decimal"/>
      <w:suff w:val="nothing"/>
      <w:lvlText w:val="第%1章  "/>
      <w:lvlJc w:val="left"/>
      <w:pPr>
        <w:ind w:left="-1701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6"/>
        <w:szCs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-1701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  <w:lvl w:ilvl="4">
      <w:start w:val="1"/>
      <w:numFmt w:val="none"/>
      <w:lvlRestart w:val="0"/>
      <w:pStyle w:val="5"/>
      <w:suff w:val="space"/>
      <w:lvlText w:val=""/>
      <w:lvlJc w:val="center"/>
      <w:pPr>
        <w:ind w:left="0" w:firstLine="0"/>
      </w:pPr>
      <w:rPr>
        <w:rFonts w:ascii="Arial" w:hAnsi="Arial" w:cs="Arial" w:hint="default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0" w:firstLine="0"/>
      </w:pPr>
      <w:rPr>
        <w:rFonts w:ascii="Arial" w:hAnsi="Arial" w:cs="Arial" w:hint="default"/>
      </w:rPr>
    </w:lvl>
    <w:lvl w:ilvl="6">
      <w:start w:val="1"/>
      <w:numFmt w:val="decimal"/>
      <w:lvlRestart w:val="0"/>
      <w:lvlText w:val="(%7)"/>
      <w:lvlJc w:val="left"/>
      <w:pPr>
        <w:tabs>
          <w:tab w:val="num" w:pos="-1191"/>
        </w:tabs>
        <w:ind w:left="-1191" w:hanging="510"/>
      </w:pPr>
      <w:rPr>
        <w:rFonts w:ascii="Arial" w:eastAsia="宋体" w:hAnsi="Arial" w:hint="default"/>
        <w:snapToGrid/>
        <w:spacing w:val="0"/>
        <w:w w:val="100"/>
        <w:kern w:val="0"/>
        <w:position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-1134" w:firstLine="1134"/>
      </w:pPr>
      <w:rPr>
        <w:rFonts w:hint="eastAsia"/>
      </w:rPr>
    </w:lvl>
  </w:abstractNum>
  <w:num w:numId="1">
    <w:abstractNumId w:val="12"/>
  </w:num>
  <w:num w:numId="2">
    <w:abstractNumId w:val="31"/>
  </w:num>
  <w:num w:numId="3">
    <w:abstractNumId w:val="25"/>
  </w:num>
  <w:num w:numId="4">
    <w:abstractNumId w:val="19"/>
  </w:num>
  <w:num w:numId="5">
    <w:abstractNumId w:val="5"/>
  </w:num>
  <w:num w:numId="6">
    <w:abstractNumId w:val="3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20"/>
  </w:num>
  <w:num w:numId="12">
    <w:abstractNumId w:val="10"/>
  </w:num>
  <w:num w:numId="13">
    <w:abstractNumId w:val="32"/>
  </w:num>
  <w:num w:numId="14">
    <w:abstractNumId w:val="14"/>
  </w:num>
  <w:num w:numId="15">
    <w:abstractNumId w:val="9"/>
  </w:num>
  <w:num w:numId="16">
    <w:abstractNumId w:val="18"/>
  </w:num>
  <w:num w:numId="17">
    <w:abstractNumId w:val="21"/>
  </w:num>
  <w:num w:numId="18">
    <w:abstractNumId w:val="22"/>
  </w:num>
  <w:num w:numId="19">
    <w:abstractNumId w:val="7"/>
  </w:num>
  <w:num w:numId="20">
    <w:abstractNumId w:val="23"/>
  </w:num>
  <w:num w:numId="21">
    <w:abstractNumId w:val="13"/>
  </w:num>
  <w:num w:numId="22">
    <w:abstractNumId w:val="6"/>
  </w:num>
  <w:num w:numId="23">
    <w:abstractNumId w:val="15"/>
  </w:num>
  <w:num w:numId="24">
    <w:abstractNumId w:val="29"/>
  </w:num>
  <w:num w:numId="25">
    <w:abstractNumId w:val="30"/>
  </w:num>
  <w:num w:numId="26">
    <w:abstractNumId w:val="28"/>
  </w:num>
  <w:num w:numId="27">
    <w:abstractNumId w:val="27"/>
  </w:num>
  <w:num w:numId="28">
    <w:abstractNumId w:val="24"/>
  </w:num>
  <w:num w:numId="29">
    <w:abstractNumId w:val="0"/>
  </w:num>
  <w:num w:numId="30">
    <w:abstractNumId w:val="3"/>
  </w:num>
  <w:num w:numId="31">
    <w:abstractNumId w:val="26"/>
  </w:num>
  <w:num w:numId="32">
    <w:abstractNumId w:val="17"/>
  </w:num>
  <w:num w:numId="33">
    <w:abstractNumId w:val="16"/>
  </w:num>
  <w:num w:numId="34">
    <w:abstractNumId w:val="11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hideSpellingErrors/>
  <w:proofState w:spelling="clean" w:grammar="clean"/>
  <w:attachedTemplate r:id="rId1"/>
  <w:stylePaneFormatFilter w:val="3F01"/>
  <w:defaultTabStop w:val="425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08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70698"/>
    <w:rsid w:val="00000391"/>
    <w:rsid w:val="00000CF3"/>
    <w:rsid w:val="00001277"/>
    <w:rsid w:val="00001CF7"/>
    <w:rsid w:val="000021FF"/>
    <w:rsid w:val="00002D99"/>
    <w:rsid w:val="00004197"/>
    <w:rsid w:val="00004A9B"/>
    <w:rsid w:val="00006F69"/>
    <w:rsid w:val="00007467"/>
    <w:rsid w:val="00010FFD"/>
    <w:rsid w:val="00013E35"/>
    <w:rsid w:val="00014B60"/>
    <w:rsid w:val="00015315"/>
    <w:rsid w:val="00015DDD"/>
    <w:rsid w:val="00016620"/>
    <w:rsid w:val="000208EF"/>
    <w:rsid w:val="00020B6B"/>
    <w:rsid w:val="000216C5"/>
    <w:rsid w:val="00022438"/>
    <w:rsid w:val="00022F9F"/>
    <w:rsid w:val="00023E8A"/>
    <w:rsid w:val="000240E0"/>
    <w:rsid w:val="000250D9"/>
    <w:rsid w:val="00025D8C"/>
    <w:rsid w:val="0002662D"/>
    <w:rsid w:val="00031087"/>
    <w:rsid w:val="00031526"/>
    <w:rsid w:val="000317E0"/>
    <w:rsid w:val="00033033"/>
    <w:rsid w:val="00033AF6"/>
    <w:rsid w:val="00034F35"/>
    <w:rsid w:val="00035F26"/>
    <w:rsid w:val="00035FAB"/>
    <w:rsid w:val="00037A47"/>
    <w:rsid w:val="00040B91"/>
    <w:rsid w:val="00041AAB"/>
    <w:rsid w:val="000443F7"/>
    <w:rsid w:val="000456B4"/>
    <w:rsid w:val="000464FE"/>
    <w:rsid w:val="00050C04"/>
    <w:rsid w:val="0005109F"/>
    <w:rsid w:val="00052187"/>
    <w:rsid w:val="00052198"/>
    <w:rsid w:val="0005246E"/>
    <w:rsid w:val="00053297"/>
    <w:rsid w:val="0005393B"/>
    <w:rsid w:val="00053EB0"/>
    <w:rsid w:val="0005513D"/>
    <w:rsid w:val="00056348"/>
    <w:rsid w:val="0005677A"/>
    <w:rsid w:val="0005766F"/>
    <w:rsid w:val="00061792"/>
    <w:rsid w:val="00062848"/>
    <w:rsid w:val="0006427E"/>
    <w:rsid w:val="000670DC"/>
    <w:rsid w:val="00070EE2"/>
    <w:rsid w:val="00070FAE"/>
    <w:rsid w:val="0007326B"/>
    <w:rsid w:val="000743B5"/>
    <w:rsid w:val="00074ADB"/>
    <w:rsid w:val="00075689"/>
    <w:rsid w:val="00076D3A"/>
    <w:rsid w:val="000772A2"/>
    <w:rsid w:val="0008180A"/>
    <w:rsid w:val="00081ADB"/>
    <w:rsid w:val="000827C5"/>
    <w:rsid w:val="00083644"/>
    <w:rsid w:val="00084C2A"/>
    <w:rsid w:val="00085FE4"/>
    <w:rsid w:val="00090A2E"/>
    <w:rsid w:val="00093107"/>
    <w:rsid w:val="00093129"/>
    <w:rsid w:val="00094686"/>
    <w:rsid w:val="000A000D"/>
    <w:rsid w:val="000A0AA8"/>
    <w:rsid w:val="000A12A3"/>
    <w:rsid w:val="000A3749"/>
    <w:rsid w:val="000A515B"/>
    <w:rsid w:val="000A5CC4"/>
    <w:rsid w:val="000A64BB"/>
    <w:rsid w:val="000A64D3"/>
    <w:rsid w:val="000A6811"/>
    <w:rsid w:val="000A6D2F"/>
    <w:rsid w:val="000B163D"/>
    <w:rsid w:val="000B20EE"/>
    <w:rsid w:val="000B24AF"/>
    <w:rsid w:val="000B28BD"/>
    <w:rsid w:val="000B4CF6"/>
    <w:rsid w:val="000C161E"/>
    <w:rsid w:val="000C1C15"/>
    <w:rsid w:val="000C4C76"/>
    <w:rsid w:val="000C53AE"/>
    <w:rsid w:val="000C6D60"/>
    <w:rsid w:val="000C7FBA"/>
    <w:rsid w:val="000D3982"/>
    <w:rsid w:val="000D446D"/>
    <w:rsid w:val="000D50F5"/>
    <w:rsid w:val="000D5A43"/>
    <w:rsid w:val="000E3B3A"/>
    <w:rsid w:val="000E3E9F"/>
    <w:rsid w:val="000E6205"/>
    <w:rsid w:val="000E6352"/>
    <w:rsid w:val="000F43ED"/>
    <w:rsid w:val="000F455D"/>
    <w:rsid w:val="000F474E"/>
    <w:rsid w:val="000F4875"/>
    <w:rsid w:val="000F5783"/>
    <w:rsid w:val="000F6197"/>
    <w:rsid w:val="000F7018"/>
    <w:rsid w:val="001001D4"/>
    <w:rsid w:val="00100700"/>
    <w:rsid w:val="00103685"/>
    <w:rsid w:val="001039C8"/>
    <w:rsid w:val="00106A3B"/>
    <w:rsid w:val="001079B6"/>
    <w:rsid w:val="00107F72"/>
    <w:rsid w:val="00113237"/>
    <w:rsid w:val="001169F7"/>
    <w:rsid w:val="00116DB3"/>
    <w:rsid w:val="00121010"/>
    <w:rsid w:val="00122FB7"/>
    <w:rsid w:val="00124080"/>
    <w:rsid w:val="001244E7"/>
    <w:rsid w:val="00124B91"/>
    <w:rsid w:val="0012629E"/>
    <w:rsid w:val="00131F70"/>
    <w:rsid w:val="00133E59"/>
    <w:rsid w:val="00136046"/>
    <w:rsid w:val="0013702F"/>
    <w:rsid w:val="001403B0"/>
    <w:rsid w:val="0014471B"/>
    <w:rsid w:val="00144CD2"/>
    <w:rsid w:val="001503E8"/>
    <w:rsid w:val="001517FC"/>
    <w:rsid w:val="001540AA"/>
    <w:rsid w:val="0015429C"/>
    <w:rsid w:val="00154419"/>
    <w:rsid w:val="0015598F"/>
    <w:rsid w:val="00155E8F"/>
    <w:rsid w:val="00155F96"/>
    <w:rsid w:val="00160100"/>
    <w:rsid w:val="0016205F"/>
    <w:rsid w:val="0016429B"/>
    <w:rsid w:val="00165DC7"/>
    <w:rsid w:val="00166009"/>
    <w:rsid w:val="00166833"/>
    <w:rsid w:val="0016705A"/>
    <w:rsid w:val="00167E0B"/>
    <w:rsid w:val="001728CE"/>
    <w:rsid w:val="001746AA"/>
    <w:rsid w:val="00174ACE"/>
    <w:rsid w:val="00175608"/>
    <w:rsid w:val="00175DAA"/>
    <w:rsid w:val="00176027"/>
    <w:rsid w:val="001800D3"/>
    <w:rsid w:val="001812E3"/>
    <w:rsid w:val="0018132B"/>
    <w:rsid w:val="00181C12"/>
    <w:rsid w:val="0019040B"/>
    <w:rsid w:val="00194A75"/>
    <w:rsid w:val="00196469"/>
    <w:rsid w:val="00197C8A"/>
    <w:rsid w:val="001A0032"/>
    <w:rsid w:val="001A117C"/>
    <w:rsid w:val="001A1C06"/>
    <w:rsid w:val="001A1C5B"/>
    <w:rsid w:val="001A2A3E"/>
    <w:rsid w:val="001A333F"/>
    <w:rsid w:val="001A35E3"/>
    <w:rsid w:val="001A578D"/>
    <w:rsid w:val="001B0C13"/>
    <w:rsid w:val="001B1284"/>
    <w:rsid w:val="001B1992"/>
    <w:rsid w:val="001B73AD"/>
    <w:rsid w:val="001C24A5"/>
    <w:rsid w:val="001C42A5"/>
    <w:rsid w:val="001C4E18"/>
    <w:rsid w:val="001C56E5"/>
    <w:rsid w:val="001C57D9"/>
    <w:rsid w:val="001C5B77"/>
    <w:rsid w:val="001D0199"/>
    <w:rsid w:val="001D0F2A"/>
    <w:rsid w:val="001D2FA7"/>
    <w:rsid w:val="001D49A8"/>
    <w:rsid w:val="001D4D41"/>
    <w:rsid w:val="001D769A"/>
    <w:rsid w:val="001E0EB5"/>
    <w:rsid w:val="001E14A1"/>
    <w:rsid w:val="001E2447"/>
    <w:rsid w:val="001E2AFE"/>
    <w:rsid w:val="001E2BC6"/>
    <w:rsid w:val="001E3422"/>
    <w:rsid w:val="001E4F9B"/>
    <w:rsid w:val="001E4F9C"/>
    <w:rsid w:val="001E58F1"/>
    <w:rsid w:val="001E6240"/>
    <w:rsid w:val="001F0736"/>
    <w:rsid w:val="001F2263"/>
    <w:rsid w:val="001F27C8"/>
    <w:rsid w:val="001F3ECC"/>
    <w:rsid w:val="001F7A2C"/>
    <w:rsid w:val="001F7F4F"/>
    <w:rsid w:val="00201138"/>
    <w:rsid w:val="002038F8"/>
    <w:rsid w:val="00206903"/>
    <w:rsid w:val="00212C8E"/>
    <w:rsid w:val="00213531"/>
    <w:rsid w:val="002167E2"/>
    <w:rsid w:val="002200AD"/>
    <w:rsid w:val="00221D69"/>
    <w:rsid w:val="00222A33"/>
    <w:rsid w:val="0022359E"/>
    <w:rsid w:val="00225609"/>
    <w:rsid w:val="00225FFF"/>
    <w:rsid w:val="0023030D"/>
    <w:rsid w:val="00232A0B"/>
    <w:rsid w:val="00232E30"/>
    <w:rsid w:val="0023544D"/>
    <w:rsid w:val="002379B1"/>
    <w:rsid w:val="00242169"/>
    <w:rsid w:val="00243191"/>
    <w:rsid w:val="0024377B"/>
    <w:rsid w:val="0024441B"/>
    <w:rsid w:val="002452CA"/>
    <w:rsid w:val="00246500"/>
    <w:rsid w:val="00253659"/>
    <w:rsid w:val="002550F4"/>
    <w:rsid w:val="002577C4"/>
    <w:rsid w:val="00257DD5"/>
    <w:rsid w:val="00260C37"/>
    <w:rsid w:val="002645B3"/>
    <w:rsid w:val="00264ACA"/>
    <w:rsid w:val="0026551A"/>
    <w:rsid w:val="002656B5"/>
    <w:rsid w:val="00266265"/>
    <w:rsid w:val="00266642"/>
    <w:rsid w:val="00266A21"/>
    <w:rsid w:val="00266F16"/>
    <w:rsid w:val="00270F23"/>
    <w:rsid w:val="00271D64"/>
    <w:rsid w:val="00272068"/>
    <w:rsid w:val="002726DD"/>
    <w:rsid w:val="0027304D"/>
    <w:rsid w:val="0027337D"/>
    <w:rsid w:val="0027382E"/>
    <w:rsid w:val="0027399A"/>
    <w:rsid w:val="00273CAA"/>
    <w:rsid w:val="00274A1E"/>
    <w:rsid w:val="00275198"/>
    <w:rsid w:val="00277BA3"/>
    <w:rsid w:val="002817A9"/>
    <w:rsid w:val="00281EE7"/>
    <w:rsid w:val="0028202A"/>
    <w:rsid w:val="002825A5"/>
    <w:rsid w:val="00283A8A"/>
    <w:rsid w:val="002846EA"/>
    <w:rsid w:val="00290699"/>
    <w:rsid w:val="002A03B0"/>
    <w:rsid w:val="002A1B8E"/>
    <w:rsid w:val="002A26A5"/>
    <w:rsid w:val="002A549A"/>
    <w:rsid w:val="002B0729"/>
    <w:rsid w:val="002B1318"/>
    <w:rsid w:val="002B5234"/>
    <w:rsid w:val="002B6A63"/>
    <w:rsid w:val="002B7B52"/>
    <w:rsid w:val="002B7F64"/>
    <w:rsid w:val="002C0D55"/>
    <w:rsid w:val="002C1CD6"/>
    <w:rsid w:val="002C20F6"/>
    <w:rsid w:val="002C3D9C"/>
    <w:rsid w:val="002C4938"/>
    <w:rsid w:val="002C54A5"/>
    <w:rsid w:val="002C767A"/>
    <w:rsid w:val="002D097D"/>
    <w:rsid w:val="002D0E3C"/>
    <w:rsid w:val="002D19CA"/>
    <w:rsid w:val="002D2848"/>
    <w:rsid w:val="002D6EEF"/>
    <w:rsid w:val="002E1F3A"/>
    <w:rsid w:val="002E2466"/>
    <w:rsid w:val="002E2A4E"/>
    <w:rsid w:val="002E377F"/>
    <w:rsid w:val="002E656A"/>
    <w:rsid w:val="002E7176"/>
    <w:rsid w:val="002E7C58"/>
    <w:rsid w:val="002E7F3A"/>
    <w:rsid w:val="002F0636"/>
    <w:rsid w:val="002F14DB"/>
    <w:rsid w:val="002F2FC8"/>
    <w:rsid w:val="002F32F6"/>
    <w:rsid w:val="002F4C37"/>
    <w:rsid w:val="002F5016"/>
    <w:rsid w:val="002F529F"/>
    <w:rsid w:val="002F742F"/>
    <w:rsid w:val="00303FBE"/>
    <w:rsid w:val="003045E9"/>
    <w:rsid w:val="0030473D"/>
    <w:rsid w:val="00304847"/>
    <w:rsid w:val="0030524C"/>
    <w:rsid w:val="0030540C"/>
    <w:rsid w:val="00305B7E"/>
    <w:rsid w:val="00306668"/>
    <w:rsid w:val="00306A82"/>
    <w:rsid w:val="00307CC4"/>
    <w:rsid w:val="003100AD"/>
    <w:rsid w:val="00310F88"/>
    <w:rsid w:val="003126C7"/>
    <w:rsid w:val="00314791"/>
    <w:rsid w:val="00317BF4"/>
    <w:rsid w:val="00317D3A"/>
    <w:rsid w:val="00321F4C"/>
    <w:rsid w:val="00322FEA"/>
    <w:rsid w:val="00323A6F"/>
    <w:rsid w:val="003246D8"/>
    <w:rsid w:val="00330498"/>
    <w:rsid w:val="00332A57"/>
    <w:rsid w:val="0033392A"/>
    <w:rsid w:val="00333D68"/>
    <w:rsid w:val="00333DA0"/>
    <w:rsid w:val="00334D79"/>
    <w:rsid w:val="00334EA7"/>
    <w:rsid w:val="003353F1"/>
    <w:rsid w:val="00336377"/>
    <w:rsid w:val="0033649F"/>
    <w:rsid w:val="00336F3B"/>
    <w:rsid w:val="00341417"/>
    <w:rsid w:val="00342509"/>
    <w:rsid w:val="00342C6B"/>
    <w:rsid w:val="003437BB"/>
    <w:rsid w:val="00351B97"/>
    <w:rsid w:val="003521A0"/>
    <w:rsid w:val="0035446D"/>
    <w:rsid w:val="0035569F"/>
    <w:rsid w:val="00356233"/>
    <w:rsid w:val="00357AC7"/>
    <w:rsid w:val="003618B1"/>
    <w:rsid w:val="00362457"/>
    <w:rsid w:val="0036274A"/>
    <w:rsid w:val="003628D9"/>
    <w:rsid w:val="00363333"/>
    <w:rsid w:val="00363A35"/>
    <w:rsid w:val="00366370"/>
    <w:rsid w:val="00367702"/>
    <w:rsid w:val="00367944"/>
    <w:rsid w:val="0037233E"/>
    <w:rsid w:val="003724DA"/>
    <w:rsid w:val="00373955"/>
    <w:rsid w:val="00374EF8"/>
    <w:rsid w:val="00380468"/>
    <w:rsid w:val="00380482"/>
    <w:rsid w:val="00381118"/>
    <w:rsid w:val="00381A01"/>
    <w:rsid w:val="003849B7"/>
    <w:rsid w:val="00385629"/>
    <w:rsid w:val="003914B5"/>
    <w:rsid w:val="00393EE9"/>
    <w:rsid w:val="003950B1"/>
    <w:rsid w:val="0039596D"/>
    <w:rsid w:val="00395F6F"/>
    <w:rsid w:val="00397094"/>
    <w:rsid w:val="003A07E8"/>
    <w:rsid w:val="003A089D"/>
    <w:rsid w:val="003A1798"/>
    <w:rsid w:val="003A2982"/>
    <w:rsid w:val="003A482E"/>
    <w:rsid w:val="003A577F"/>
    <w:rsid w:val="003A7D8D"/>
    <w:rsid w:val="003B01D6"/>
    <w:rsid w:val="003B2602"/>
    <w:rsid w:val="003B276C"/>
    <w:rsid w:val="003B3E89"/>
    <w:rsid w:val="003B57D4"/>
    <w:rsid w:val="003B7144"/>
    <w:rsid w:val="003B7A93"/>
    <w:rsid w:val="003C2D19"/>
    <w:rsid w:val="003C7EFF"/>
    <w:rsid w:val="003D1951"/>
    <w:rsid w:val="003D20C9"/>
    <w:rsid w:val="003D29E1"/>
    <w:rsid w:val="003D4C2A"/>
    <w:rsid w:val="003D51E6"/>
    <w:rsid w:val="003D5CC5"/>
    <w:rsid w:val="003D675F"/>
    <w:rsid w:val="003D7246"/>
    <w:rsid w:val="003E2198"/>
    <w:rsid w:val="003E2A06"/>
    <w:rsid w:val="003E65A5"/>
    <w:rsid w:val="003E7381"/>
    <w:rsid w:val="003E7C08"/>
    <w:rsid w:val="003F0968"/>
    <w:rsid w:val="003F37AD"/>
    <w:rsid w:val="003F41E2"/>
    <w:rsid w:val="003F4822"/>
    <w:rsid w:val="003F745D"/>
    <w:rsid w:val="004035CA"/>
    <w:rsid w:val="00403B15"/>
    <w:rsid w:val="00404151"/>
    <w:rsid w:val="004051AD"/>
    <w:rsid w:val="004052B8"/>
    <w:rsid w:val="004058E9"/>
    <w:rsid w:val="004059F9"/>
    <w:rsid w:val="00405BD7"/>
    <w:rsid w:val="0040608A"/>
    <w:rsid w:val="00406498"/>
    <w:rsid w:val="0040737E"/>
    <w:rsid w:val="004076D6"/>
    <w:rsid w:val="004079F6"/>
    <w:rsid w:val="00414AEA"/>
    <w:rsid w:val="00420B39"/>
    <w:rsid w:val="00421F59"/>
    <w:rsid w:val="00424AA0"/>
    <w:rsid w:val="00424BF2"/>
    <w:rsid w:val="0042580F"/>
    <w:rsid w:val="004258C5"/>
    <w:rsid w:val="0042603C"/>
    <w:rsid w:val="00426B57"/>
    <w:rsid w:val="0043285A"/>
    <w:rsid w:val="004328A1"/>
    <w:rsid w:val="00432B7B"/>
    <w:rsid w:val="00432CAF"/>
    <w:rsid w:val="0043357E"/>
    <w:rsid w:val="00435500"/>
    <w:rsid w:val="004420A5"/>
    <w:rsid w:val="00442236"/>
    <w:rsid w:val="004458EA"/>
    <w:rsid w:val="00446269"/>
    <w:rsid w:val="00447070"/>
    <w:rsid w:val="0044707F"/>
    <w:rsid w:val="0045198B"/>
    <w:rsid w:val="0045220D"/>
    <w:rsid w:val="00452879"/>
    <w:rsid w:val="00452C7E"/>
    <w:rsid w:val="00453141"/>
    <w:rsid w:val="00453294"/>
    <w:rsid w:val="00454357"/>
    <w:rsid w:val="004545AE"/>
    <w:rsid w:val="00456A4A"/>
    <w:rsid w:val="0045704A"/>
    <w:rsid w:val="00457339"/>
    <w:rsid w:val="00461383"/>
    <w:rsid w:val="00462AAD"/>
    <w:rsid w:val="00463AEA"/>
    <w:rsid w:val="0046544A"/>
    <w:rsid w:val="00465A15"/>
    <w:rsid w:val="00467650"/>
    <w:rsid w:val="004676E1"/>
    <w:rsid w:val="0047036A"/>
    <w:rsid w:val="00470384"/>
    <w:rsid w:val="00471359"/>
    <w:rsid w:val="0047197D"/>
    <w:rsid w:val="00471D41"/>
    <w:rsid w:val="00472C63"/>
    <w:rsid w:val="00474D61"/>
    <w:rsid w:val="00475A6F"/>
    <w:rsid w:val="00476C21"/>
    <w:rsid w:val="00477D56"/>
    <w:rsid w:val="004848AB"/>
    <w:rsid w:val="00485CC7"/>
    <w:rsid w:val="00485D12"/>
    <w:rsid w:val="00485E20"/>
    <w:rsid w:val="0048634D"/>
    <w:rsid w:val="004866C7"/>
    <w:rsid w:val="004940D0"/>
    <w:rsid w:val="004964B5"/>
    <w:rsid w:val="00496DED"/>
    <w:rsid w:val="00496E5A"/>
    <w:rsid w:val="00497287"/>
    <w:rsid w:val="004A04B9"/>
    <w:rsid w:val="004A0B66"/>
    <w:rsid w:val="004A12AC"/>
    <w:rsid w:val="004A5AE0"/>
    <w:rsid w:val="004A72E2"/>
    <w:rsid w:val="004B15B9"/>
    <w:rsid w:val="004B1D46"/>
    <w:rsid w:val="004B2467"/>
    <w:rsid w:val="004B3A54"/>
    <w:rsid w:val="004B4463"/>
    <w:rsid w:val="004B44EF"/>
    <w:rsid w:val="004B454D"/>
    <w:rsid w:val="004B5692"/>
    <w:rsid w:val="004B59BC"/>
    <w:rsid w:val="004B6BFA"/>
    <w:rsid w:val="004B7794"/>
    <w:rsid w:val="004B78A4"/>
    <w:rsid w:val="004B7E21"/>
    <w:rsid w:val="004C36CA"/>
    <w:rsid w:val="004C47F3"/>
    <w:rsid w:val="004C580A"/>
    <w:rsid w:val="004C5AB7"/>
    <w:rsid w:val="004C5F22"/>
    <w:rsid w:val="004C6AB1"/>
    <w:rsid w:val="004C6C8F"/>
    <w:rsid w:val="004C74AF"/>
    <w:rsid w:val="004D1D0F"/>
    <w:rsid w:val="004D3A6B"/>
    <w:rsid w:val="004D3ABF"/>
    <w:rsid w:val="004D46C3"/>
    <w:rsid w:val="004D489E"/>
    <w:rsid w:val="004D5033"/>
    <w:rsid w:val="004D517C"/>
    <w:rsid w:val="004D74A4"/>
    <w:rsid w:val="004E065F"/>
    <w:rsid w:val="004E303B"/>
    <w:rsid w:val="004E471D"/>
    <w:rsid w:val="004E6030"/>
    <w:rsid w:val="004E70F1"/>
    <w:rsid w:val="004F1C87"/>
    <w:rsid w:val="004F1CC8"/>
    <w:rsid w:val="004F371E"/>
    <w:rsid w:val="004F67CD"/>
    <w:rsid w:val="004F6ECC"/>
    <w:rsid w:val="004F7149"/>
    <w:rsid w:val="0050064F"/>
    <w:rsid w:val="005021BE"/>
    <w:rsid w:val="00502CAE"/>
    <w:rsid w:val="005039DC"/>
    <w:rsid w:val="00504A54"/>
    <w:rsid w:val="00506393"/>
    <w:rsid w:val="00506BD3"/>
    <w:rsid w:val="005077DE"/>
    <w:rsid w:val="005078D1"/>
    <w:rsid w:val="00511AEF"/>
    <w:rsid w:val="00511B0E"/>
    <w:rsid w:val="00511BC5"/>
    <w:rsid w:val="00511F1F"/>
    <w:rsid w:val="00515257"/>
    <w:rsid w:val="00515721"/>
    <w:rsid w:val="00515845"/>
    <w:rsid w:val="00516A9D"/>
    <w:rsid w:val="00517137"/>
    <w:rsid w:val="00521E9D"/>
    <w:rsid w:val="005236E3"/>
    <w:rsid w:val="00524B51"/>
    <w:rsid w:val="00525B11"/>
    <w:rsid w:val="00527A86"/>
    <w:rsid w:val="00530653"/>
    <w:rsid w:val="00532599"/>
    <w:rsid w:val="005330D6"/>
    <w:rsid w:val="00534589"/>
    <w:rsid w:val="00534E1C"/>
    <w:rsid w:val="005367F4"/>
    <w:rsid w:val="00540164"/>
    <w:rsid w:val="00540E6F"/>
    <w:rsid w:val="0054216E"/>
    <w:rsid w:val="00547925"/>
    <w:rsid w:val="00550230"/>
    <w:rsid w:val="00550CA2"/>
    <w:rsid w:val="00551745"/>
    <w:rsid w:val="00552746"/>
    <w:rsid w:val="005528EA"/>
    <w:rsid w:val="00552C9A"/>
    <w:rsid w:val="005531F5"/>
    <w:rsid w:val="005536DE"/>
    <w:rsid w:val="00556483"/>
    <w:rsid w:val="00560115"/>
    <w:rsid w:val="005607FD"/>
    <w:rsid w:val="00561615"/>
    <w:rsid w:val="005622DC"/>
    <w:rsid w:val="00562976"/>
    <w:rsid w:val="005634A7"/>
    <w:rsid w:val="005651D2"/>
    <w:rsid w:val="0056771C"/>
    <w:rsid w:val="00567B05"/>
    <w:rsid w:val="0057176C"/>
    <w:rsid w:val="0057379E"/>
    <w:rsid w:val="005741BD"/>
    <w:rsid w:val="00583F74"/>
    <w:rsid w:val="00585889"/>
    <w:rsid w:val="0058728C"/>
    <w:rsid w:val="00591167"/>
    <w:rsid w:val="0059156E"/>
    <w:rsid w:val="00591F90"/>
    <w:rsid w:val="005929A5"/>
    <w:rsid w:val="00594E64"/>
    <w:rsid w:val="005954F7"/>
    <w:rsid w:val="00595958"/>
    <w:rsid w:val="00595F07"/>
    <w:rsid w:val="00596860"/>
    <w:rsid w:val="00596975"/>
    <w:rsid w:val="00597968"/>
    <w:rsid w:val="005A101A"/>
    <w:rsid w:val="005A151E"/>
    <w:rsid w:val="005A1FC2"/>
    <w:rsid w:val="005A4B3E"/>
    <w:rsid w:val="005A5C3E"/>
    <w:rsid w:val="005A72E1"/>
    <w:rsid w:val="005B1FF5"/>
    <w:rsid w:val="005B2262"/>
    <w:rsid w:val="005B24D7"/>
    <w:rsid w:val="005B496A"/>
    <w:rsid w:val="005B76A7"/>
    <w:rsid w:val="005C12FD"/>
    <w:rsid w:val="005C2614"/>
    <w:rsid w:val="005C5DD1"/>
    <w:rsid w:val="005C6536"/>
    <w:rsid w:val="005C6715"/>
    <w:rsid w:val="005D04C1"/>
    <w:rsid w:val="005D13F6"/>
    <w:rsid w:val="005D1436"/>
    <w:rsid w:val="005D46F8"/>
    <w:rsid w:val="005D5981"/>
    <w:rsid w:val="005D5FBB"/>
    <w:rsid w:val="005D6DE6"/>
    <w:rsid w:val="005D7BEF"/>
    <w:rsid w:val="005D7F43"/>
    <w:rsid w:val="005E0387"/>
    <w:rsid w:val="005E15E3"/>
    <w:rsid w:val="005E16BA"/>
    <w:rsid w:val="005E2D33"/>
    <w:rsid w:val="005E347B"/>
    <w:rsid w:val="005E3599"/>
    <w:rsid w:val="005E4087"/>
    <w:rsid w:val="005E4BE9"/>
    <w:rsid w:val="005E6860"/>
    <w:rsid w:val="005F3720"/>
    <w:rsid w:val="005F4CCF"/>
    <w:rsid w:val="005F62E7"/>
    <w:rsid w:val="005F64FF"/>
    <w:rsid w:val="005F6875"/>
    <w:rsid w:val="00600436"/>
    <w:rsid w:val="0060059F"/>
    <w:rsid w:val="0060151E"/>
    <w:rsid w:val="00602799"/>
    <w:rsid w:val="006027E4"/>
    <w:rsid w:val="00603463"/>
    <w:rsid w:val="00604663"/>
    <w:rsid w:val="00605A7E"/>
    <w:rsid w:val="00607D05"/>
    <w:rsid w:val="00610E24"/>
    <w:rsid w:val="00611353"/>
    <w:rsid w:val="00611B27"/>
    <w:rsid w:val="006125B4"/>
    <w:rsid w:val="00612946"/>
    <w:rsid w:val="006137BD"/>
    <w:rsid w:val="00613B78"/>
    <w:rsid w:val="00615C9D"/>
    <w:rsid w:val="00616AD3"/>
    <w:rsid w:val="0061777F"/>
    <w:rsid w:val="006200A6"/>
    <w:rsid w:val="006220C0"/>
    <w:rsid w:val="0062334A"/>
    <w:rsid w:val="00624B86"/>
    <w:rsid w:val="0062781B"/>
    <w:rsid w:val="006278DD"/>
    <w:rsid w:val="00630803"/>
    <w:rsid w:val="00632445"/>
    <w:rsid w:val="006331D9"/>
    <w:rsid w:val="00633272"/>
    <w:rsid w:val="00635330"/>
    <w:rsid w:val="00635403"/>
    <w:rsid w:val="006378AF"/>
    <w:rsid w:val="00640DB2"/>
    <w:rsid w:val="0064310B"/>
    <w:rsid w:val="0064332F"/>
    <w:rsid w:val="00643AC9"/>
    <w:rsid w:val="0064622E"/>
    <w:rsid w:val="00646940"/>
    <w:rsid w:val="00646A6C"/>
    <w:rsid w:val="00646AB4"/>
    <w:rsid w:val="006470AA"/>
    <w:rsid w:val="006506A9"/>
    <w:rsid w:val="006514A7"/>
    <w:rsid w:val="00652200"/>
    <w:rsid w:val="00652F79"/>
    <w:rsid w:val="0065335D"/>
    <w:rsid w:val="00653630"/>
    <w:rsid w:val="00653B37"/>
    <w:rsid w:val="00654B0B"/>
    <w:rsid w:val="0065590C"/>
    <w:rsid w:val="006579EB"/>
    <w:rsid w:val="00661789"/>
    <w:rsid w:val="00663108"/>
    <w:rsid w:val="00665FF4"/>
    <w:rsid w:val="00666877"/>
    <w:rsid w:val="00666E31"/>
    <w:rsid w:val="00667AF2"/>
    <w:rsid w:val="00667BFA"/>
    <w:rsid w:val="00667ED3"/>
    <w:rsid w:val="00671029"/>
    <w:rsid w:val="00673D3A"/>
    <w:rsid w:val="00675E11"/>
    <w:rsid w:val="00677545"/>
    <w:rsid w:val="00683848"/>
    <w:rsid w:val="00684C47"/>
    <w:rsid w:val="0068516A"/>
    <w:rsid w:val="00687400"/>
    <w:rsid w:val="006901D0"/>
    <w:rsid w:val="00690725"/>
    <w:rsid w:val="00690EAF"/>
    <w:rsid w:val="0069260A"/>
    <w:rsid w:val="006927CF"/>
    <w:rsid w:val="006928EC"/>
    <w:rsid w:val="00693BC6"/>
    <w:rsid w:val="006A0784"/>
    <w:rsid w:val="006A12E9"/>
    <w:rsid w:val="006A31CA"/>
    <w:rsid w:val="006A627A"/>
    <w:rsid w:val="006A6532"/>
    <w:rsid w:val="006A6C78"/>
    <w:rsid w:val="006B0FC0"/>
    <w:rsid w:val="006B1316"/>
    <w:rsid w:val="006B4AE8"/>
    <w:rsid w:val="006B5065"/>
    <w:rsid w:val="006B5E05"/>
    <w:rsid w:val="006B5ECB"/>
    <w:rsid w:val="006B7605"/>
    <w:rsid w:val="006C04E8"/>
    <w:rsid w:val="006C3565"/>
    <w:rsid w:val="006C3FF4"/>
    <w:rsid w:val="006C4505"/>
    <w:rsid w:val="006C50E7"/>
    <w:rsid w:val="006C5122"/>
    <w:rsid w:val="006D7189"/>
    <w:rsid w:val="006D7911"/>
    <w:rsid w:val="006D7CA3"/>
    <w:rsid w:val="006E0B19"/>
    <w:rsid w:val="006E1013"/>
    <w:rsid w:val="006E57E4"/>
    <w:rsid w:val="006E590F"/>
    <w:rsid w:val="006E6B0C"/>
    <w:rsid w:val="006E7460"/>
    <w:rsid w:val="006F2222"/>
    <w:rsid w:val="006F25D3"/>
    <w:rsid w:val="006F604F"/>
    <w:rsid w:val="006F67C8"/>
    <w:rsid w:val="006F76EE"/>
    <w:rsid w:val="006F783F"/>
    <w:rsid w:val="00701AAC"/>
    <w:rsid w:val="007025A5"/>
    <w:rsid w:val="00702A56"/>
    <w:rsid w:val="00703128"/>
    <w:rsid w:val="00703323"/>
    <w:rsid w:val="007034D6"/>
    <w:rsid w:val="00704B94"/>
    <w:rsid w:val="00706604"/>
    <w:rsid w:val="007071AB"/>
    <w:rsid w:val="0070738E"/>
    <w:rsid w:val="0071135D"/>
    <w:rsid w:val="007114DF"/>
    <w:rsid w:val="007116A9"/>
    <w:rsid w:val="0071252B"/>
    <w:rsid w:val="00712B12"/>
    <w:rsid w:val="0071312B"/>
    <w:rsid w:val="00714D0A"/>
    <w:rsid w:val="00715599"/>
    <w:rsid w:val="00715AF7"/>
    <w:rsid w:val="00716302"/>
    <w:rsid w:val="00716829"/>
    <w:rsid w:val="00720824"/>
    <w:rsid w:val="00720990"/>
    <w:rsid w:val="007253EC"/>
    <w:rsid w:val="00725AAA"/>
    <w:rsid w:val="00725BF6"/>
    <w:rsid w:val="00725C5C"/>
    <w:rsid w:val="00726D7B"/>
    <w:rsid w:val="007273D6"/>
    <w:rsid w:val="0073026E"/>
    <w:rsid w:val="0073499D"/>
    <w:rsid w:val="00734C20"/>
    <w:rsid w:val="00734D57"/>
    <w:rsid w:val="00735CA3"/>
    <w:rsid w:val="00735F09"/>
    <w:rsid w:val="00736BF4"/>
    <w:rsid w:val="007376EA"/>
    <w:rsid w:val="00737846"/>
    <w:rsid w:val="007400CA"/>
    <w:rsid w:val="00740294"/>
    <w:rsid w:val="0074478D"/>
    <w:rsid w:val="0074579C"/>
    <w:rsid w:val="00747D0D"/>
    <w:rsid w:val="00750040"/>
    <w:rsid w:val="007502C7"/>
    <w:rsid w:val="00750590"/>
    <w:rsid w:val="00750689"/>
    <w:rsid w:val="00750B50"/>
    <w:rsid w:val="00751CD4"/>
    <w:rsid w:val="00752137"/>
    <w:rsid w:val="00752193"/>
    <w:rsid w:val="00752CA8"/>
    <w:rsid w:val="0075438D"/>
    <w:rsid w:val="00755F1D"/>
    <w:rsid w:val="00755FE9"/>
    <w:rsid w:val="007579B1"/>
    <w:rsid w:val="00760436"/>
    <w:rsid w:val="00761612"/>
    <w:rsid w:val="00762989"/>
    <w:rsid w:val="00762FE9"/>
    <w:rsid w:val="00763C4E"/>
    <w:rsid w:val="00765176"/>
    <w:rsid w:val="00765320"/>
    <w:rsid w:val="00767617"/>
    <w:rsid w:val="0076770F"/>
    <w:rsid w:val="00767DEE"/>
    <w:rsid w:val="0077180F"/>
    <w:rsid w:val="00776180"/>
    <w:rsid w:val="00777EBE"/>
    <w:rsid w:val="00781A27"/>
    <w:rsid w:val="00782917"/>
    <w:rsid w:val="0078322E"/>
    <w:rsid w:val="0078346A"/>
    <w:rsid w:val="00783AC4"/>
    <w:rsid w:val="00783DD9"/>
    <w:rsid w:val="00784927"/>
    <w:rsid w:val="00785812"/>
    <w:rsid w:val="0078717C"/>
    <w:rsid w:val="00787E58"/>
    <w:rsid w:val="0079224A"/>
    <w:rsid w:val="00792680"/>
    <w:rsid w:val="00793817"/>
    <w:rsid w:val="00796F61"/>
    <w:rsid w:val="007A00D5"/>
    <w:rsid w:val="007A0340"/>
    <w:rsid w:val="007A1BC8"/>
    <w:rsid w:val="007A2893"/>
    <w:rsid w:val="007A4BDB"/>
    <w:rsid w:val="007A56EE"/>
    <w:rsid w:val="007A6CAF"/>
    <w:rsid w:val="007A7F8C"/>
    <w:rsid w:val="007A7F8D"/>
    <w:rsid w:val="007B038C"/>
    <w:rsid w:val="007B2B63"/>
    <w:rsid w:val="007B2C46"/>
    <w:rsid w:val="007B329C"/>
    <w:rsid w:val="007B4965"/>
    <w:rsid w:val="007B4E04"/>
    <w:rsid w:val="007B55A3"/>
    <w:rsid w:val="007B7A24"/>
    <w:rsid w:val="007B7FBF"/>
    <w:rsid w:val="007C103C"/>
    <w:rsid w:val="007C1BB1"/>
    <w:rsid w:val="007C2E6A"/>
    <w:rsid w:val="007C33E5"/>
    <w:rsid w:val="007C484B"/>
    <w:rsid w:val="007C5CAC"/>
    <w:rsid w:val="007C6180"/>
    <w:rsid w:val="007C7F8F"/>
    <w:rsid w:val="007D06C3"/>
    <w:rsid w:val="007D1420"/>
    <w:rsid w:val="007D2129"/>
    <w:rsid w:val="007D23AC"/>
    <w:rsid w:val="007D3874"/>
    <w:rsid w:val="007D6733"/>
    <w:rsid w:val="007D7B00"/>
    <w:rsid w:val="007E0492"/>
    <w:rsid w:val="007E2DDA"/>
    <w:rsid w:val="007E5F2C"/>
    <w:rsid w:val="007E7A42"/>
    <w:rsid w:val="007F0894"/>
    <w:rsid w:val="007F09BB"/>
    <w:rsid w:val="007F1D47"/>
    <w:rsid w:val="007F2FD8"/>
    <w:rsid w:val="007F401D"/>
    <w:rsid w:val="007F4878"/>
    <w:rsid w:val="007F6876"/>
    <w:rsid w:val="007F7DA7"/>
    <w:rsid w:val="00800B8F"/>
    <w:rsid w:val="00803917"/>
    <w:rsid w:val="00804150"/>
    <w:rsid w:val="00805FA9"/>
    <w:rsid w:val="0080667D"/>
    <w:rsid w:val="00807481"/>
    <w:rsid w:val="00810013"/>
    <w:rsid w:val="00810441"/>
    <w:rsid w:val="00810D23"/>
    <w:rsid w:val="00812269"/>
    <w:rsid w:val="00812895"/>
    <w:rsid w:val="008128F8"/>
    <w:rsid w:val="00812DE1"/>
    <w:rsid w:val="008139C4"/>
    <w:rsid w:val="00814BCE"/>
    <w:rsid w:val="00815167"/>
    <w:rsid w:val="00815348"/>
    <w:rsid w:val="008155AC"/>
    <w:rsid w:val="00816203"/>
    <w:rsid w:val="008165DF"/>
    <w:rsid w:val="00816DE2"/>
    <w:rsid w:val="00820F85"/>
    <w:rsid w:val="00822436"/>
    <w:rsid w:val="008246BF"/>
    <w:rsid w:val="008258A6"/>
    <w:rsid w:val="00825ADE"/>
    <w:rsid w:val="00825E9B"/>
    <w:rsid w:val="00826312"/>
    <w:rsid w:val="008269C0"/>
    <w:rsid w:val="00826A43"/>
    <w:rsid w:val="00827FA9"/>
    <w:rsid w:val="008307E3"/>
    <w:rsid w:val="008315D1"/>
    <w:rsid w:val="00831B77"/>
    <w:rsid w:val="00831F83"/>
    <w:rsid w:val="00832247"/>
    <w:rsid w:val="00832B5D"/>
    <w:rsid w:val="0083496F"/>
    <w:rsid w:val="00835E04"/>
    <w:rsid w:val="008379A4"/>
    <w:rsid w:val="00840367"/>
    <w:rsid w:val="0084173F"/>
    <w:rsid w:val="00841B2D"/>
    <w:rsid w:val="00842E25"/>
    <w:rsid w:val="008466BD"/>
    <w:rsid w:val="00846C74"/>
    <w:rsid w:val="008519A4"/>
    <w:rsid w:val="008524E1"/>
    <w:rsid w:val="008532B7"/>
    <w:rsid w:val="008546F5"/>
    <w:rsid w:val="008548F9"/>
    <w:rsid w:val="00855372"/>
    <w:rsid w:val="00856950"/>
    <w:rsid w:val="00856B28"/>
    <w:rsid w:val="00856C99"/>
    <w:rsid w:val="00860BCE"/>
    <w:rsid w:val="00860CAF"/>
    <w:rsid w:val="008611B5"/>
    <w:rsid w:val="0086332C"/>
    <w:rsid w:val="00866137"/>
    <w:rsid w:val="008662D0"/>
    <w:rsid w:val="00871EE0"/>
    <w:rsid w:val="00872DAA"/>
    <w:rsid w:val="00873B29"/>
    <w:rsid w:val="00873D53"/>
    <w:rsid w:val="00876B93"/>
    <w:rsid w:val="008802D8"/>
    <w:rsid w:val="00881851"/>
    <w:rsid w:val="00882520"/>
    <w:rsid w:val="008827A7"/>
    <w:rsid w:val="00883C19"/>
    <w:rsid w:val="00884C30"/>
    <w:rsid w:val="00885A9F"/>
    <w:rsid w:val="00887011"/>
    <w:rsid w:val="008872AB"/>
    <w:rsid w:val="00890ECE"/>
    <w:rsid w:val="00892236"/>
    <w:rsid w:val="008923E6"/>
    <w:rsid w:val="00892B60"/>
    <w:rsid w:val="008934A4"/>
    <w:rsid w:val="00893D4E"/>
    <w:rsid w:val="00894A0B"/>
    <w:rsid w:val="00895271"/>
    <w:rsid w:val="00896C82"/>
    <w:rsid w:val="00896EBC"/>
    <w:rsid w:val="00897AB7"/>
    <w:rsid w:val="008A0C0F"/>
    <w:rsid w:val="008A1171"/>
    <w:rsid w:val="008A1704"/>
    <w:rsid w:val="008A53AF"/>
    <w:rsid w:val="008A5FBA"/>
    <w:rsid w:val="008A6CD2"/>
    <w:rsid w:val="008A6D38"/>
    <w:rsid w:val="008A7B76"/>
    <w:rsid w:val="008B0782"/>
    <w:rsid w:val="008B3215"/>
    <w:rsid w:val="008B5104"/>
    <w:rsid w:val="008B79B5"/>
    <w:rsid w:val="008C0B09"/>
    <w:rsid w:val="008C144D"/>
    <w:rsid w:val="008C2385"/>
    <w:rsid w:val="008C2778"/>
    <w:rsid w:val="008C38F4"/>
    <w:rsid w:val="008C4DF0"/>
    <w:rsid w:val="008C5A5E"/>
    <w:rsid w:val="008C69D6"/>
    <w:rsid w:val="008C7550"/>
    <w:rsid w:val="008C7C35"/>
    <w:rsid w:val="008D122E"/>
    <w:rsid w:val="008D440F"/>
    <w:rsid w:val="008D62E5"/>
    <w:rsid w:val="008D693B"/>
    <w:rsid w:val="008D788F"/>
    <w:rsid w:val="008E077C"/>
    <w:rsid w:val="008E2F1C"/>
    <w:rsid w:val="008E3089"/>
    <w:rsid w:val="008E46DD"/>
    <w:rsid w:val="008E4A56"/>
    <w:rsid w:val="008E6855"/>
    <w:rsid w:val="008E6C61"/>
    <w:rsid w:val="008E7A2C"/>
    <w:rsid w:val="008F36E7"/>
    <w:rsid w:val="008F4DF1"/>
    <w:rsid w:val="008F5A45"/>
    <w:rsid w:val="008F7544"/>
    <w:rsid w:val="008F761E"/>
    <w:rsid w:val="00900A03"/>
    <w:rsid w:val="00900BFF"/>
    <w:rsid w:val="00900D57"/>
    <w:rsid w:val="009020F7"/>
    <w:rsid w:val="00904915"/>
    <w:rsid w:val="00905413"/>
    <w:rsid w:val="00905BC7"/>
    <w:rsid w:val="00905CF2"/>
    <w:rsid w:val="00907C9E"/>
    <w:rsid w:val="00911C0C"/>
    <w:rsid w:val="009122FA"/>
    <w:rsid w:val="009127F2"/>
    <w:rsid w:val="00913526"/>
    <w:rsid w:val="00914E13"/>
    <w:rsid w:val="00914EC0"/>
    <w:rsid w:val="009154F5"/>
    <w:rsid w:val="00915EBE"/>
    <w:rsid w:val="00916BDA"/>
    <w:rsid w:val="00920FDF"/>
    <w:rsid w:val="009223C6"/>
    <w:rsid w:val="009230FF"/>
    <w:rsid w:val="00923A02"/>
    <w:rsid w:val="00927262"/>
    <w:rsid w:val="00927CB3"/>
    <w:rsid w:val="00930839"/>
    <w:rsid w:val="00931CBD"/>
    <w:rsid w:val="0093282B"/>
    <w:rsid w:val="009340BE"/>
    <w:rsid w:val="009343DC"/>
    <w:rsid w:val="00934F9E"/>
    <w:rsid w:val="00936333"/>
    <w:rsid w:val="009405A9"/>
    <w:rsid w:val="00941A73"/>
    <w:rsid w:val="00941BB8"/>
    <w:rsid w:val="00941F3C"/>
    <w:rsid w:val="00943730"/>
    <w:rsid w:val="009446EE"/>
    <w:rsid w:val="00945968"/>
    <w:rsid w:val="00946553"/>
    <w:rsid w:val="00952382"/>
    <w:rsid w:val="009530BC"/>
    <w:rsid w:val="0095360D"/>
    <w:rsid w:val="0095404C"/>
    <w:rsid w:val="009541FA"/>
    <w:rsid w:val="009543ED"/>
    <w:rsid w:val="00954721"/>
    <w:rsid w:val="00955530"/>
    <w:rsid w:val="00956388"/>
    <w:rsid w:val="0095677E"/>
    <w:rsid w:val="00957CE6"/>
    <w:rsid w:val="00960E0D"/>
    <w:rsid w:val="009629AE"/>
    <w:rsid w:val="00962FC4"/>
    <w:rsid w:val="00965074"/>
    <w:rsid w:val="00965546"/>
    <w:rsid w:val="009676BA"/>
    <w:rsid w:val="00970DA9"/>
    <w:rsid w:val="009717B8"/>
    <w:rsid w:val="009722D7"/>
    <w:rsid w:val="009751E0"/>
    <w:rsid w:val="00975669"/>
    <w:rsid w:val="00976F67"/>
    <w:rsid w:val="009804A2"/>
    <w:rsid w:val="0098126A"/>
    <w:rsid w:val="00982163"/>
    <w:rsid w:val="009829E0"/>
    <w:rsid w:val="00982C1C"/>
    <w:rsid w:val="00983C86"/>
    <w:rsid w:val="00983D5A"/>
    <w:rsid w:val="009841AC"/>
    <w:rsid w:val="00984536"/>
    <w:rsid w:val="00990EA1"/>
    <w:rsid w:val="0099141F"/>
    <w:rsid w:val="0099310C"/>
    <w:rsid w:val="00993911"/>
    <w:rsid w:val="009949D1"/>
    <w:rsid w:val="009952D4"/>
    <w:rsid w:val="00995352"/>
    <w:rsid w:val="00995591"/>
    <w:rsid w:val="009956BA"/>
    <w:rsid w:val="00995739"/>
    <w:rsid w:val="009957FF"/>
    <w:rsid w:val="009966F2"/>
    <w:rsid w:val="00996BAD"/>
    <w:rsid w:val="009A0B2F"/>
    <w:rsid w:val="009A1393"/>
    <w:rsid w:val="009A32CB"/>
    <w:rsid w:val="009A38DA"/>
    <w:rsid w:val="009A5347"/>
    <w:rsid w:val="009A57E1"/>
    <w:rsid w:val="009A69CD"/>
    <w:rsid w:val="009A7A6D"/>
    <w:rsid w:val="009B1054"/>
    <w:rsid w:val="009B17A6"/>
    <w:rsid w:val="009B1B55"/>
    <w:rsid w:val="009B2362"/>
    <w:rsid w:val="009B59D2"/>
    <w:rsid w:val="009B5EE2"/>
    <w:rsid w:val="009B610A"/>
    <w:rsid w:val="009B77E0"/>
    <w:rsid w:val="009C23AE"/>
    <w:rsid w:val="009C315E"/>
    <w:rsid w:val="009C3A70"/>
    <w:rsid w:val="009C6647"/>
    <w:rsid w:val="009C711B"/>
    <w:rsid w:val="009C743B"/>
    <w:rsid w:val="009D08EB"/>
    <w:rsid w:val="009D1879"/>
    <w:rsid w:val="009D1F68"/>
    <w:rsid w:val="009D2B76"/>
    <w:rsid w:val="009D2C51"/>
    <w:rsid w:val="009D3FD0"/>
    <w:rsid w:val="009D577F"/>
    <w:rsid w:val="009D5E29"/>
    <w:rsid w:val="009D63D1"/>
    <w:rsid w:val="009D6555"/>
    <w:rsid w:val="009D670B"/>
    <w:rsid w:val="009E26C7"/>
    <w:rsid w:val="009E272E"/>
    <w:rsid w:val="009E3D42"/>
    <w:rsid w:val="009E3FBA"/>
    <w:rsid w:val="009E41E7"/>
    <w:rsid w:val="009E4549"/>
    <w:rsid w:val="009E728B"/>
    <w:rsid w:val="009E7577"/>
    <w:rsid w:val="009E79DE"/>
    <w:rsid w:val="009F03DF"/>
    <w:rsid w:val="009F24BA"/>
    <w:rsid w:val="009F34C3"/>
    <w:rsid w:val="009F45C1"/>
    <w:rsid w:val="009F5B0E"/>
    <w:rsid w:val="009F5FE2"/>
    <w:rsid w:val="009F7BCD"/>
    <w:rsid w:val="00A015E1"/>
    <w:rsid w:val="00A01E44"/>
    <w:rsid w:val="00A02517"/>
    <w:rsid w:val="00A03844"/>
    <w:rsid w:val="00A03EA8"/>
    <w:rsid w:val="00A04BB7"/>
    <w:rsid w:val="00A04DE6"/>
    <w:rsid w:val="00A04E5C"/>
    <w:rsid w:val="00A06524"/>
    <w:rsid w:val="00A10E0D"/>
    <w:rsid w:val="00A170B5"/>
    <w:rsid w:val="00A178B3"/>
    <w:rsid w:val="00A20106"/>
    <w:rsid w:val="00A2078D"/>
    <w:rsid w:val="00A20E6B"/>
    <w:rsid w:val="00A21B09"/>
    <w:rsid w:val="00A22057"/>
    <w:rsid w:val="00A222DC"/>
    <w:rsid w:val="00A224C9"/>
    <w:rsid w:val="00A23F34"/>
    <w:rsid w:val="00A24DA8"/>
    <w:rsid w:val="00A26111"/>
    <w:rsid w:val="00A30611"/>
    <w:rsid w:val="00A31352"/>
    <w:rsid w:val="00A34335"/>
    <w:rsid w:val="00A36DF8"/>
    <w:rsid w:val="00A37128"/>
    <w:rsid w:val="00A41520"/>
    <w:rsid w:val="00A4226C"/>
    <w:rsid w:val="00A427B8"/>
    <w:rsid w:val="00A43463"/>
    <w:rsid w:val="00A44F59"/>
    <w:rsid w:val="00A453A2"/>
    <w:rsid w:val="00A45CC2"/>
    <w:rsid w:val="00A509E3"/>
    <w:rsid w:val="00A50E9E"/>
    <w:rsid w:val="00A5342E"/>
    <w:rsid w:val="00A534F2"/>
    <w:rsid w:val="00A53A69"/>
    <w:rsid w:val="00A56A17"/>
    <w:rsid w:val="00A61C20"/>
    <w:rsid w:val="00A6265F"/>
    <w:rsid w:val="00A62F37"/>
    <w:rsid w:val="00A64CD5"/>
    <w:rsid w:val="00A65DE2"/>
    <w:rsid w:val="00A70698"/>
    <w:rsid w:val="00A71519"/>
    <w:rsid w:val="00A7382E"/>
    <w:rsid w:val="00A76426"/>
    <w:rsid w:val="00A77B0D"/>
    <w:rsid w:val="00A804ED"/>
    <w:rsid w:val="00A85282"/>
    <w:rsid w:val="00A86B37"/>
    <w:rsid w:val="00A93971"/>
    <w:rsid w:val="00A948A3"/>
    <w:rsid w:val="00A94E66"/>
    <w:rsid w:val="00A973E4"/>
    <w:rsid w:val="00AA0CD4"/>
    <w:rsid w:val="00AA2295"/>
    <w:rsid w:val="00AA56F2"/>
    <w:rsid w:val="00AA5CF6"/>
    <w:rsid w:val="00AA5D20"/>
    <w:rsid w:val="00AA621B"/>
    <w:rsid w:val="00AA77C9"/>
    <w:rsid w:val="00AA7A39"/>
    <w:rsid w:val="00AB0F24"/>
    <w:rsid w:val="00AB29F7"/>
    <w:rsid w:val="00AB6514"/>
    <w:rsid w:val="00AC033D"/>
    <w:rsid w:val="00AC3370"/>
    <w:rsid w:val="00AC683F"/>
    <w:rsid w:val="00AC6A65"/>
    <w:rsid w:val="00AC6CD7"/>
    <w:rsid w:val="00AC6D2D"/>
    <w:rsid w:val="00AC7B23"/>
    <w:rsid w:val="00AD069B"/>
    <w:rsid w:val="00AD0FB2"/>
    <w:rsid w:val="00AD4AFB"/>
    <w:rsid w:val="00AD4E90"/>
    <w:rsid w:val="00AD7D2B"/>
    <w:rsid w:val="00AE4B32"/>
    <w:rsid w:val="00AE5C7D"/>
    <w:rsid w:val="00AE5CA3"/>
    <w:rsid w:val="00AE714B"/>
    <w:rsid w:val="00AF262E"/>
    <w:rsid w:val="00AF5CF3"/>
    <w:rsid w:val="00AF7D99"/>
    <w:rsid w:val="00B01665"/>
    <w:rsid w:val="00B03E58"/>
    <w:rsid w:val="00B04CE3"/>
    <w:rsid w:val="00B04F0A"/>
    <w:rsid w:val="00B067B9"/>
    <w:rsid w:val="00B106E5"/>
    <w:rsid w:val="00B109B0"/>
    <w:rsid w:val="00B125F6"/>
    <w:rsid w:val="00B12730"/>
    <w:rsid w:val="00B134EF"/>
    <w:rsid w:val="00B14B0F"/>
    <w:rsid w:val="00B177C4"/>
    <w:rsid w:val="00B21550"/>
    <w:rsid w:val="00B2405D"/>
    <w:rsid w:val="00B2436D"/>
    <w:rsid w:val="00B25D26"/>
    <w:rsid w:val="00B26318"/>
    <w:rsid w:val="00B353FA"/>
    <w:rsid w:val="00B3796B"/>
    <w:rsid w:val="00B407DA"/>
    <w:rsid w:val="00B42381"/>
    <w:rsid w:val="00B424B8"/>
    <w:rsid w:val="00B46C82"/>
    <w:rsid w:val="00B471AB"/>
    <w:rsid w:val="00B5011B"/>
    <w:rsid w:val="00B52658"/>
    <w:rsid w:val="00B5271F"/>
    <w:rsid w:val="00B52DD7"/>
    <w:rsid w:val="00B52F48"/>
    <w:rsid w:val="00B54819"/>
    <w:rsid w:val="00B564CA"/>
    <w:rsid w:val="00B61E5E"/>
    <w:rsid w:val="00B63B49"/>
    <w:rsid w:val="00B64550"/>
    <w:rsid w:val="00B64E1E"/>
    <w:rsid w:val="00B64F5C"/>
    <w:rsid w:val="00B67672"/>
    <w:rsid w:val="00B71B97"/>
    <w:rsid w:val="00B72567"/>
    <w:rsid w:val="00B736CD"/>
    <w:rsid w:val="00B7609A"/>
    <w:rsid w:val="00B766D1"/>
    <w:rsid w:val="00B80497"/>
    <w:rsid w:val="00B84174"/>
    <w:rsid w:val="00B85C88"/>
    <w:rsid w:val="00B864CE"/>
    <w:rsid w:val="00B872DA"/>
    <w:rsid w:val="00B91BF8"/>
    <w:rsid w:val="00B927C5"/>
    <w:rsid w:val="00B92BD2"/>
    <w:rsid w:val="00B95510"/>
    <w:rsid w:val="00B961E7"/>
    <w:rsid w:val="00B962DC"/>
    <w:rsid w:val="00B96ECF"/>
    <w:rsid w:val="00B97182"/>
    <w:rsid w:val="00B9743B"/>
    <w:rsid w:val="00BA1215"/>
    <w:rsid w:val="00BA16B0"/>
    <w:rsid w:val="00BA29F8"/>
    <w:rsid w:val="00BA3640"/>
    <w:rsid w:val="00BA7C07"/>
    <w:rsid w:val="00BB2374"/>
    <w:rsid w:val="00BB24EC"/>
    <w:rsid w:val="00BB4100"/>
    <w:rsid w:val="00BB410A"/>
    <w:rsid w:val="00BB46BC"/>
    <w:rsid w:val="00BB5F07"/>
    <w:rsid w:val="00BB7202"/>
    <w:rsid w:val="00BC1304"/>
    <w:rsid w:val="00BC25AC"/>
    <w:rsid w:val="00BC4004"/>
    <w:rsid w:val="00BC4C89"/>
    <w:rsid w:val="00BC59C8"/>
    <w:rsid w:val="00BC7093"/>
    <w:rsid w:val="00BC78AD"/>
    <w:rsid w:val="00BD1865"/>
    <w:rsid w:val="00BD1892"/>
    <w:rsid w:val="00BD1AA9"/>
    <w:rsid w:val="00BD3924"/>
    <w:rsid w:val="00BD39FB"/>
    <w:rsid w:val="00BD4153"/>
    <w:rsid w:val="00BD549C"/>
    <w:rsid w:val="00BD581C"/>
    <w:rsid w:val="00BE0262"/>
    <w:rsid w:val="00BE1809"/>
    <w:rsid w:val="00BE1BD2"/>
    <w:rsid w:val="00BE2F52"/>
    <w:rsid w:val="00BE38D9"/>
    <w:rsid w:val="00BE70A8"/>
    <w:rsid w:val="00BE732F"/>
    <w:rsid w:val="00BF025C"/>
    <w:rsid w:val="00BF0742"/>
    <w:rsid w:val="00BF0FEA"/>
    <w:rsid w:val="00BF1517"/>
    <w:rsid w:val="00BF2590"/>
    <w:rsid w:val="00BF53BD"/>
    <w:rsid w:val="00C001B3"/>
    <w:rsid w:val="00C00FB7"/>
    <w:rsid w:val="00C01670"/>
    <w:rsid w:val="00C025A1"/>
    <w:rsid w:val="00C025BA"/>
    <w:rsid w:val="00C03334"/>
    <w:rsid w:val="00C06F61"/>
    <w:rsid w:val="00C124D9"/>
    <w:rsid w:val="00C12F22"/>
    <w:rsid w:val="00C13818"/>
    <w:rsid w:val="00C14BAA"/>
    <w:rsid w:val="00C153A0"/>
    <w:rsid w:val="00C15D53"/>
    <w:rsid w:val="00C15DF4"/>
    <w:rsid w:val="00C1604C"/>
    <w:rsid w:val="00C204D6"/>
    <w:rsid w:val="00C20B01"/>
    <w:rsid w:val="00C2165B"/>
    <w:rsid w:val="00C22540"/>
    <w:rsid w:val="00C23830"/>
    <w:rsid w:val="00C24001"/>
    <w:rsid w:val="00C24E3F"/>
    <w:rsid w:val="00C31A19"/>
    <w:rsid w:val="00C31C7D"/>
    <w:rsid w:val="00C31D60"/>
    <w:rsid w:val="00C33520"/>
    <w:rsid w:val="00C35E2F"/>
    <w:rsid w:val="00C36D4E"/>
    <w:rsid w:val="00C400F9"/>
    <w:rsid w:val="00C40B7B"/>
    <w:rsid w:val="00C40EDC"/>
    <w:rsid w:val="00C4192F"/>
    <w:rsid w:val="00C427EF"/>
    <w:rsid w:val="00C441A1"/>
    <w:rsid w:val="00C44B13"/>
    <w:rsid w:val="00C44FC5"/>
    <w:rsid w:val="00C4574F"/>
    <w:rsid w:val="00C45A1A"/>
    <w:rsid w:val="00C47F07"/>
    <w:rsid w:val="00C50E6A"/>
    <w:rsid w:val="00C541AA"/>
    <w:rsid w:val="00C545D6"/>
    <w:rsid w:val="00C54657"/>
    <w:rsid w:val="00C54E20"/>
    <w:rsid w:val="00C56498"/>
    <w:rsid w:val="00C579C3"/>
    <w:rsid w:val="00C57C7B"/>
    <w:rsid w:val="00C63E35"/>
    <w:rsid w:val="00C6564E"/>
    <w:rsid w:val="00C670F8"/>
    <w:rsid w:val="00C67CDD"/>
    <w:rsid w:val="00C70004"/>
    <w:rsid w:val="00C711CB"/>
    <w:rsid w:val="00C73253"/>
    <w:rsid w:val="00C736A3"/>
    <w:rsid w:val="00C73A70"/>
    <w:rsid w:val="00C7565E"/>
    <w:rsid w:val="00C75772"/>
    <w:rsid w:val="00C75952"/>
    <w:rsid w:val="00C77AB5"/>
    <w:rsid w:val="00C77E19"/>
    <w:rsid w:val="00C8041C"/>
    <w:rsid w:val="00C8249E"/>
    <w:rsid w:val="00C8423A"/>
    <w:rsid w:val="00C86E89"/>
    <w:rsid w:val="00C87336"/>
    <w:rsid w:val="00C90CA2"/>
    <w:rsid w:val="00C9201D"/>
    <w:rsid w:val="00C92610"/>
    <w:rsid w:val="00C92A22"/>
    <w:rsid w:val="00C93CE9"/>
    <w:rsid w:val="00C952BC"/>
    <w:rsid w:val="00C97533"/>
    <w:rsid w:val="00CA257D"/>
    <w:rsid w:val="00CA47D3"/>
    <w:rsid w:val="00CA4AB1"/>
    <w:rsid w:val="00CA7666"/>
    <w:rsid w:val="00CB14AA"/>
    <w:rsid w:val="00CB597E"/>
    <w:rsid w:val="00CB6F3A"/>
    <w:rsid w:val="00CB77A4"/>
    <w:rsid w:val="00CB7837"/>
    <w:rsid w:val="00CB7C4D"/>
    <w:rsid w:val="00CB7E3E"/>
    <w:rsid w:val="00CC0F06"/>
    <w:rsid w:val="00CC1DB3"/>
    <w:rsid w:val="00CC3608"/>
    <w:rsid w:val="00CC4010"/>
    <w:rsid w:val="00CC4731"/>
    <w:rsid w:val="00CC47A5"/>
    <w:rsid w:val="00CC591C"/>
    <w:rsid w:val="00CC67FC"/>
    <w:rsid w:val="00CC72BA"/>
    <w:rsid w:val="00CC762C"/>
    <w:rsid w:val="00CD10C1"/>
    <w:rsid w:val="00CD1712"/>
    <w:rsid w:val="00CD24DE"/>
    <w:rsid w:val="00CD4223"/>
    <w:rsid w:val="00CD5900"/>
    <w:rsid w:val="00CD7311"/>
    <w:rsid w:val="00CD7AAD"/>
    <w:rsid w:val="00CE023E"/>
    <w:rsid w:val="00CE06FE"/>
    <w:rsid w:val="00CE0887"/>
    <w:rsid w:val="00CE3275"/>
    <w:rsid w:val="00CE4285"/>
    <w:rsid w:val="00CE4F55"/>
    <w:rsid w:val="00CE5208"/>
    <w:rsid w:val="00CF29F5"/>
    <w:rsid w:val="00CF33ED"/>
    <w:rsid w:val="00CF6558"/>
    <w:rsid w:val="00CF767F"/>
    <w:rsid w:val="00D029A4"/>
    <w:rsid w:val="00D02DCA"/>
    <w:rsid w:val="00D0512F"/>
    <w:rsid w:val="00D062F8"/>
    <w:rsid w:val="00D127DA"/>
    <w:rsid w:val="00D12896"/>
    <w:rsid w:val="00D140E2"/>
    <w:rsid w:val="00D210AA"/>
    <w:rsid w:val="00D21F67"/>
    <w:rsid w:val="00D225A6"/>
    <w:rsid w:val="00D2328F"/>
    <w:rsid w:val="00D30473"/>
    <w:rsid w:val="00D31DA0"/>
    <w:rsid w:val="00D406B3"/>
    <w:rsid w:val="00D417BB"/>
    <w:rsid w:val="00D42DCB"/>
    <w:rsid w:val="00D42EA9"/>
    <w:rsid w:val="00D42FB3"/>
    <w:rsid w:val="00D46B53"/>
    <w:rsid w:val="00D5123B"/>
    <w:rsid w:val="00D517D4"/>
    <w:rsid w:val="00D55B94"/>
    <w:rsid w:val="00D55D07"/>
    <w:rsid w:val="00D56249"/>
    <w:rsid w:val="00D63694"/>
    <w:rsid w:val="00D6430E"/>
    <w:rsid w:val="00D6487D"/>
    <w:rsid w:val="00D651DF"/>
    <w:rsid w:val="00D70367"/>
    <w:rsid w:val="00D70E7B"/>
    <w:rsid w:val="00D71794"/>
    <w:rsid w:val="00D74773"/>
    <w:rsid w:val="00D74BDE"/>
    <w:rsid w:val="00D758A6"/>
    <w:rsid w:val="00D769E5"/>
    <w:rsid w:val="00D83113"/>
    <w:rsid w:val="00D8367F"/>
    <w:rsid w:val="00D84265"/>
    <w:rsid w:val="00D86D63"/>
    <w:rsid w:val="00D917A1"/>
    <w:rsid w:val="00D92B08"/>
    <w:rsid w:val="00D93B4C"/>
    <w:rsid w:val="00D9670C"/>
    <w:rsid w:val="00D9762D"/>
    <w:rsid w:val="00D976C9"/>
    <w:rsid w:val="00D978CC"/>
    <w:rsid w:val="00DA1256"/>
    <w:rsid w:val="00DA2336"/>
    <w:rsid w:val="00DA4072"/>
    <w:rsid w:val="00DA4E68"/>
    <w:rsid w:val="00DA708A"/>
    <w:rsid w:val="00DB172B"/>
    <w:rsid w:val="00DB40AB"/>
    <w:rsid w:val="00DB4960"/>
    <w:rsid w:val="00DB4B03"/>
    <w:rsid w:val="00DB6710"/>
    <w:rsid w:val="00DB7318"/>
    <w:rsid w:val="00DB7A79"/>
    <w:rsid w:val="00DC0DE1"/>
    <w:rsid w:val="00DC1624"/>
    <w:rsid w:val="00DC22FE"/>
    <w:rsid w:val="00DC4C1E"/>
    <w:rsid w:val="00DC710A"/>
    <w:rsid w:val="00DC7B3C"/>
    <w:rsid w:val="00DC7CB3"/>
    <w:rsid w:val="00DD01CA"/>
    <w:rsid w:val="00DD102F"/>
    <w:rsid w:val="00DD3AF1"/>
    <w:rsid w:val="00DD42B5"/>
    <w:rsid w:val="00DD5071"/>
    <w:rsid w:val="00DD6DBB"/>
    <w:rsid w:val="00DD709B"/>
    <w:rsid w:val="00DE44C5"/>
    <w:rsid w:val="00DE4CB6"/>
    <w:rsid w:val="00DF41ED"/>
    <w:rsid w:val="00DF49DA"/>
    <w:rsid w:val="00DF71E8"/>
    <w:rsid w:val="00DF7680"/>
    <w:rsid w:val="00E00C2E"/>
    <w:rsid w:val="00E00EFE"/>
    <w:rsid w:val="00E0105F"/>
    <w:rsid w:val="00E011FD"/>
    <w:rsid w:val="00E01573"/>
    <w:rsid w:val="00E02BC8"/>
    <w:rsid w:val="00E04330"/>
    <w:rsid w:val="00E0440B"/>
    <w:rsid w:val="00E05C14"/>
    <w:rsid w:val="00E0670E"/>
    <w:rsid w:val="00E075DF"/>
    <w:rsid w:val="00E079AC"/>
    <w:rsid w:val="00E07B24"/>
    <w:rsid w:val="00E139E6"/>
    <w:rsid w:val="00E14CA7"/>
    <w:rsid w:val="00E16853"/>
    <w:rsid w:val="00E17F23"/>
    <w:rsid w:val="00E24975"/>
    <w:rsid w:val="00E25779"/>
    <w:rsid w:val="00E26099"/>
    <w:rsid w:val="00E276F1"/>
    <w:rsid w:val="00E27FB1"/>
    <w:rsid w:val="00E30817"/>
    <w:rsid w:val="00E30F0E"/>
    <w:rsid w:val="00E327A3"/>
    <w:rsid w:val="00E33697"/>
    <w:rsid w:val="00E3387B"/>
    <w:rsid w:val="00E33F4B"/>
    <w:rsid w:val="00E35D7D"/>
    <w:rsid w:val="00E369C4"/>
    <w:rsid w:val="00E414BF"/>
    <w:rsid w:val="00E5062E"/>
    <w:rsid w:val="00E51254"/>
    <w:rsid w:val="00E51EAB"/>
    <w:rsid w:val="00E53C74"/>
    <w:rsid w:val="00E5567B"/>
    <w:rsid w:val="00E55C7C"/>
    <w:rsid w:val="00E57328"/>
    <w:rsid w:val="00E57B6D"/>
    <w:rsid w:val="00E606BA"/>
    <w:rsid w:val="00E60905"/>
    <w:rsid w:val="00E6159C"/>
    <w:rsid w:val="00E61FB1"/>
    <w:rsid w:val="00E63520"/>
    <w:rsid w:val="00E64E79"/>
    <w:rsid w:val="00E661C7"/>
    <w:rsid w:val="00E662CA"/>
    <w:rsid w:val="00E67529"/>
    <w:rsid w:val="00E70373"/>
    <w:rsid w:val="00E70479"/>
    <w:rsid w:val="00E71563"/>
    <w:rsid w:val="00E72B56"/>
    <w:rsid w:val="00E73A67"/>
    <w:rsid w:val="00E74FE8"/>
    <w:rsid w:val="00E75997"/>
    <w:rsid w:val="00E75E7A"/>
    <w:rsid w:val="00E76F62"/>
    <w:rsid w:val="00E77A84"/>
    <w:rsid w:val="00E77EED"/>
    <w:rsid w:val="00E8160C"/>
    <w:rsid w:val="00E81D5C"/>
    <w:rsid w:val="00E830D8"/>
    <w:rsid w:val="00E846FD"/>
    <w:rsid w:val="00E849AE"/>
    <w:rsid w:val="00E87137"/>
    <w:rsid w:val="00E903CD"/>
    <w:rsid w:val="00E905B4"/>
    <w:rsid w:val="00E936FD"/>
    <w:rsid w:val="00E95175"/>
    <w:rsid w:val="00E973BC"/>
    <w:rsid w:val="00EA15D5"/>
    <w:rsid w:val="00EA1743"/>
    <w:rsid w:val="00EA1908"/>
    <w:rsid w:val="00EA2EB1"/>
    <w:rsid w:val="00EA33E1"/>
    <w:rsid w:val="00EA3F84"/>
    <w:rsid w:val="00EA47F0"/>
    <w:rsid w:val="00EA4F12"/>
    <w:rsid w:val="00EA6303"/>
    <w:rsid w:val="00EA668F"/>
    <w:rsid w:val="00EA73FB"/>
    <w:rsid w:val="00EB0524"/>
    <w:rsid w:val="00EB0DE9"/>
    <w:rsid w:val="00EB24BD"/>
    <w:rsid w:val="00EB36EA"/>
    <w:rsid w:val="00EB7861"/>
    <w:rsid w:val="00EC1549"/>
    <w:rsid w:val="00EC15B7"/>
    <w:rsid w:val="00EC1C52"/>
    <w:rsid w:val="00EC209B"/>
    <w:rsid w:val="00EC4E48"/>
    <w:rsid w:val="00EC667F"/>
    <w:rsid w:val="00ED05AF"/>
    <w:rsid w:val="00ED0833"/>
    <w:rsid w:val="00ED0F70"/>
    <w:rsid w:val="00ED63AB"/>
    <w:rsid w:val="00ED72AA"/>
    <w:rsid w:val="00ED77B0"/>
    <w:rsid w:val="00EE1866"/>
    <w:rsid w:val="00EE2369"/>
    <w:rsid w:val="00EE28F3"/>
    <w:rsid w:val="00EE6AEE"/>
    <w:rsid w:val="00EE7B59"/>
    <w:rsid w:val="00EE7E7C"/>
    <w:rsid w:val="00EF0AFD"/>
    <w:rsid w:val="00EF0C05"/>
    <w:rsid w:val="00EF18B1"/>
    <w:rsid w:val="00EF218E"/>
    <w:rsid w:val="00EF4CF2"/>
    <w:rsid w:val="00EF63AD"/>
    <w:rsid w:val="00EF7298"/>
    <w:rsid w:val="00F01737"/>
    <w:rsid w:val="00F01A46"/>
    <w:rsid w:val="00F029EB"/>
    <w:rsid w:val="00F0318E"/>
    <w:rsid w:val="00F03595"/>
    <w:rsid w:val="00F0529B"/>
    <w:rsid w:val="00F06E66"/>
    <w:rsid w:val="00F071B6"/>
    <w:rsid w:val="00F1215A"/>
    <w:rsid w:val="00F12BE7"/>
    <w:rsid w:val="00F142C9"/>
    <w:rsid w:val="00F14626"/>
    <w:rsid w:val="00F14ABD"/>
    <w:rsid w:val="00F20919"/>
    <w:rsid w:val="00F214AB"/>
    <w:rsid w:val="00F2222A"/>
    <w:rsid w:val="00F326F3"/>
    <w:rsid w:val="00F32944"/>
    <w:rsid w:val="00F32CB5"/>
    <w:rsid w:val="00F34605"/>
    <w:rsid w:val="00F35261"/>
    <w:rsid w:val="00F36E3C"/>
    <w:rsid w:val="00F40457"/>
    <w:rsid w:val="00F40ECE"/>
    <w:rsid w:val="00F411A4"/>
    <w:rsid w:val="00F415FC"/>
    <w:rsid w:val="00F41C01"/>
    <w:rsid w:val="00F42E3F"/>
    <w:rsid w:val="00F43FCC"/>
    <w:rsid w:val="00F45731"/>
    <w:rsid w:val="00F45CB3"/>
    <w:rsid w:val="00F461AC"/>
    <w:rsid w:val="00F46433"/>
    <w:rsid w:val="00F464BE"/>
    <w:rsid w:val="00F47ACF"/>
    <w:rsid w:val="00F52170"/>
    <w:rsid w:val="00F5257E"/>
    <w:rsid w:val="00F5291D"/>
    <w:rsid w:val="00F53FF9"/>
    <w:rsid w:val="00F5400D"/>
    <w:rsid w:val="00F5699F"/>
    <w:rsid w:val="00F56AD4"/>
    <w:rsid w:val="00F602D2"/>
    <w:rsid w:val="00F6093F"/>
    <w:rsid w:val="00F6278C"/>
    <w:rsid w:val="00F63C8A"/>
    <w:rsid w:val="00F65179"/>
    <w:rsid w:val="00F65D01"/>
    <w:rsid w:val="00F66407"/>
    <w:rsid w:val="00F67C88"/>
    <w:rsid w:val="00F708E7"/>
    <w:rsid w:val="00F7131F"/>
    <w:rsid w:val="00F71402"/>
    <w:rsid w:val="00F72D49"/>
    <w:rsid w:val="00F74CC9"/>
    <w:rsid w:val="00F74FD4"/>
    <w:rsid w:val="00F75D24"/>
    <w:rsid w:val="00F768C5"/>
    <w:rsid w:val="00F768F7"/>
    <w:rsid w:val="00F80E00"/>
    <w:rsid w:val="00F80E4F"/>
    <w:rsid w:val="00F81A81"/>
    <w:rsid w:val="00F84DEA"/>
    <w:rsid w:val="00F850CA"/>
    <w:rsid w:val="00F85154"/>
    <w:rsid w:val="00F8746E"/>
    <w:rsid w:val="00F914CE"/>
    <w:rsid w:val="00F930A9"/>
    <w:rsid w:val="00F93B83"/>
    <w:rsid w:val="00F94001"/>
    <w:rsid w:val="00F9435D"/>
    <w:rsid w:val="00F947B2"/>
    <w:rsid w:val="00FA153C"/>
    <w:rsid w:val="00FA326E"/>
    <w:rsid w:val="00FA5630"/>
    <w:rsid w:val="00FA65ED"/>
    <w:rsid w:val="00FA679A"/>
    <w:rsid w:val="00FB2882"/>
    <w:rsid w:val="00FB470A"/>
    <w:rsid w:val="00FB5216"/>
    <w:rsid w:val="00FC04AD"/>
    <w:rsid w:val="00FC16B8"/>
    <w:rsid w:val="00FC44DB"/>
    <w:rsid w:val="00FC50EA"/>
    <w:rsid w:val="00FC5FE1"/>
    <w:rsid w:val="00FC73BA"/>
    <w:rsid w:val="00FD0DEB"/>
    <w:rsid w:val="00FD2286"/>
    <w:rsid w:val="00FD33D1"/>
    <w:rsid w:val="00FD4544"/>
    <w:rsid w:val="00FD4B2A"/>
    <w:rsid w:val="00FD559E"/>
    <w:rsid w:val="00FD5B74"/>
    <w:rsid w:val="00FD6E9F"/>
    <w:rsid w:val="00FE1976"/>
    <w:rsid w:val="00FE1BDC"/>
    <w:rsid w:val="00FE1D85"/>
    <w:rsid w:val="00FE415C"/>
    <w:rsid w:val="00FE6CA3"/>
    <w:rsid w:val="00FF0700"/>
    <w:rsid w:val="00FF0ED0"/>
    <w:rsid w:val="00FF1AFD"/>
    <w:rsid w:val="00FF1D07"/>
    <w:rsid w:val="00FF2D03"/>
    <w:rsid w:val="00FF37E8"/>
    <w:rsid w:val="00FF48B3"/>
    <w:rsid w:val="00FF4B7A"/>
    <w:rsid w:val="00FF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547925"/>
    <w:pPr>
      <w:snapToGrid w:val="0"/>
      <w:spacing w:before="80" w:after="80" w:line="300" w:lineRule="auto"/>
      <w:ind w:left="1134"/>
      <w:jc w:val="both"/>
    </w:pPr>
    <w:rPr>
      <w:rFonts w:ascii="Arial" w:hAnsi="Arial" w:cs="Arial"/>
      <w:sz w:val="21"/>
      <w:szCs w:val="21"/>
    </w:rPr>
  </w:style>
  <w:style w:type="paragraph" w:styleId="1">
    <w:name w:val="heading 1"/>
    <w:next w:val="2"/>
    <w:link w:val="1Char"/>
    <w:qFormat/>
    <w:rsid w:val="00456A4A"/>
    <w:pPr>
      <w:keepNext/>
      <w:numPr>
        <w:numId w:val="5"/>
      </w:numPr>
      <w:spacing w:before="480" w:after="3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next w:val="3"/>
    <w:link w:val="2Char"/>
    <w:qFormat/>
    <w:rsid w:val="00876B93"/>
    <w:pPr>
      <w:keepNext/>
      <w:numPr>
        <w:ilvl w:val="1"/>
        <w:numId w:val="5"/>
      </w:numPr>
      <w:adjustRightInd w:val="0"/>
      <w:spacing w:before="240" w:after="240"/>
      <w:ind w:left="851"/>
      <w:textAlignment w:val="bottom"/>
      <w:outlineLvl w:val="1"/>
    </w:pPr>
    <w:rPr>
      <w:rFonts w:ascii="Arial" w:eastAsia="黑体" w:hAnsi="Arial" w:cs="Arial"/>
      <w:sz w:val="30"/>
      <w:szCs w:val="30"/>
    </w:rPr>
  </w:style>
  <w:style w:type="paragraph" w:styleId="3">
    <w:name w:val="heading 3"/>
    <w:aliases w:val="标题 3 Char2,标题 3 Char1 Char,标题 3 Char2 Char Char,标题 3 Char1 Char Char Char,标题 3 Char2 Char Char Char Char,标题 3 Char1 Char Char Char Char Char,标题 3 Char Char Char Char Char Char Char,标题 3 Char1 Char Char Char Char Char Char Char Char Char Char"/>
    <w:basedOn w:val="a3"/>
    <w:next w:val="4"/>
    <w:link w:val="3Char"/>
    <w:qFormat/>
    <w:rsid w:val="00456A4A"/>
    <w:pPr>
      <w:keepNext/>
      <w:numPr>
        <w:ilvl w:val="2"/>
        <w:numId w:val="5"/>
      </w:numPr>
      <w:spacing w:before="240" w:after="240" w:line="240" w:lineRule="auto"/>
      <w:jc w:val="left"/>
      <w:outlineLvl w:val="2"/>
    </w:pPr>
    <w:rPr>
      <w:rFonts w:eastAsia="黑体"/>
      <w:sz w:val="24"/>
      <w:szCs w:val="24"/>
    </w:rPr>
  </w:style>
  <w:style w:type="paragraph" w:styleId="4">
    <w:name w:val="heading 4"/>
    <w:next w:val="a3"/>
    <w:qFormat/>
    <w:rsid w:val="00456A4A"/>
    <w:pPr>
      <w:keepNext/>
      <w:numPr>
        <w:ilvl w:val="3"/>
        <w:numId w:val="5"/>
      </w:numPr>
      <w:spacing w:before="160" w:after="160"/>
      <w:outlineLvl w:val="3"/>
    </w:pPr>
    <w:rPr>
      <w:rFonts w:ascii="Arial" w:eastAsia="黑体" w:hAnsi="Arial" w:cs="Arial"/>
      <w:noProof/>
      <w:sz w:val="21"/>
      <w:szCs w:val="21"/>
    </w:rPr>
  </w:style>
  <w:style w:type="paragraph" w:styleId="5">
    <w:name w:val="heading 5"/>
    <w:qFormat/>
    <w:rsid w:val="00F80E4F"/>
    <w:pPr>
      <w:numPr>
        <w:ilvl w:val="4"/>
        <w:numId w:val="6"/>
      </w:numPr>
      <w:outlineLvl w:val="4"/>
    </w:pPr>
    <w:rPr>
      <w:rFonts w:ascii="Arial" w:hAnsi="Arial" w:cs="Arial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CharCharCharChar0">
    <w:name w:val="Char Char Char Char"/>
    <w:basedOn w:val="a0"/>
    <w:autoRedefine/>
    <w:rsid w:val="00816DE2"/>
    <w:pPr>
      <w:widowControl w:val="0"/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paragraph" w:styleId="a0">
    <w:name w:val="Document Map"/>
    <w:basedOn w:val="a3"/>
    <w:semiHidden/>
    <w:rsid w:val="00336377"/>
    <w:pPr>
      <w:numPr>
        <w:ilvl w:val="8"/>
        <w:numId w:val="5"/>
      </w:numPr>
      <w:shd w:val="clear" w:color="auto" w:fill="000080"/>
    </w:pPr>
  </w:style>
  <w:style w:type="paragraph" w:customStyle="1" w:styleId="INFeature">
    <w:name w:val="IN Feature"/>
    <w:next w:val="INStep"/>
    <w:rsid w:val="00456A4A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3"/>
    <w:rsid w:val="00456A4A"/>
    <w:pPr>
      <w:keepLines/>
      <w:numPr>
        <w:ilvl w:val="6"/>
        <w:numId w:val="5"/>
      </w:numPr>
      <w:snapToGrid/>
      <w:outlineLvl w:val="8"/>
    </w:pPr>
  </w:style>
  <w:style w:type="paragraph" w:customStyle="1" w:styleId="FigureText">
    <w:name w:val="Figure Text"/>
    <w:rsid w:val="00336377"/>
    <w:pPr>
      <w:snapToGrid w:val="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TableDescription0">
    <w:name w:val="Table Description"/>
    <w:next w:val="a3"/>
    <w:link w:val="TableDescriptionChar"/>
    <w:rsid w:val="00456A4A"/>
    <w:pPr>
      <w:keepNext/>
      <w:snapToGrid w:val="0"/>
      <w:spacing w:before="160" w:after="80"/>
      <w:ind w:left="3255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DescriptionChar">
    <w:name w:val="Table Description Char"/>
    <w:basedOn w:val="a4"/>
    <w:link w:val="TableDescription0"/>
    <w:rsid w:val="00E35D7D"/>
    <w:rPr>
      <w:rFonts w:ascii="Arial" w:eastAsia="黑体" w:hAnsi="Arial" w:cs="Arial"/>
      <w:sz w:val="18"/>
      <w:szCs w:val="18"/>
    </w:rPr>
  </w:style>
  <w:style w:type="paragraph" w:customStyle="1" w:styleId="TableHeading">
    <w:name w:val="Table Heading"/>
    <w:link w:val="TableHeadingChar"/>
    <w:rsid w:val="00D86D63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paragraph" w:customStyle="1" w:styleId="TableText">
    <w:name w:val="Table Text"/>
    <w:link w:val="TableTextChar"/>
    <w:rsid w:val="00D86D63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FigureDescription">
    <w:name w:val="Figure Description"/>
    <w:next w:val="a3"/>
    <w:rsid w:val="00456A4A"/>
    <w:pPr>
      <w:numPr>
        <w:ilvl w:val="5"/>
        <w:numId w:val="5"/>
      </w:numPr>
      <w:snapToGrid w:val="0"/>
      <w:spacing w:before="80" w:after="320"/>
      <w:jc w:val="center"/>
    </w:pPr>
    <w:rPr>
      <w:rFonts w:ascii="Arial" w:eastAsia="黑体" w:hAnsi="Arial" w:cs="Arial"/>
      <w:sz w:val="18"/>
      <w:szCs w:val="18"/>
    </w:rPr>
  </w:style>
  <w:style w:type="paragraph" w:styleId="11">
    <w:name w:val="toc 1"/>
    <w:basedOn w:val="a3"/>
    <w:next w:val="20"/>
    <w:autoRedefine/>
    <w:uiPriority w:val="39"/>
    <w:rsid w:val="00336377"/>
    <w:pPr>
      <w:keepNext/>
      <w:tabs>
        <w:tab w:val="right" w:leader="dot" w:pos="8789"/>
      </w:tabs>
      <w:snapToGrid/>
      <w:spacing w:before="100" w:after="0" w:line="240" w:lineRule="auto"/>
      <w:ind w:left="0"/>
      <w:jc w:val="left"/>
      <w:textAlignment w:val="baseline"/>
    </w:pPr>
    <w:rPr>
      <w:rFonts w:eastAsia="黑体"/>
      <w:noProof/>
    </w:rPr>
  </w:style>
  <w:style w:type="paragraph" w:styleId="20">
    <w:name w:val="toc 2"/>
    <w:basedOn w:val="a3"/>
    <w:next w:val="a3"/>
    <w:autoRedefine/>
    <w:uiPriority w:val="39"/>
    <w:rsid w:val="00336377"/>
    <w:pPr>
      <w:tabs>
        <w:tab w:val="right" w:leader="dot" w:pos="8789"/>
      </w:tabs>
      <w:snapToGrid/>
      <w:spacing w:before="60" w:after="0" w:line="240" w:lineRule="auto"/>
      <w:ind w:left="420"/>
      <w:jc w:val="left"/>
    </w:pPr>
    <w:rPr>
      <w:noProof/>
      <w:sz w:val="20"/>
      <w:szCs w:val="20"/>
    </w:rPr>
  </w:style>
  <w:style w:type="paragraph" w:styleId="30">
    <w:name w:val="toc 3"/>
    <w:basedOn w:val="a3"/>
    <w:autoRedefine/>
    <w:uiPriority w:val="39"/>
    <w:rsid w:val="00336377"/>
    <w:pPr>
      <w:tabs>
        <w:tab w:val="right" w:leader="dot" w:pos="8789"/>
      </w:tabs>
      <w:spacing w:before="60" w:after="0" w:line="240" w:lineRule="auto"/>
      <w:ind w:left="839"/>
      <w:jc w:val="left"/>
    </w:pPr>
    <w:rPr>
      <w:noProof/>
      <w:sz w:val="20"/>
      <w:szCs w:val="20"/>
    </w:rPr>
  </w:style>
  <w:style w:type="paragraph" w:styleId="a7">
    <w:name w:val="header"/>
    <w:basedOn w:val="a3"/>
    <w:rsid w:val="00336377"/>
    <w:pPr>
      <w:spacing w:before="0" w:after="0" w:line="240" w:lineRule="auto"/>
      <w:ind w:left="0"/>
      <w:jc w:val="left"/>
      <w:textAlignment w:val="baseline"/>
    </w:pPr>
    <w:rPr>
      <w:noProof/>
      <w:sz w:val="18"/>
      <w:szCs w:val="18"/>
    </w:rPr>
  </w:style>
  <w:style w:type="paragraph" w:styleId="a8">
    <w:name w:val="footer"/>
    <w:basedOn w:val="a3"/>
    <w:rsid w:val="00336377"/>
    <w:pPr>
      <w:spacing w:before="0" w:after="0" w:line="240" w:lineRule="auto"/>
      <w:ind w:left="0"/>
      <w:jc w:val="center"/>
    </w:pPr>
    <w:rPr>
      <w:noProof/>
      <w:sz w:val="18"/>
      <w:szCs w:val="18"/>
    </w:rPr>
  </w:style>
  <w:style w:type="paragraph" w:customStyle="1" w:styleId="TOC1">
    <w:name w:val="TOC 标题1"/>
    <w:next w:val="11"/>
    <w:rsid w:val="003363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INVoice">
    <w:name w:val="IN Voice"/>
    <w:rsid w:val="00673D3A"/>
    <w:pPr>
      <w:spacing w:before="60" w:after="60"/>
    </w:pPr>
    <w:rPr>
      <w:rFonts w:ascii="Arial" w:hAnsi="Arial" w:cs="黑体"/>
      <w:noProof/>
      <w:sz w:val="15"/>
      <w:szCs w:val="15"/>
    </w:rPr>
  </w:style>
  <w:style w:type="paragraph" w:styleId="a9">
    <w:name w:val="caption"/>
    <w:basedOn w:val="a3"/>
    <w:next w:val="a3"/>
    <w:qFormat/>
    <w:rsid w:val="00336377"/>
    <w:pPr>
      <w:spacing w:before="152" w:after="160"/>
    </w:pPr>
    <w:rPr>
      <w:rFonts w:eastAsia="黑体"/>
    </w:rPr>
  </w:style>
  <w:style w:type="paragraph" w:customStyle="1" w:styleId="NotesHeading">
    <w:name w:val="Notes Heading"/>
    <w:next w:val="NotesText"/>
    <w:rsid w:val="00596975"/>
    <w:pPr>
      <w:keepNext/>
      <w:pBdr>
        <w:top w:val="single" w:sz="8" w:space="5" w:color="auto"/>
      </w:pBdr>
      <w:snapToGrid w:val="0"/>
      <w:spacing w:before="80" w:after="80"/>
      <w:ind w:left="1134"/>
    </w:pPr>
    <w:rPr>
      <w:rFonts w:ascii="Arial" w:eastAsia="黑体" w:hAnsi="Arial" w:cs="Arial"/>
      <w:noProof/>
      <w:sz w:val="21"/>
      <w:szCs w:val="21"/>
    </w:rPr>
  </w:style>
  <w:style w:type="paragraph" w:customStyle="1" w:styleId="NotesText">
    <w:name w:val="Notes Text"/>
    <w:link w:val="NotesTextChar"/>
    <w:rsid w:val="001E2BC6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character" w:customStyle="1" w:styleId="NotesTextChar">
    <w:name w:val="Notes Text Char"/>
    <w:basedOn w:val="a4"/>
    <w:link w:val="NotesText"/>
    <w:rsid w:val="000317E0"/>
    <w:rPr>
      <w:rFonts w:ascii="Arial" w:eastAsia="楷体_GB2312" w:hAnsi="Arial" w:cs="Arial"/>
      <w:noProof/>
    </w:rPr>
  </w:style>
  <w:style w:type="paragraph" w:customStyle="1" w:styleId="Command">
    <w:name w:val="Command"/>
    <w:rsid w:val="00336377"/>
    <w:pPr>
      <w:spacing w:before="160" w:after="160"/>
    </w:pPr>
    <w:rPr>
      <w:rFonts w:ascii="Arial" w:eastAsia="黑体" w:hAnsi="Arial" w:cs="Arial"/>
      <w:sz w:val="21"/>
      <w:szCs w:val="21"/>
    </w:rPr>
  </w:style>
  <w:style w:type="table" w:customStyle="1" w:styleId="Table">
    <w:name w:val="Table"/>
    <w:basedOn w:val="aa"/>
    <w:rsid w:val="004D46C3"/>
    <w:pPr>
      <w:widowControl w:val="0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styleId="aa">
    <w:name w:val="Table Grid"/>
    <w:basedOn w:val="a5"/>
    <w:rsid w:val="005651D2"/>
    <w:pPr>
      <w:snapToGrid w:val="0"/>
      <w:spacing w:before="80" w:after="8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rminalDisplay">
    <w:name w:val="Terminal Display"/>
    <w:rsid w:val="00155E8F"/>
    <w:pPr>
      <w:widowControl w:val="0"/>
      <w:ind w:left="1134"/>
      <w:jc w:val="both"/>
    </w:pPr>
    <w:rPr>
      <w:rFonts w:ascii="Courier New" w:hAnsi="Courier New" w:cs="Courier New"/>
      <w:noProof/>
      <w:sz w:val="17"/>
      <w:szCs w:val="17"/>
    </w:rPr>
  </w:style>
  <w:style w:type="paragraph" w:customStyle="1" w:styleId="ItemList">
    <w:name w:val="Item List"/>
    <w:link w:val="ItemListChar"/>
    <w:rsid w:val="005954F7"/>
    <w:pPr>
      <w:numPr>
        <w:numId w:val="3"/>
      </w:numPr>
      <w:spacing w:line="300" w:lineRule="auto"/>
      <w:jc w:val="both"/>
    </w:pPr>
    <w:rPr>
      <w:rFonts w:ascii="Arial" w:hAnsi="Arial" w:cs="Arial"/>
      <w:sz w:val="21"/>
      <w:szCs w:val="21"/>
    </w:rPr>
  </w:style>
  <w:style w:type="character" w:customStyle="1" w:styleId="ItemListChar">
    <w:name w:val="Item List Char"/>
    <w:basedOn w:val="a4"/>
    <w:link w:val="ItemList"/>
    <w:rsid w:val="003B276C"/>
    <w:rPr>
      <w:rFonts w:ascii="Arial" w:hAnsi="Arial" w:cs="Arial"/>
      <w:sz w:val="21"/>
      <w:szCs w:val="21"/>
    </w:rPr>
  </w:style>
  <w:style w:type="paragraph" w:customStyle="1" w:styleId="Figure">
    <w:name w:val="Figure"/>
    <w:basedOn w:val="a3"/>
    <w:next w:val="FigureDescription"/>
    <w:rsid w:val="000456B4"/>
    <w:pPr>
      <w:keepNext/>
      <w:jc w:val="center"/>
    </w:pPr>
  </w:style>
  <w:style w:type="paragraph" w:styleId="ab">
    <w:name w:val="table of figures"/>
    <w:basedOn w:val="a3"/>
    <w:next w:val="a3"/>
    <w:semiHidden/>
    <w:rsid w:val="00E25779"/>
    <w:pPr>
      <w:ind w:left="840" w:hanging="420"/>
    </w:pPr>
  </w:style>
  <w:style w:type="character" w:customStyle="1" w:styleId="commandparameter">
    <w:name w:val="command parameter"/>
    <w:rsid w:val="00FA5630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FA5630"/>
    <w:rPr>
      <w:rFonts w:ascii="Arial" w:eastAsia="宋体" w:hAnsi="Arial"/>
      <w:b/>
      <w:color w:val="auto"/>
      <w:sz w:val="21"/>
      <w:szCs w:val="21"/>
    </w:rPr>
  </w:style>
  <w:style w:type="character" w:styleId="ac">
    <w:name w:val="annotation reference"/>
    <w:basedOn w:val="a4"/>
    <w:semiHidden/>
    <w:rsid w:val="002E7F3A"/>
    <w:rPr>
      <w:sz w:val="21"/>
      <w:szCs w:val="21"/>
    </w:rPr>
  </w:style>
  <w:style w:type="paragraph" w:customStyle="1" w:styleId="ad">
    <w:name w:val="表格列标题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ascii="Times New Roman" w:hAnsi="Times New Roman" w:cs="Times New Roman"/>
      <w:b/>
      <w:szCs w:val="20"/>
    </w:rPr>
  </w:style>
  <w:style w:type="paragraph" w:customStyle="1" w:styleId="4075">
    <w:name w:val="标题 4 + 左侧:  0.75 厘米"/>
    <w:basedOn w:val="3"/>
    <w:rsid w:val="00A70698"/>
    <w:pPr>
      <w:numPr>
        <w:ilvl w:val="0"/>
        <w:numId w:val="0"/>
      </w:numPr>
      <w:ind w:left="425"/>
    </w:pPr>
  </w:style>
  <w:style w:type="paragraph" w:customStyle="1" w:styleId="NotesTextList">
    <w:name w:val="Notes Text List"/>
    <w:rsid w:val="00C73253"/>
    <w:pPr>
      <w:keepNext/>
      <w:keepLines/>
      <w:numPr>
        <w:numId w:val="1"/>
      </w:numPr>
      <w:pBdr>
        <w:bottom w:val="single" w:sz="8" w:space="5" w:color="auto"/>
      </w:pBdr>
    </w:pPr>
    <w:rPr>
      <w:rFonts w:ascii="Arial" w:eastAsia="楷体_GB2312" w:hAnsi="Arial" w:cs="Arial"/>
      <w:noProof/>
      <w:sz w:val="21"/>
      <w:szCs w:val="21"/>
    </w:rPr>
  </w:style>
  <w:style w:type="paragraph" w:customStyle="1" w:styleId="ItemStep">
    <w:name w:val="Item Step"/>
    <w:rsid w:val="00BE732F"/>
    <w:pPr>
      <w:numPr>
        <w:ilvl w:val="4"/>
        <w:numId w:val="5"/>
      </w:numPr>
      <w:spacing w:line="300" w:lineRule="auto"/>
      <w:jc w:val="both"/>
      <w:outlineLvl w:val="4"/>
    </w:pPr>
    <w:rPr>
      <w:rFonts w:ascii="Arial" w:hAnsi="Arial" w:cs="Arial"/>
      <w:sz w:val="21"/>
      <w:szCs w:val="21"/>
    </w:rPr>
  </w:style>
  <w:style w:type="paragraph" w:customStyle="1" w:styleId="ItemListinTable">
    <w:name w:val="Item List in Table"/>
    <w:rsid w:val="00C73253"/>
    <w:pPr>
      <w:numPr>
        <w:numId w:val="2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NotesHeadinginTable">
    <w:name w:val="Notes Heading in Table"/>
    <w:next w:val="a3"/>
    <w:rsid w:val="00BE732F"/>
    <w:pPr>
      <w:keepNext/>
      <w:spacing w:before="40" w:after="40"/>
    </w:pPr>
    <w:rPr>
      <w:rFonts w:ascii="Arial" w:eastAsia="黑体" w:hAnsi="Arial" w:cs="Arial"/>
      <w:noProof/>
      <w:sz w:val="18"/>
      <w:szCs w:val="18"/>
    </w:rPr>
  </w:style>
  <w:style w:type="paragraph" w:customStyle="1" w:styleId="CharChar">
    <w:name w:val="表头样式 Char Char"/>
    <w:basedOn w:val="a3"/>
    <w:link w:val="CharCharChar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b/>
    </w:rPr>
  </w:style>
  <w:style w:type="character" w:customStyle="1" w:styleId="CharCharChar">
    <w:name w:val="表头样式 Char Char Char"/>
    <w:basedOn w:val="a4"/>
    <w:link w:val="CharChar"/>
    <w:rsid w:val="00816DE2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e">
    <w:name w:val="图样式"/>
    <w:basedOn w:val="a3"/>
    <w:rsid w:val="004B7794"/>
    <w:pPr>
      <w:keepNext/>
      <w:autoSpaceDE w:val="0"/>
      <w:autoSpaceDN w:val="0"/>
      <w:adjustRightInd w:val="0"/>
      <w:snapToGrid/>
      <w:spacing w:line="360" w:lineRule="auto"/>
      <w:ind w:left="0"/>
      <w:jc w:val="center"/>
    </w:pPr>
    <w:rPr>
      <w:rFonts w:ascii="Times New Roman" w:hAnsi="Times New Roman" w:cs="Times New Roman"/>
      <w:szCs w:val="20"/>
    </w:rPr>
  </w:style>
  <w:style w:type="paragraph" w:styleId="af">
    <w:name w:val="annotation text"/>
    <w:basedOn w:val="a3"/>
    <w:semiHidden/>
    <w:rsid w:val="002E7F3A"/>
    <w:pPr>
      <w:jc w:val="left"/>
    </w:pPr>
  </w:style>
  <w:style w:type="paragraph" w:customStyle="1" w:styleId="af0">
    <w:name w:val="表格文本"/>
    <w:basedOn w:val="a3"/>
    <w:link w:val="Char"/>
    <w:rsid w:val="00816DE2"/>
    <w:pPr>
      <w:keepNext/>
      <w:widowControl w:val="0"/>
      <w:tabs>
        <w:tab w:val="decimal" w:pos="0"/>
      </w:tabs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cs="Times New Roman"/>
      <w:noProof/>
    </w:rPr>
  </w:style>
  <w:style w:type="character" w:customStyle="1" w:styleId="Char">
    <w:name w:val="表格文本 Char"/>
    <w:basedOn w:val="a4"/>
    <w:link w:val="af0"/>
    <w:rsid w:val="00F45CB3"/>
    <w:rPr>
      <w:rFonts w:ascii="Arial" w:eastAsia="宋体" w:hAnsi="Arial"/>
      <w:noProof/>
      <w:sz w:val="21"/>
      <w:szCs w:val="21"/>
      <w:lang w:val="en-US" w:eastAsia="zh-CN" w:bidi="ar-SA"/>
    </w:rPr>
  </w:style>
  <w:style w:type="paragraph" w:customStyle="1" w:styleId="ItemStepinTable">
    <w:name w:val="Item Step in Table"/>
    <w:rsid w:val="000464FE"/>
    <w:pPr>
      <w:numPr>
        <w:numId w:val="4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af1">
    <w:name w:val="缺省文本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left"/>
    </w:pPr>
    <w:rPr>
      <w:rFonts w:cs="Times New Roman"/>
    </w:rPr>
  </w:style>
  <w:style w:type="paragraph" w:customStyle="1" w:styleId="af2">
    <w:name w:val="修订记录"/>
    <w:basedOn w:val="a3"/>
    <w:rsid w:val="00816DE2"/>
    <w:pPr>
      <w:widowControl w:val="0"/>
      <w:autoSpaceDE w:val="0"/>
      <w:autoSpaceDN w:val="0"/>
      <w:adjustRightInd w:val="0"/>
      <w:snapToGrid/>
      <w:spacing w:before="300" w:after="150" w:line="360" w:lineRule="auto"/>
      <w:ind w:left="0"/>
      <w:jc w:val="center"/>
    </w:pPr>
    <w:rPr>
      <w:rFonts w:ascii="黑体" w:eastAsia="黑体" w:hAnsi="Times New Roman" w:cs="Times New Roman"/>
      <w:sz w:val="30"/>
      <w:szCs w:val="20"/>
    </w:rPr>
  </w:style>
  <w:style w:type="paragraph" w:customStyle="1" w:styleId="af3">
    <w:name w:val="封面华为技术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rFonts w:eastAsia="黑体" w:cs="Times New Roman"/>
      <w:sz w:val="32"/>
      <w:szCs w:val="32"/>
    </w:rPr>
  </w:style>
  <w:style w:type="paragraph" w:customStyle="1" w:styleId="af4">
    <w:name w:val="封面表格文本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cs="Times New Roman"/>
    </w:rPr>
  </w:style>
  <w:style w:type="paragraph" w:customStyle="1" w:styleId="af5">
    <w:name w:val="封面文档标题"/>
    <w:basedOn w:val="a3"/>
    <w:rsid w:val="00816DE2"/>
    <w:pPr>
      <w:keepNext/>
      <w:widowControl w:val="0"/>
      <w:autoSpaceDE w:val="0"/>
      <w:autoSpaceDN w:val="0"/>
      <w:adjustRightInd w:val="0"/>
      <w:snapToGrid/>
      <w:spacing w:before="0" w:after="0" w:line="360" w:lineRule="auto"/>
      <w:ind w:left="0"/>
      <w:jc w:val="center"/>
    </w:pPr>
    <w:rPr>
      <w:rFonts w:eastAsia="黑体" w:cs="Times New Roman"/>
      <w:bCs/>
      <w:sz w:val="44"/>
      <w:szCs w:val="44"/>
    </w:rPr>
  </w:style>
  <w:style w:type="paragraph" w:customStyle="1" w:styleId="ParaCharCharCharCharCharCharCharCharCharCharCharCharCharCharCharChar">
    <w:name w:val="默认段落字体 Para Char Char Char Char Char Char Char Char Char Char Char Char Char Char Char Char"/>
    <w:basedOn w:val="a0"/>
    <w:autoRedefine/>
    <w:rsid w:val="00816DE2"/>
    <w:pPr>
      <w:widowControl w:val="0"/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paragraph" w:customStyle="1" w:styleId="BlockLabel">
    <w:name w:val="Block Label"/>
    <w:basedOn w:val="a3"/>
    <w:next w:val="a3"/>
    <w:rsid w:val="00E35D7D"/>
    <w:pPr>
      <w:keepNext/>
      <w:keepLines/>
      <w:topLinePunct/>
      <w:adjustRightInd w:val="0"/>
      <w:spacing w:before="300" w:line="240" w:lineRule="atLeast"/>
      <w:ind w:left="0"/>
      <w:jc w:val="left"/>
      <w:outlineLvl w:val="3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Step">
    <w:name w:val="Step"/>
    <w:basedOn w:val="a3"/>
    <w:rsid w:val="00E35D7D"/>
    <w:pPr>
      <w:tabs>
        <w:tab w:val="num" w:pos="1701"/>
      </w:tabs>
      <w:topLinePunct/>
      <w:adjustRightInd w:val="0"/>
      <w:spacing w:before="160" w:after="160" w:line="240" w:lineRule="atLeast"/>
      <w:ind w:left="1701" w:hanging="159"/>
      <w:jc w:val="left"/>
      <w:outlineLvl w:val="5"/>
    </w:pPr>
    <w:rPr>
      <w:rFonts w:ascii="Times New Roman" w:hAnsi="Times New Roman"/>
      <w:snapToGrid w:val="0"/>
    </w:rPr>
  </w:style>
  <w:style w:type="paragraph" w:customStyle="1" w:styleId="ParaChar">
    <w:name w:val="默认段落字体 Para Char"/>
    <w:basedOn w:val="a3"/>
    <w:rsid w:val="00E35D7D"/>
    <w:pPr>
      <w:keepNext/>
      <w:widowControl w:val="0"/>
      <w:tabs>
        <w:tab w:val="num" w:pos="2940"/>
      </w:tabs>
      <w:autoSpaceDE w:val="0"/>
      <w:autoSpaceDN w:val="0"/>
      <w:adjustRightInd w:val="0"/>
      <w:snapToGrid/>
      <w:spacing w:before="0" w:after="0" w:line="240" w:lineRule="auto"/>
      <w:ind w:leftChars="150" w:left="150" w:hanging="420"/>
      <w:jc w:val="left"/>
    </w:pPr>
    <w:rPr>
      <w:rFonts w:ascii="Times New Roman" w:hAnsi="Times New Roman" w:cs="Times New Roman"/>
      <w:kern w:val="2"/>
      <w:sz w:val="20"/>
      <w:szCs w:val="20"/>
    </w:rPr>
  </w:style>
  <w:style w:type="character" w:styleId="af6">
    <w:name w:val="Hyperlink"/>
    <w:basedOn w:val="a4"/>
    <w:uiPriority w:val="99"/>
    <w:rsid w:val="003A7D8D"/>
    <w:rPr>
      <w:color w:val="0000FF"/>
      <w:u w:val="single"/>
    </w:rPr>
  </w:style>
  <w:style w:type="paragraph" w:customStyle="1" w:styleId="ParaCharCharCharChar">
    <w:name w:val="默认段落字体 Para Char Char Char Char"/>
    <w:basedOn w:val="a3"/>
    <w:rsid w:val="00001277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left"/>
    </w:pPr>
    <w:rPr>
      <w:rFonts w:ascii="Times New Roman" w:hAnsi="Times New Roman" w:cs="Times New Roman"/>
      <w:kern w:val="2"/>
      <w:sz w:val="20"/>
      <w:szCs w:val="20"/>
    </w:rPr>
  </w:style>
  <w:style w:type="paragraph" w:customStyle="1" w:styleId="a">
    <w:name w:val="参考资料清单"/>
    <w:basedOn w:val="a3"/>
    <w:autoRedefine/>
    <w:rsid w:val="00001277"/>
    <w:pPr>
      <w:widowControl w:val="0"/>
      <w:numPr>
        <w:numId w:val="7"/>
      </w:numPr>
      <w:autoSpaceDE w:val="0"/>
      <w:autoSpaceDN w:val="0"/>
      <w:adjustRightInd w:val="0"/>
      <w:snapToGrid/>
      <w:spacing w:before="0" w:after="0" w:line="360" w:lineRule="auto"/>
    </w:pPr>
    <w:rPr>
      <w:rFonts w:cs="Times New Roman"/>
    </w:rPr>
  </w:style>
  <w:style w:type="paragraph" w:styleId="af7">
    <w:name w:val="annotation subject"/>
    <w:basedOn w:val="af"/>
    <w:next w:val="af"/>
    <w:semiHidden/>
    <w:rsid w:val="002E7F3A"/>
    <w:rPr>
      <w:b/>
      <w:bCs/>
    </w:rPr>
  </w:style>
  <w:style w:type="paragraph" w:styleId="af8">
    <w:name w:val="Balloon Text"/>
    <w:basedOn w:val="a3"/>
    <w:semiHidden/>
    <w:rsid w:val="002E7F3A"/>
    <w:rPr>
      <w:sz w:val="18"/>
      <w:szCs w:val="18"/>
    </w:rPr>
  </w:style>
  <w:style w:type="paragraph" w:customStyle="1" w:styleId="NotesTextinTable">
    <w:name w:val="Notes Text in Table"/>
    <w:rsid w:val="00BB7202"/>
    <w:pPr>
      <w:keepLines/>
      <w:spacing w:before="40" w:after="40"/>
      <w:jc w:val="both"/>
    </w:pPr>
    <w:rPr>
      <w:rFonts w:ascii="Arial" w:eastAsia="楷体_GB2312" w:hAnsi="Arial" w:cs="Arial"/>
      <w:noProof/>
      <w:sz w:val="18"/>
      <w:szCs w:val="18"/>
    </w:rPr>
  </w:style>
  <w:style w:type="paragraph" w:customStyle="1" w:styleId="NotesTextListinTable">
    <w:name w:val="Notes Text List in Table"/>
    <w:rsid w:val="00BB7202"/>
    <w:pPr>
      <w:tabs>
        <w:tab w:val="num" w:pos="284"/>
      </w:tabs>
      <w:spacing w:before="40" w:after="40"/>
      <w:ind w:left="284" w:hanging="284"/>
      <w:jc w:val="both"/>
    </w:pPr>
    <w:rPr>
      <w:rFonts w:ascii="Arial" w:eastAsia="楷体_GB2312" w:hAnsi="Arial" w:cs="楷体_GB2312"/>
      <w:noProof/>
      <w:sz w:val="18"/>
      <w:szCs w:val="18"/>
    </w:rPr>
  </w:style>
  <w:style w:type="paragraph" w:customStyle="1" w:styleId="a1">
    <w:name w:val="图号"/>
    <w:basedOn w:val="a3"/>
    <w:link w:val="Char0"/>
    <w:rsid w:val="00BB7202"/>
    <w:pPr>
      <w:widowControl w:val="0"/>
      <w:numPr>
        <w:numId w:val="8"/>
      </w:numPr>
      <w:autoSpaceDE w:val="0"/>
      <w:autoSpaceDN w:val="0"/>
      <w:adjustRightInd w:val="0"/>
      <w:snapToGrid/>
      <w:spacing w:before="105" w:after="0" w:line="360" w:lineRule="auto"/>
      <w:jc w:val="center"/>
    </w:pPr>
    <w:rPr>
      <w:rFonts w:ascii="宋体" w:hAnsi="Times New Roman" w:cs="Times New Roman"/>
      <w:szCs w:val="20"/>
    </w:rPr>
  </w:style>
  <w:style w:type="paragraph" w:customStyle="1" w:styleId="tabledescription">
    <w:name w:val="table description"/>
    <w:basedOn w:val="a3"/>
    <w:rsid w:val="00E51EAB"/>
    <w:pPr>
      <w:keepLines/>
      <w:numPr>
        <w:numId w:val="9"/>
      </w:numPr>
      <w:autoSpaceDE w:val="0"/>
      <w:autoSpaceDN w:val="0"/>
      <w:adjustRightInd w:val="0"/>
      <w:snapToGrid/>
      <w:spacing w:before="0" w:after="0" w:line="360" w:lineRule="auto"/>
      <w:jc w:val="center"/>
    </w:pPr>
    <w:rPr>
      <w:rFonts w:ascii="宋体" w:hAnsi="Times New Roman" w:cs="Times New Roman"/>
      <w:szCs w:val="20"/>
    </w:rPr>
  </w:style>
  <w:style w:type="paragraph" w:styleId="af9">
    <w:name w:val="Body Text"/>
    <w:basedOn w:val="a3"/>
    <w:rsid w:val="00306668"/>
    <w:pPr>
      <w:spacing w:after="120"/>
    </w:pPr>
  </w:style>
  <w:style w:type="paragraph" w:styleId="afa">
    <w:name w:val="Body Text First Indent"/>
    <w:basedOn w:val="af9"/>
    <w:rsid w:val="00306668"/>
    <w:pPr>
      <w:widowControl w:val="0"/>
      <w:snapToGrid/>
      <w:spacing w:before="0" w:line="240" w:lineRule="auto"/>
      <w:ind w:left="0" w:firstLineChars="100" w:firstLine="420"/>
    </w:pPr>
    <w:rPr>
      <w:rFonts w:ascii="Times New Roman" w:hAnsi="Times New Roman" w:cs="Times New Roman"/>
      <w:kern w:val="2"/>
      <w:szCs w:val="24"/>
    </w:rPr>
  </w:style>
  <w:style w:type="paragraph" w:customStyle="1" w:styleId="TAL">
    <w:name w:val="TAL"/>
    <w:basedOn w:val="a3"/>
    <w:rsid w:val="00306668"/>
    <w:pPr>
      <w:keepNext/>
      <w:keepLines/>
      <w:overflowPunct w:val="0"/>
      <w:autoSpaceDE w:val="0"/>
      <w:autoSpaceDN w:val="0"/>
      <w:adjustRightInd w:val="0"/>
      <w:snapToGrid/>
      <w:spacing w:before="0" w:after="0" w:line="240" w:lineRule="auto"/>
      <w:ind w:left="0"/>
      <w:jc w:val="left"/>
      <w:textAlignment w:val="baseline"/>
    </w:pPr>
    <w:rPr>
      <w:rFonts w:cs="Times New Roman"/>
      <w:sz w:val="18"/>
      <w:szCs w:val="18"/>
      <w:lang w:val="en-GB" w:eastAsia="en-US"/>
    </w:rPr>
  </w:style>
  <w:style w:type="paragraph" w:customStyle="1" w:styleId="TAH">
    <w:name w:val="TAH"/>
    <w:basedOn w:val="a3"/>
    <w:rsid w:val="00306668"/>
    <w:pPr>
      <w:keepNext/>
      <w:keepLines/>
      <w:overflowPunct w:val="0"/>
      <w:autoSpaceDE w:val="0"/>
      <w:autoSpaceDN w:val="0"/>
      <w:adjustRightInd w:val="0"/>
      <w:snapToGrid/>
      <w:spacing w:before="0" w:after="0" w:line="240" w:lineRule="auto"/>
      <w:ind w:left="0"/>
      <w:jc w:val="center"/>
      <w:textAlignment w:val="baseline"/>
    </w:pPr>
    <w:rPr>
      <w:rFonts w:cs="Times New Roman"/>
      <w:b/>
      <w:sz w:val="18"/>
      <w:szCs w:val="18"/>
      <w:lang w:val="en-GB" w:eastAsia="en-US"/>
    </w:rPr>
  </w:style>
  <w:style w:type="paragraph" w:customStyle="1" w:styleId="WordPro">
    <w:name w:val="正文首行缩进(WordPro)"/>
    <w:basedOn w:val="a3"/>
    <w:link w:val="WordProChar"/>
    <w:rsid w:val="00F071B6"/>
    <w:pPr>
      <w:widowControl w:val="0"/>
      <w:autoSpaceDE w:val="0"/>
      <w:autoSpaceDN w:val="0"/>
      <w:adjustRightInd w:val="0"/>
      <w:snapToGrid/>
      <w:spacing w:before="105" w:after="0" w:line="240" w:lineRule="auto"/>
    </w:pPr>
    <w:rPr>
      <w:rFonts w:ascii="Times New Roman" w:hAnsi="Times New Roman" w:cs="Times New Roman"/>
      <w:szCs w:val="20"/>
    </w:rPr>
  </w:style>
  <w:style w:type="paragraph" w:customStyle="1" w:styleId="CharChar1CharCharCharCharCharCharChar">
    <w:name w:val="Char Char1 Char Char Char Char Char Char Char"/>
    <w:next w:val="a3"/>
    <w:rsid w:val="004B7E21"/>
    <w:pPr>
      <w:keepNext/>
      <w:keepLines/>
      <w:numPr>
        <w:ilvl w:val="7"/>
        <w:numId w:val="12"/>
      </w:numPr>
      <w:spacing w:before="240" w:after="2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SubItemList">
    <w:name w:val="Sub Item List"/>
    <w:basedOn w:val="a3"/>
    <w:rsid w:val="004B7E21"/>
    <w:pPr>
      <w:numPr>
        <w:numId w:val="10"/>
      </w:numPr>
      <w:topLinePunct/>
      <w:adjustRightInd w:val="0"/>
      <w:spacing w:line="240" w:lineRule="atLeast"/>
      <w:jc w:val="left"/>
    </w:pPr>
    <w:rPr>
      <w:rFonts w:ascii="Times New Roman" w:hAnsi="Times New Roman"/>
      <w:kern w:val="2"/>
    </w:rPr>
  </w:style>
  <w:style w:type="paragraph" w:customStyle="1" w:styleId="AboutThisChapter">
    <w:name w:val="About This Chapter"/>
    <w:basedOn w:val="a3"/>
    <w:next w:val="a3"/>
    <w:rsid w:val="004B7E21"/>
    <w:pPr>
      <w:keepNext/>
      <w:keepLines/>
      <w:topLinePunct/>
      <w:adjustRightInd w:val="0"/>
      <w:spacing w:before="600" w:after="560" w:line="240" w:lineRule="atLeast"/>
      <w:ind w:left="0"/>
      <w:jc w:val="left"/>
      <w:outlineLvl w:val="1"/>
    </w:pPr>
    <w:rPr>
      <w:rFonts w:ascii="Book Antiqua" w:eastAsia="黑体" w:hAnsi="Book Antiqua" w:cs="Book Antiqua"/>
      <w:bCs/>
      <w:noProof/>
      <w:sz w:val="36"/>
      <w:szCs w:val="36"/>
      <w:lang w:eastAsia="en-US"/>
    </w:rPr>
  </w:style>
  <w:style w:type="paragraph" w:customStyle="1" w:styleId="afb">
    <w:name w:val="章节标题"/>
    <w:basedOn w:val="a3"/>
    <w:rsid w:val="00F45CB3"/>
    <w:pPr>
      <w:widowControl w:val="0"/>
      <w:tabs>
        <w:tab w:val="left" w:pos="0"/>
      </w:tabs>
      <w:autoSpaceDE w:val="0"/>
      <w:autoSpaceDN w:val="0"/>
      <w:adjustRightInd w:val="0"/>
      <w:snapToGrid/>
      <w:spacing w:before="300" w:after="300" w:line="240" w:lineRule="auto"/>
      <w:ind w:left="0"/>
      <w:jc w:val="center"/>
    </w:pPr>
    <w:rPr>
      <w:rFonts w:eastAsia="黑体"/>
      <w:sz w:val="30"/>
      <w:szCs w:val="20"/>
    </w:rPr>
  </w:style>
  <w:style w:type="paragraph" w:customStyle="1" w:styleId="CharCharCharChar">
    <w:name w:val="Char Char Char Char"/>
    <w:basedOn w:val="a3"/>
    <w:rsid w:val="00B61E5E"/>
    <w:pPr>
      <w:numPr>
        <w:ilvl w:val="7"/>
        <w:numId w:val="5"/>
      </w:numPr>
    </w:p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a0"/>
    <w:autoRedefine/>
    <w:rsid w:val="00290699"/>
    <w:pPr>
      <w:widowControl w:val="0"/>
      <w:numPr>
        <w:ilvl w:val="0"/>
        <w:numId w:val="0"/>
      </w:numPr>
      <w:adjustRightInd w:val="0"/>
      <w:snapToGrid/>
      <w:spacing w:before="0" w:after="0" w:line="436" w:lineRule="exact"/>
      <w:ind w:left="357"/>
      <w:jc w:val="left"/>
      <w:outlineLvl w:val="3"/>
    </w:pPr>
    <w:rPr>
      <w:rFonts w:ascii="Tahoma" w:hAnsi="Tahoma" w:cs="Times New Roman"/>
      <w:b/>
      <w:kern w:val="2"/>
    </w:rPr>
  </w:style>
  <w:style w:type="table" w:customStyle="1" w:styleId="afc">
    <w:name w:val="表样式"/>
    <w:basedOn w:val="a5"/>
    <w:rsid w:val="00F67C88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9">
    <w:name w:val="toc 9"/>
    <w:basedOn w:val="a3"/>
    <w:next w:val="a3"/>
    <w:autoRedefine/>
    <w:semiHidden/>
    <w:rsid w:val="00835E04"/>
    <w:pPr>
      <w:widowControl w:val="0"/>
      <w:autoSpaceDE w:val="0"/>
      <w:autoSpaceDN w:val="0"/>
      <w:adjustRightInd w:val="0"/>
      <w:snapToGrid/>
      <w:spacing w:before="0" w:after="0" w:line="240" w:lineRule="auto"/>
      <w:ind w:left="3360"/>
      <w:jc w:val="left"/>
    </w:pPr>
    <w:rPr>
      <w:rFonts w:ascii="Times New Roman" w:hAnsi="Times New Roman" w:cs="Times New Roman"/>
      <w:sz w:val="22"/>
      <w:szCs w:val="20"/>
    </w:rPr>
  </w:style>
  <w:style w:type="paragraph" w:customStyle="1" w:styleId="Char1">
    <w:name w:val="表头样式 Char"/>
    <w:basedOn w:val="a3"/>
    <w:autoRedefine/>
    <w:rsid w:val="00835E04"/>
    <w:pPr>
      <w:widowControl w:val="0"/>
      <w:autoSpaceDE w:val="0"/>
      <w:autoSpaceDN w:val="0"/>
      <w:adjustRightInd w:val="0"/>
      <w:snapToGrid/>
      <w:spacing w:before="0" w:after="0" w:line="240" w:lineRule="auto"/>
      <w:ind w:left="0"/>
      <w:jc w:val="center"/>
    </w:pPr>
    <w:rPr>
      <w:rFonts w:cs="Times New Roman"/>
      <w:b/>
    </w:rPr>
  </w:style>
  <w:style w:type="paragraph" w:customStyle="1" w:styleId="annotation">
    <w:name w:val="annotation"/>
    <w:basedOn w:val="a3"/>
    <w:autoRedefine/>
    <w:rsid w:val="00835E04"/>
    <w:pPr>
      <w:keepLines/>
      <w:numPr>
        <w:ilvl w:val="12"/>
      </w:numPr>
      <w:autoSpaceDE w:val="0"/>
      <w:autoSpaceDN w:val="0"/>
      <w:adjustRightInd w:val="0"/>
      <w:snapToGrid/>
      <w:spacing w:before="0" w:after="0" w:line="360" w:lineRule="auto"/>
      <w:ind w:left="1134"/>
    </w:pPr>
    <w:rPr>
      <w:rFonts w:ascii="Times New Roman" w:hAnsi="Times New Roman" w:cs="Times New Roman"/>
      <w:szCs w:val="20"/>
    </w:rPr>
  </w:style>
  <w:style w:type="paragraph" w:customStyle="1" w:styleId="CharCharChar1CharCharChar">
    <w:name w:val="Char Char Char1 Char Char Char"/>
    <w:basedOn w:val="a3"/>
    <w:rsid w:val="008155AC"/>
    <w:pPr>
      <w:widowControl w:val="0"/>
      <w:snapToGrid/>
      <w:spacing w:before="0" w:after="0" w:line="240" w:lineRule="auto"/>
      <w:ind w:left="0"/>
    </w:pPr>
    <w:rPr>
      <w:kern w:val="2"/>
      <w:szCs w:val="24"/>
    </w:rPr>
  </w:style>
  <w:style w:type="paragraph" w:customStyle="1" w:styleId="afd">
    <w:name w:val="页脚样式"/>
    <w:basedOn w:val="a3"/>
    <w:rsid w:val="006A0784"/>
    <w:pPr>
      <w:keepNext/>
      <w:widowControl w:val="0"/>
      <w:autoSpaceDE w:val="0"/>
      <w:autoSpaceDN w:val="0"/>
      <w:adjustRightInd w:val="0"/>
      <w:snapToGrid/>
      <w:spacing w:before="90" w:after="0" w:line="240" w:lineRule="auto"/>
      <w:ind w:left="0"/>
      <w:jc w:val="left"/>
    </w:pPr>
    <w:rPr>
      <w:rFonts w:ascii="Times New Roman" w:hAnsi="Times New Roman" w:cs="Times New Roman"/>
      <w:sz w:val="18"/>
      <w:szCs w:val="20"/>
    </w:rPr>
  </w:style>
  <w:style w:type="paragraph" w:customStyle="1" w:styleId="Char10">
    <w:name w:val="Char1"/>
    <w:basedOn w:val="a3"/>
    <w:rsid w:val="007C1BB1"/>
    <w:pPr>
      <w:widowControl w:val="0"/>
      <w:snapToGrid/>
      <w:spacing w:before="0" w:after="0" w:line="240" w:lineRule="auto"/>
      <w:ind w:left="0"/>
    </w:pPr>
    <w:rPr>
      <w:kern w:val="2"/>
      <w:szCs w:val="24"/>
    </w:rPr>
  </w:style>
  <w:style w:type="character" w:customStyle="1" w:styleId="WordProChar">
    <w:name w:val="正文首行缩进(WordPro) Char"/>
    <w:basedOn w:val="a4"/>
    <w:link w:val="WordPro"/>
    <w:rsid w:val="007C1BB1"/>
  </w:style>
  <w:style w:type="paragraph" w:styleId="afe">
    <w:name w:val="Date"/>
    <w:basedOn w:val="a3"/>
    <w:next w:val="a3"/>
    <w:link w:val="Char2"/>
    <w:rsid w:val="007C1BB1"/>
    <w:pPr>
      <w:widowControl w:val="0"/>
      <w:snapToGrid/>
      <w:spacing w:before="0" w:after="0" w:line="240" w:lineRule="auto"/>
      <w:ind w:left="0"/>
    </w:pPr>
    <w:rPr>
      <w:rFonts w:ascii="Times New Roman" w:hAnsi="Times New Roman" w:cs="Times New Roman"/>
      <w:kern w:val="2"/>
      <w:szCs w:val="20"/>
    </w:rPr>
  </w:style>
  <w:style w:type="character" w:customStyle="1" w:styleId="Char2">
    <w:name w:val="日期 Char"/>
    <w:basedOn w:val="a4"/>
    <w:link w:val="afe"/>
    <w:rsid w:val="007C1BB1"/>
  </w:style>
  <w:style w:type="character" w:customStyle="1" w:styleId="TableTextChar">
    <w:name w:val="Table Text Char"/>
    <w:basedOn w:val="a4"/>
    <w:link w:val="TableText"/>
    <w:rsid w:val="007C1BB1"/>
    <w:rPr>
      <w:rFonts w:ascii="Arial" w:hAnsi="Arial" w:cs="Arial"/>
      <w:sz w:val="18"/>
      <w:szCs w:val="18"/>
    </w:rPr>
  </w:style>
  <w:style w:type="character" w:customStyle="1" w:styleId="TableHeadingChar">
    <w:name w:val="Table Heading Char"/>
    <w:basedOn w:val="a4"/>
    <w:link w:val="TableHeading"/>
    <w:rsid w:val="007C1BB1"/>
    <w:rPr>
      <w:rFonts w:ascii="Arial" w:eastAsia="黑体" w:hAnsi="Arial" w:cs="Arial"/>
      <w:sz w:val="18"/>
      <w:szCs w:val="18"/>
    </w:rPr>
  </w:style>
  <w:style w:type="character" w:customStyle="1" w:styleId="TableChar">
    <w:name w:val="Table Char"/>
    <w:basedOn w:val="a4"/>
    <w:rsid w:val="007C1BB1"/>
    <w:rPr>
      <w:rFonts w:ascii="Arial" w:hAnsi="Arial" w:cs="Arial"/>
      <w:sz w:val="18"/>
      <w:szCs w:val="18"/>
    </w:rPr>
  </w:style>
  <w:style w:type="table" w:styleId="aff">
    <w:name w:val="Table Professional"/>
    <w:basedOn w:val="a5"/>
    <w:rsid w:val="007C1BB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7">
    <w:name w:val="toc 7"/>
    <w:basedOn w:val="a3"/>
    <w:next w:val="a3"/>
    <w:autoRedefine/>
    <w:rsid w:val="007C1BB1"/>
    <w:pPr>
      <w:widowControl w:val="0"/>
      <w:autoSpaceDE w:val="0"/>
      <w:autoSpaceDN w:val="0"/>
      <w:adjustRightInd w:val="0"/>
      <w:snapToGrid/>
      <w:spacing w:before="0" w:after="0" w:line="240" w:lineRule="auto"/>
      <w:ind w:left="2520"/>
      <w:jc w:val="left"/>
    </w:pPr>
    <w:rPr>
      <w:rFonts w:ascii="Times New Roman" w:hAnsi="Times New Roman" w:cs="Times New Roman"/>
      <w:sz w:val="22"/>
      <w:szCs w:val="20"/>
    </w:rPr>
  </w:style>
  <w:style w:type="paragraph" w:customStyle="1" w:styleId="CharCharChar0">
    <w:name w:val="Char Char Char"/>
    <w:basedOn w:val="a3"/>
    <w:rsid w:val="00AA621B"/>
    <w:pPr>
      <w:widowControl w:val="0"/>
      <w:snapToGrid/>
      <w:spacing w:before="0" w:after="0" w:line="240" w:lineRule="auto"/>
      <w:ind w:left="0"/>
    </w:pPr>
    <w:rPr>
      <w:rFonts w:ascii="Tahoma" w:hAnsi="Tahoma" w:cs="Times New Roman"/>
      <w:b/>
      <w:kern w:val="2"/>
    </w:rPr>
  </w:style>
  <w:style w:type="paragraph" w:customStyle="1" w:styleId="a2">
    <w:name w:val="表号"/>
    <w:basedOn w:val="a3"/>
    <w:rsid w:val="00AA621B"/>
    <w:pPr>
      <w:keepLines/>
      <w:widowControl w:val="0"/>
      <w:numPr>
        <w:numId w:val="11"/>
      </w:numPr>
      <w:autoSpaceDE w:val="0"/>
      <w:autoSpaceDN w:val="0"/>
      <w:adjustRightInd w:val="0"/>
      <w:snapToGrid/>
      <w:spacing w:before="0" w:after="0" w:line="360" w:lineRule="auto"/>
      <w:jc w:val="center"/>
    </w:pPr>
    <w:rPr>
      <w:rFonts w:ascii="宋体" w:hAnsi="Times New Roman" w:cs="Times New Roman"/>
      <w:szCs w:val="20"/>
    </w:rPr>
  </w:style>
  <w:style w:type="paragraph" w:customStyle="1" w:styleId="QB">
    <w:name w:val="QB表内文字"/>
    <w:basedOn w:val="a3"/>
    <w:rsid w:val="007502C7"/>
    <w:pPr>
      <w:widowControl w:val="0"/>
      <w:autoSpaceDE w:val="0"/>
      <w:autoSpaceDN w:val="0"/>
      <w:snapToGrid/>
      <w:spacing w:before="0" w:after="0" w:line="240" w:lineRule="auto"/>
      <w:ind w:left="0"/>
    </w:pPr>
    <w:rPr>
      <w:rFonts w:ascii="宋体" w:hAnsi="Times New Roman" w:cs="Times New Roman"/>
      <w:noProof/>
      <w:szCs w:val="20"/>
    </w:rPr>
  </w:style>
  <w:style w:type="character" w:styleId="aff0">
    <w:name w:val="FollowedHyperlink"/>
    <w:basedOn w:val="a4"/>
    <w:rsid w:val="003A089D"/>
    <w:rPr>
      <w:color w:val="800080"/>
      <w:u w:val="single"/>
    </w:rPr>
  </w:style>
  <w:style w:type="paragraph" w:customStyle="1" w:styleId="aff1">
    <w:name w:val="表内文字"/>
    <w:rsid w:val="00BD39FB"/>
    <w:pPr>
      <w:spacing w:before="60" w:after="60"/>
      <w:jc w:val="center"/>
    </w:pPr>
    <w:rPr>
      <w:kern w:val="2"/>
      <w:sz w:val="21"/>
      <w:szCs w:val="21"/>
    </w:rPr>
  </w:style>
  <w:style w:type="paragraph" w:customStyle="1" w:styleId="aff2">
    <w:name w:val="表注"/>
    <w:next w:val="a3"/>
    <w:rsid w:val="00BD39FB"/>
    <w:pPr>
      <w:spacing w:before="120" w:after="240"/>
      <w:ind w:leftChars="400" w:left="400"/>
    </w:pPr>
    <w:rPr>
      <w:rFonts w:cs="Arial"/>
      <w:i/>
      <w:kern w:val="2"/>
      <w:sz w:val="21"/>
      <w:szCs w:val="21"/>
    </w:rPr>
  </w:style>
  <w:style w:type="paragraph" w:styleId="aff3">
    <w:name w:val="List Paragraph"/>
    <w:basedOn w:val="a3"/>
    <w:uiPriority w:val="34"/>
    <w:qFormat/>
    <w:rsid w:val="00D9762D"/>
    <w:pPr>
      <w:snapToGrid/>
      <w:spacing w:before="0" w:after="0" w:line="240" w:lineRule="auto"/>
      <w:ind w:left="720"/>
      <w:contextualSpacing/>
      <w:jc w:val="left"/>
    </w:pPr>
    <w:rPr>
      <w:rFonts w:asciiTheme="minorHAnsi" w:eastAsiaTheme="minorEastAsia" w:hAnsiTheme="minorHAnsi" w:cs="Times New Roman"/>
      <w:sz w:val="24"/>
      <w:szCs w:val="24"/>
      <w:lang w:eastAsia="en-US" w:bidi="en-US"/>
    </w:rPr>
  </w:style>
  <w:style w:type="paragraph" w:styleId="aff4">
    <w:name w:val="Normal Indent"/>
    <w:basedOn w:val="a3"/>
    <w:next w:val="a3"/>
    <w:rsid w:val="00F66407"/>
    <w:pPr>
      <w:snapToGrid/>
      <w:spacing w:before="100" w:beforeAutospacing="1" w:after="100" w:afterAutospacing="1" w:line="240" w:lineRule="auto"/>
      <w:ind w:left="0" w:firstLineChars="200" w:firstLine="200"/>
      <w:jc w:val="left"/>
    </w:pPr>
    <w:rPr>
      <w:rFonts w:ascii="Times New Roman" w:hAnsi="Times New Roman" w:cs="Times New Roman"/>
      <w:sz w:val="24"/>
      <w:szCs w:val="20"/>
      <w:lang w:eastAsia="en-US" w:bidi="en-US"/>
    </w:rPr>
  </w:style>
  <w:style w:type="paragraph" w:styleId="HTML">
    <w:name w:val="HTML Preformatted"/>
    <w:basedOn w:val="a3"/>
    <w:link w:val="HTMLChar"/>
    <w:uiPriority w:val="99"/>
    <w:unhideWhenUsed/>
    <w:rsid w:val="00E5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 w:line="240" w:lineRule="auto"/>
      <w:ind w:left="0"/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4"/>
    <w:link w:val="HTML"/>
    <w:uiPriority w:val="99"/>
    <w:rsid w:val="00E51254"/>
    <w:rPr>
      <w:rFonts w:ascii="宋体" w:hAnsi="宋体" w:cs="宋体"/>
      <w:sz w:val="24"/>
      <w:szCs w:val="24"/>
    </w:rPr>
  </w:style>
  <w:style w:type="character" w:customStyle="1" w:styleId="objectbrace1">
    <w:name w:val="objectbrace1"/>
    <w:basedOn w:val="a4"/>
    <w:rsid w:val="00E51254"/>
    <w:rPr>
      <w:b/>
      <w:bCs/>
      <w:color w:val="00AA00"/>
    </w:rPr>
  </w:style>
  <w:style w:type="character" w:customStyle="1" w:styleId="propertyname1">
    <w:name w:val="propertyname1"/>
    <w:basedOn w:val="a4"/>
    <w:rsid w:val="00E51254"/>
    <w:rPr>
      <w:b/>
      <w:bCs/>
      <w:color w:val="CC0000"/>
    </w:rPr>
  </w:style>
  <w:style w:type="character" w:customStyle="1" w:styleId="string1">
    <w:name w:val="string1"/>
    <w:basedOn w:val="a4"/>
    <w:rsid w:val="00E51254"/>
    <w:rPr>
      <w:color w:val="007777"/>
    </w:rPr>
  </w:style>
  <w:style w:type="character" w:customStyle="1" w:styleId="comma1">
    <w:name w:val="comma1"/>
    <w:basedOn w:val="a4"/>
    <w:rsid w:val="00E51254"/>
    <w:rPr>
      <w:b/>
      <w:bCs/>
      <w:color w:val="000000"/>
    </w:rPr>
  </w:style>
  <w:style w:type="character" w:customStyle="1" w:styleId="number1">
    <w:name w:val="number1"/>
    <w:basedOn w:val="a4"/>
    <w:rsid w:val="00976F67"/>
    <w:rPr>
      <w:color w:val="AA00AA"/>
    </w:rPr>
  </w:style>
  <w:style w:type="character" w:customStyle="1" w:styleId="arraybrace1">
    <w:name w:val="arraybrace1"/>
    <w:basedOn w:val="a4"/>
    <w:rsid w:val="00F34605"/>
    <w:rPr>
      <w:b/>
      <w:bCs/>
      <w:color w:val="0033FF"/>
    </w:rPr>
  </w:style>
  <w:style w:type="paragraph" w:customStyle="1" w:styleId="figuredescription0">
    <w:name w:val="figure description"/>
    <w:basedOn w:val="a3"/>
    <w:rsid w:val="00CC591C"/>
    <w:pPr>
      <w:numPr>
        <w:numId w:val="13"/>
      </w:numPr>
      <w:autoSpaceDE w:val="0"/>
      <w:autoSpaceDN w:val="0"/>
      <w:adjustRightInd w:val="0"/>
      <w:snapToGrid/>
      <w:spacing w:before="105" w:after="0" w:line="360" w:lineRule="auto"/>
      <w:ind w:leftChars="300" w:left="300"/>
      <w:jc w:val="center"/>
    </w:pPr>
    <w:rPr>
      <w:rFonts w:ascii="宋体" w:hAnsi="Times New Roman" w:cs="Times New Roman"/>
      <w:szCs w:val="20"/>
    </w:rPr>
  </w:style>
  <w:style w:type="paragraph" w:customStyle="1" w:styleId="50">
    <w:name w:val="样式 正文（首行不缩进） + 左侧:  5 字符"/>
    <w:basedOn w:val="a3"/>
    <w:rsid w:val="00CC591C"/>
    <w:pPr>
      <w:widowControl w:val="0"/>
      <w:autoSpaceDE w:val="0"/>
      <w:autoSpaceDN w:val="0"/>
      <w:adjustRightInd w:val="0"/>
      <w:spacing w:before="0" w:after="0" w:line="360" w:lineRule="auto"/>
      <w:ind w:leftChars="500" w:left="500"/>
      <w:jc w:val="left"/>
    </w:pPr>
    <w:rPr>
      <w:rFonts w:ascii="Times New Roman" w:hAnsi="Times New Roman" w:cs="宋体"/>
      <w:sz w:val="22"/>
      <w:szCs w:val="20"/>
    </w:rPr>
  </w:style>
  <w:style w:type="paragraph" w:customStyle="1" w:styleId="10">
    <w:name w:val="样式1"/>
    <w:basedOn w:val="a1"/>
    <w:link w:val="1Char0"/>
    <w:qFormat/>
    <w:rsid w:val="009230FF"/>
    <w:pPr>
      <w:numPr>
        <w:numId w:val="14"/>
      </w:numPr>
    </w:pPr>
  </w:style>
  <w:style w:type="character" w:customStyle="1" w:styleId="Char0">
    <w:name w:val="图号 Char"/>
    <w:basedOn w:val="a4"/>
    <w:link w:val="a1"/>
    <w:rsid w:val="009230FF"/>
    <w:rPr>
      <w:rFonts w:ascii="宋体"/>
      <w:sz w:val="21"/>
    </w:rPr>
  </w:style>
  <w:style w:type="character" w:customStyle="1" w:styleId="1Char0">
    <w:name w:val="样式1 Char"/>
    <w:basedOn w:val="Char0"/>
    <w:link w:val="10"/>
    <w:rsid w:val="009230FF"/>
  </w:style>
  <w:style w:type="paragraph" w:customStyle="1" w:styleId="21">
    <w:name w:val="样式2"/>
    <w:basedOn w:val="1"/>
    <w:link w:val="2Char0"/>
    <w:qFormat/>
    <w:rsid w:val="00424BF2"/>
    <w:pPr>
      <w:keepLines/>
      <w:widowControl w:val="0"/>
      <w:spacing w:before="340" w:after="330" w:line="578" w:lineRule="auto"/>
      <w:jc w:val="both"/>
    </w:pPr>
    <w:rPr>
      <w:rFonts w:ascii="宋体" w:hAnsi="宋体"/>
    </w:rPr>
  </w:style>
  <w:style w:type="character" w:customStyle="1" w:styleId="1Char">
    <w:name w:val="标题 1 Char"/>
    <w:basedOn w:val="a4"/>
    <w:link w:val="1"/>
    <w:rsid w:val="00424BF2"/>
    <w:rPr>
      <w:rFonts w:ascii="Arial" w:hAnsi="Arial" w:cs="Arial"/>
      <w:b/>
      <w:bCs/>
      <w:sz w:val="36"/>
      <w:szCs w:val="36"/>
    </w:rPr>
  </w:style>
  <w:style w:type="character" w:customStyle="1" w:styleId="2Char0">
    <w:name w:val="样式2 Char"/>
    <w:basedOn w:val="1Char"/>
    <w:link w:val="21"/>
    <w:rsid w:val="00424BF2"/>
    <w:rPr>
      <w:rFonts w:ascii="宋体" w:hAnsi="宋体"/>
    </w:rPr>
  </w:style>
  <w:style w:type="paragraph" w:customStyle="1" w:styleId="31">
    <w:name w:val="样式3"/>
    <w:basedOn w:val="a3"/>
    <w:link w:val="3Char0"/>
    <w:qFormat/>
    <w:rsid w:val="009B77E0"/>
    <w:pPr>
      <w:spacing w:line="360" w:lineRule="auto"/>
      <w:ind w:left="0"/>
    </w:pPr>
    <w:rPr>
      <w:rFonts w:ascii="Times New Roman"/>
    </w:rPr>
  </w:style>
  <w:style w:type="paragraph" w:customStyle="1" w:styleId="40">
    <w:name w:val="样式4"/>
    <w:basedOn w:val="a3"/>
    <w:link w:val="4Char"/>
    <w:qFormat/>
    <w:rsid w:val="00975669"/>
    <w:pPr>
      <w:spacing w:line="360" w:lineRule="auto"/>
      <w:ind w:left="0"/>
    </w:pPr>
    <w:rPr>
      <w:rFonts w:ascii="Times New Roman"/>
    </w:rPr>
  </w:style>
  <w:style w:type="character" w:customStyle="1" w:styleId="3Char0">
    <w:name w:val="样式3 Char"/>
    <w:basedOn w:val="a4"/>
    <w:link w:val="31"/>
    <w:rsid w:val="009B77E0"/>
    <w:rPr>
      <w:rFonts w:hAnsi="Arial" w:cs="Arial"/>
      <w:sz w:val="21"/>
      <w:szCs w:val="21"/>
    </w:rPr>
  </w:style>
  <w:style w:type="paragraph" w:customStyle="1" w:styleId="51">
    <w:name w:val="样式5"/>
    <w:basedOn w:val="40"/>
    <w:link w:val="5Char"/>
    <w:qFormat/>
    <w:rsid w:val="00975669"/>
    <w:pPr>
      <w:spacing w:before="0" w:after="0"/>
    </w:pPr>
  </w:style>
  <w:style w:type="character" w:customStyle="1" w:styleId="4Char">
    <w:name w:val="样式4 Char"/>
    <w:basedOn w:val="a4"/>
    <w:link w:val="40"/>
    <w:rsid w:val="00975669"/>
    <w:rPr>
      <w:rFonts w:hAnsi="Arial" w:cs="Arial"/>
      <w:sz w:val="21"/>
      <w:szCs w:val="21"/>
    </w:rPr>
  </w:style>
  <w:style w:type="paragraph" w:customStyle="1" w:styleId="6">
    <w:name w:val="样式6"/>
    <w:basedOn w:val="40"/>
    <w:link w:val="6Char"/>
    <w:qFormat/>
    <w:rsid w:val="00975669"/>
  </w:style>
  <w:style w:type="character" w:customStyle="1" w:styleId="5Char">
    <w:name w:val="样式5 Char"/>
    <w:basedOn w:val="4Char"/>
    <w:link w:val="51"/>
    <w:rsid w:val="00975669"/>
  </w:style>
  <w:style w:type="paragraph" w:customStyle="1" w:styleId="70">
    <w:name w:val="样式7"/>
    <w:basedOn w:val="6"/>
    <w:link w:val="7Char"/>
    <w:qFormat/>
    <w:rsid w:val="00975669"/>
    <w:pPr>
      <w:spacing w:before="0" w:after="0"/>
    </w:pPr>
  </w:style>
  <w:style w:type="character" w:customStyle="1" w:styleId="6Char">
    <w:name w:val="样式6 Char"/>
    <w:basedOn w:val="4Char"/>
    <w:link w:val="6"/>
    <w:rsid w:val="00975669"/>
  </w:style>
  <w:style w:type="character" w:customStyle="1" w:styleId="7Char">
    <w:name w:val="样式7 Char"/>
    <w:basedOn w:val="6Char"/>
    <w:link w:val="70"/>
    <w:rsid w:val="00975669"/>
  </w:style>
  <w:style w:type="paragraph" w:customStyle="1" w:styleId="8">
    <w:name w:val="样式8"/>
    <w:basedOn w:val="3"/>
    <w:link w:val="8Char"/>
    <w:qFormat/>
    <w:rsid w:val="0027382E"/>
    <w:pPr>
      <w:spacing w:before="120" w:after="120" w:line="360" w:lineRule="auto"/>
    </w:pPr>
  </w:style>
  <w:style w:type="paragraph" w:customStyle="1" w:styleId="Heading1">
    <w:name w:val="Heading 1"/>
    <w:basedOn w:val="a3"/>
    <w:next w:val="a3"/>
    <w:rsid w:val="00B52F48"/>
    <w:pPr>
      <w:keepNext/>
      <w:numPr>
        <w:numId w:val="16"/>
      </w:numPr>
      <w:suppressAutoHyphens/>
      <w:snapToGrid/>
      <w:spacing w:before="240" w:after="240" w:line="240" w:lineRule="auto"/>
      <w:outlineLvl w:val="0"/>
    </w:pPr>
    <w:rPr>
      <w:rFonts w:eastAsia="黑体" w:cs="Lohit Hindi"/>
      <w:b/>
      <w:kern w:val="2"/>
      <w:sz w:val="32"/>
      <w:szCs w:val="32"/>
    </w:rPr>
  </w:style>
  <w:style w:type="character" w:customStyle="1" w:styleId="3Char">
    <w:name w:val="标题 3 Char"/>
    <w:aliases w:val="标题 3 Char2 Char,标题 3 Char1 Char Char,标题 3 Char2 Char Char Char,标题 3 Char1 Char Char Char Char,标题 3 Char2 Char Char Char Char Char,标题 3 Char1 Char Char Char Char Char Char,标题 3 Char Char Char Char Char Char Char Char"/>
    <w:basedOn w:val="a4"/>
    <w:link w:val="3"/>
    <w:rsid w:val="0027382E"/>
    <w:rPr>
      <w:rFonts w:ascii="Arial" w:eastAsia="黑体" w:hAnsi="Arial" w:cs="Arial"/>
      <w:sz w:val="24"/>
      <w:szCs w:val="24"/>
    </w:rPr>
  </w:style>
  <w:style w:type="character" w:customStyle="1" w:styleId="8Char">
    <w:name w:val="样式8 Char"/>
    <w:basedOn w:val="3Char"/>
    <w:link w:val="8"/>
    <w:rsid w:val="0027382E"/>
  </w:style>
  <w:style w:type="paragraph" w:customStyle="1" w:styleId="Heading2">
    <w:name w:val="Heading 2"/>
    <w:basedOn w:val="a3"/>
    <w:next w:val="a3"/>
    <w:rsid w:val="00B52F48"/>
    <w:pPr>
      <w:keepNext/>
      <w:numPr>
        <w:ilvl w:val="1"/>
        <w:numId w:val="16"/>
      </w:numPr>
      <w:tabs>
        <w:tab w:val="left" w:pos="420"/>
      </w:tabs>
      <w:suppressAutoHyphens/>
      <w:snapToGrid/>
      <w:spacing w:before="240" w:after="240" w:line="240" w:lineRule="auto"/>
      <w:outlineLvl w:val="1"/>
    </w:pPr>
    <w:rPr>
      <w:rFonts w:eastAsia="黑体" w:cs="Lohit Hindi"/>
      <w:kern w:val="2"/>
      <w:sz w:val="24"/>
      <w:szCs w:val="24"/>
    </w:rPr>
  </w:style>
  <w:style w:type="paragraph" w:customStyle="1" w:styleId="Heading3">
    <w:name w:val="Heading 3"/>
    <w:basedOn w:val="a3"/>
    <w:next w:val="a3"/>
    <w:rsid w:val="00B52F48"/>
    <w:pPr>
      <w:keepNext/>
      <w:keepLines/>
      <w:widowControl w:val="0"/>
      <w:numPr>
        <w:ilvl w:val="2"/>
        <w:numId w:val="16"/>
      </w:numPr>
      <w:tabs>
        <w:tab w:val="left" w:pos="420"/>
      </w:tabs>
      <w:suppressAutoHyphens/>
      <w:snapToGrid/>
      <w:spacing w:before="260" w:after="260" w:line="415" w:lineRule="auto"/>
      <w:outlineLvl w:val="2"/>
    </w:pPr>
    <w:rPr>
      <w:rFonts w:ascii="Times New Roman" w:eastAsia="黑体" w:hAnsi="Times New Roman" w:cs="Times New Roman"/>
      <w:bCs/>
      <w:kern w:val="2"/>
      <w:sz w:val="24"/>
      <w:szCs w:val="32"/>
    </w:rPr>
  </w:style>
  <w:style w:type="paragraph" w:customStyle="1" w:styleId="Heading4">
    <w:name w:val="Heading 4"/>
    <w:basedOn w:val="a3"/>
    <w:next w:val="a3"/>
    <w:rsid w:val="00B52F48"/>
    <w:pPr>
      <w:numPr>
        <w:ilvl w:val="3"/>
        <w:numId w:val="16"/>
      </w:numPr>
      <w:tabs>
        <w:tab w:val="left" w:pos="420"/>
      </w:tabs>
      <w:suppressAutoHyphens/>
      <w:snapToGrid/>
      <w:spacing w:before="120" w:after="0" w:line="360" w:lineRule="auto"/>
      <w:ind w:left="425" w:hanging="425"/>
      <w:outlineLvl w:val="3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5">
    <w:name w:val="Heading 5"/>
    <w:basedOn w:val="a3"/>
    <w:next w:val="a3"/>
    <w:rsid w:val="00B52F48"/>
    <w:pPr>
      <w:numPr>
        <w:ilvl w:val="4"/>
        <w:numId w:val="16"/>
      </w:numPr>
      <w:tabs>
        <w:tab w:val="left" w:pos="420"/>
      </w:tabs>
      <w:suppressAutoHyphens/>
      <w:snapToGrid/>
      <w:spacing w:before="0" w:after="0" w:line="360" w:lineRule="auto"/>
      <w:ind w:left="625" w:hanging="425"/>
      <w:jc w:val="left"/>
      <w:outlineLvl w:val="4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6">
    <w:name w:val="Heading 6"/>
    <w:basedOn w:val="a3"/>
    <w:next w:val="a3"/>
    <w:rsid w:val="00B52F48"/>
    <w:pPr>
      <w:numPr>
        <w:ilvl w:val="5"/>
        <w:numId w:val="16"/>
      </w:numPr>
      <w:tabs>
        <w:tab w:val="left" w:pos="420"/>
      </w:tabs>
      <w:suppressAutoHyphens/>
      <w:snapToGrid/>
      <w:spacing w:before="0" w:after="0" w:line="360" w:lineRule="auto"/>
      <w:ind w:left="625" w:hanging="425"/>
      <w:jc w:val="left"/>
      <w:outlineLvl w:val="5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7">
    <w:name w:val="Heading 7"/>
    <w:basedOn w:val="a3"/>
    <w:next w:val="a3"/>
    <w:rsid w:val="00B52F48"/>
    <w:pPr>
      <w:numPr>
        <w:ilvl w:val="6"/>
        <w:numId w:val="16"/>
      </w:numPr>
      <w:tabs>
        <w:tab w:val="left" w:pos="0"/>
        <w:tab w:val="left" w:pos="420"/>
      </w:tabs>
      <w:suppressAutoHyphens/>
      <w:snapToGrid/>
      <w:spacing w:before="0" w:after="0" w:line="360" w:lineRule="auto"/>
      <w:ind w:left="0" w:firstLine="720"/>
      <w:jc w:val="left"/>
      <w:outlineLvl w:val="6"/>
    </w:pPr>
    <w:rPr>
      <w:rFonts w:ascii="Times New Roman" w:hAnsi="Times New Roman" w:cs="Times New Roman"/>
      <w:kern w:val="2"/>
      <w:sz w:val="24"/>
      <w:szCs w:val="20"/>
    </w:rPr>
  </w:style>
  <w:style w:type="paragraph" w:customStyle="1" w:styleId="Heading8">
    <w:name w:val="Heading 8"/>
    <w:basedOn w:val="a3"/>
    <w:next w:val="a3"/>
    <w:rsid w:val="00B52F48"/>
    <w:pPr>
      <w:keepNext/>
      <w:keepLines/>
      <w:widowControl w:val="0"/>
      <w:numPr>
        <w:ilvl w:val="7"/>
        <w:numId w:val="16"/>
      </w:numPr>
      <w:tabs>
        <w:tab w:val="left" w:pos="420"/>
      </w:tabs>
      <w:suppressAutoHyphens/>
      <w:snapToGrid/>
      <w:spacing w:before="240" w:after="64" w:line="319" w:lineRule="auto"/>
      <w:ind w:left="425" w:hanging="425"/>
      <w:jc w:val="left"/>
      <w:outlineLvl w:val="7"/>
    </w:pPr>
    <w:rPr>
      <w:rFonts w:eastAsia="黑体" w:cs="Times New Roman"/>
      <w:kern w:val="2"/>
      <w:sz w:val="24"/>
      <w:szCs w:val="20"/>
    </w:rPr>
  </w:style>
  <w:style w:type="paragraph" w:customStyle="1" w:styleId="Heading9">
    <w:name w:val="Heading 9"/>
    <w:basedOn w:val="a3"/>
    <w:next w:val="a3"/>
    <w:rsid w:val="00B52F48"/>
    <w:pPr>
      <w:keepNext/>
      <w:keepLines/>
      <w:widowControl w:val="0"/>
      <w:numPr>
        <w:ilvl w:val="8"/>
        <w:numId w:val="16"/>
      </w:numPr>
      <w:tabs>
        <w:tab w:val="left" w:pos="420"/>
      </w:tabs>
      <w:suppressAutoHyphens/>
      <w:snapToGrid/>
      <w:spacing w:before="240" w:after="64" w:line="319" w:lineRule="auto"/>
      <w:ind w:left="425" w:hanging="425"/>
      <w:jc w:val="left"/>
      <w:outlineLvl w:val="8"/>
    </w:pPr>
    <w:rPr>
      <w:rFonts w:eastAsia="黑体" w:cs="Times New Roman"/>
      <w:kern w:val="2"/>
      <w:szCs w:val="20"/>
    </w:rPr>
  </w:style>
  <w:style w:type="paragraph" w:customStyle="1" w:styleId="90">
    <w:name w:val="样式9"/>
    <w:basedOn w:val="2"/>
    <w:link w:val="9Char"/>
    <w:autoRedefine/>
    <w:qFormat/>
    <w:rsid w:val="00A85282"/>
    <w:pPr>
      <w:spacing w:before="120" w:after="120"/>
      <w:ind w:left="0"/>
    </w:pPr>
    <w:rPr>
      <w:sz w:val="21"/>
      <w:szCs w:val="21"/>
    </w:rPr>
  </w:style>
  <w:style w:type="character" w:customStyle="1" w:styleId="2Char">
    <w:name w:val="标题 2 Char"/>
    <w:basedOn w:val="a4"/>
    <w:link w:val="2"/>
    <w:rsid w:val="00F214AB"/>
    <w:rPr>
      <w:rFonts w:ascii="Arial" w:eastAsia="黑体" w:hAnsi="Arial" w:cs="Arial"/>
      <w:sz w:val="30"/>
      <w:szCs w:val="30"/>
    </w:rPr>
  </w:style>
  <w:style w:type="character" w:customStyle="1" w:styleId="9Char">
    <w:name w:val="样式9 Char"/>
    <w:basedOn w:val="2Char"/>
    <w:link w:val="90"/>
    <w:rsid w:val="00A85282"/>
    <w:rPr>
      <w:sz w:val="21"/>
      <w:szCs w:val="21"/>
    </w:rPr>
  </w:style>
  <w:style w:type="paragraph" w:customStyle="1" w:styleId="100">
    <w:name w:val="样式10"/>
    <w:basedOn w:val="90"/>
    <w:link w:val="10Char"/>
    <w:autoRedefine/>
    <w:qFormat/>
    <w:rsid w:val="002E2A4E"/>
    <w:pPr>
      <w:keepNext w:val="0"/>
    </w:pPr>
  </w:style>
  <w:style w:type="character" w:customStyle="1" w:styleId="10Char">
    <w:name w:val="样式10 Char"/>
    <w:basedOn w:val="9Char"/>
    <w:link w:val="100"/>
    <w:rsid w:val="002E2A4E"/>
  </w:style>
  <w:style w:type="numbering" w:customStyle="1" w:styleId="WWOutlineListStyle">
    <w:name w:val="WW_OutlineListStyle"/>
    <w:basedOn w:val="a6"/>
    <w:rsid w:val="008466BD"/>
    <w:pPr>
      <w:numPr>
        <w:numId w:val="2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28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5790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8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7461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57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23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00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64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274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83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28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48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90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712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37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833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216;&#26415;&#36164;&#26009;&#27169;&#26495;-&#27491;&#25991;(16K&#33258;&#21160;&#32534;&#21495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77550-C98E-4AEF-B0B2-131BA81C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技术资料模板-正文(16K自动编号).dot</Template>
  <TotalTime>179</TotalTime>
  <Pages>2</Pages>
  <Words>151</Words>
  <Characters>864</Characters>
  <Application>Microsoft Office Word</Application>
  <DocSecurity>0</DocSecurity>
  <Lines>7</Lines>
  <Paragraphs>2</Paragraphs>
  <ScaleCrop>false</ScaleCrop>
  <Company>huawei</Company>
  <LinksUpToDate>false</LinksUpToDate>
  <CharactersWithSpaces>1013</CharactersWithSpaces>
  <SharedDoc>false</SharedDoc>
  <HLinks>
    <vt:vector size="30" baseType="variant">
      <vt:variant>
        <vt:i4>-1179841212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  <vt:variant>
        <vt:i4>-1179841212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_返回码定义_1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录（目录名）</dc:title>
  <dc:creator>Leonid</dc:creator>
  <cp:lastModifiedBy>Wangguangming</cp:lastModifiedBy>
  <cp:revision>10</cp:revision>
  <cp:lastPrinted>2001-04-14T03:18:00Z</cp:lastPrinted>
  <dcterms:created xsi:type="dcterms:W3CDTF">2012-09-22T06:53:00Z</dcterms:created>
  <dcterms:modified xsi:type="dcterms:W3CDTF">2012-10-09T07:58:00Z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5</vt:lpwstr>
  </property>
  <property fmtid="{D5CDD505-2E9C-101B-9397-08002B2CF9AE}" pid="3" name="slevelui">
    <vt:lpwstr>0</vt:lpwstr>
  </property>
  <property fmtid="{D5CDD505-2E9C-101B-9397-08002B2CF9AE}" pid="4" name="_ms_pID_725343">
    <vt:lpwstr>(4)c1KS+ERDp/zqD5suafw3/BrQqLOgmX4QxqKj50clNY3lBZcF8ZCsuE84WwDq5nN+eaRG5kOf_x000d_
6/jl7X6QQNDTwX/LfmDKYmM6S2eLn6jJ3cslSjKWcSw2Ht+/5iy4GBVxdTyCNBPvzEspTe8A_x000d_
PLJmKaoTQdgMpQVVxYYmKBFIJGqNR1/hCsp0+m0JO+EBVtIrlKFwShuqS4IucTXf3O+YvgVf_x000d_
hLUdyNKF41vrNNBdZm</vt:lpwstr>
  </property>
  <property fmtid="{D5CDD505-2E9C-101B-9397-08002B2CF9AE}" pid="5" name="_ms_pID_7253431">
    <vt:lpwstr>8YvoFdc+RNBpYCGIAi7PPUjEQ9+616VtgLAg5ujAi8+F77S26ta1qr_x000d_
n9hyvm8WZS4nfmatccbOQpB01Z/1GdTc52ocvB+u67MOyV9kfiFEOC+gxUbJ2mwo5YYrxypM_x000d_
Bcp0SWP8HxD/Nf9j9uuOpZUQ4sbIhb3p224bLOsUw7yPdc2kNuyQE6dEwVUDFGh1vifXVMo/_x000d_
HJf87RJPVWq70iYtyArVzSSzsy2lc92bJ/Al</vt:lpwstr>
  </property>
  <property fmtid="{D5CDD505-2E9C-101B-9397-08002B2CF9AE}" pid="6" name="_ms_pID_7253432">
    <vt:lpwstr>UBlN5PaINQOuQ+9pKbiFD/U1MvofqrT8ZVpB_x000d_
hRc0cV83maXWpyvzUThrzKu2K4qJOpDKl3CtLmytnKpxgIG/4IXb8JwwSJ+Fl0/AtIcxqwZN_x000d_
woMZ/vVD7mvJSAKomgqcyT6m6Gd79L4sxSHp6jLWVBkn1ygMsAWnhNjrZRNDYnSwy9d+4XgN_x000d_
+/EEzghrUZ12bLrybRbFJTVpvnIX/8ce53BlmTw3qO4WkGvQ40NeAW</vt:lpwstr>
  </property>
  <property fmtid="{D5CDD505-2E9C-101B-9397-08002B2CF9AE}" pid="7" name="_ms_pID_7253433">
    <vt:lpwstr>9x</vt:lpwstr>
  </property>
  <property fmtid="{D5CDD505-2E9C-101B-9397-08002B2CF9AE}" pid="8" name="sflag">
    <vt:lpwstr>1349764969</vt:lpwstr>
  </property>
</Properties>
</file>